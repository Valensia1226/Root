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CED" w:rsidRDefault="00587CED" w:rsidP="00F81C18">
      <w:pPr>
        <w:jc w:val="both"/>
        <w:rPr>
          <w:rFonts w:ascii="Georgia" w:hAnsi="Georgia" w:cs="Arial"/>
          <w:sz w:val="24"/>
          <w:szCs w:val="24"/>
        </w:rPr>
      </w:pPr>
      <w:r>
        <w:rPr>
          <w:rFonts w:ascii="Georgia" w:hAnsi="Georgia" w:cs="Arial"/>
          <w:sz w:val="24"/>
          <w:szCs w:val="24"/>
        </w:rPr>
        <w:t xml:space="preserve">Росс говорил спокойно, плавно и рассудительно. Он говорил так почти всегда, кроме редких моментов, когда стрессовые ситуации заставляли поднять голос. Среди спокойных интонаций доктора могли прятаться страх, злость или радость, но разобрать эти эмоции было практически невозможно. </w:t>
      </w:r>
    </w:p>
    <w:p w:rsidR="00587CED" w:rsidRDefault="00587CED" w:rsidP="00F81C18">
      <w:pPr>
        <w:jc w:val="both"/>
        <w:rPr>
          <w:rFonts w:ascii="Georgia" w:hAnsi="Georgia" w:cs="Arial"/>
          <w:sz w:val="24"/>
          <w:szCs w:val="24"/>
        </w:rPr>
      </w:pPr>
      <w:r>
        <w:rPr>
          <w:rFonts w:ascii="Georgia" w:hAnsi="Georgia" w:cs="Arial"/>
          <w:sz w:val="24"/>
          <w:szCs w:val="24"/>
        </w:rPr>
        <w:t xml:space="preserve">Том наконец успокоился. Взглянув на ситуацию со стороны, парень понял, что вел себя неправильно. Он закрыл глаза и отсчитал до десяти, приводя мысли в порядок. Откуда взялась ненависть к киборгам? Том никогда не заглядывал настолько глубоко. Точнее, в этом не было нужды. Киборги силой захватили планеты дальнего космоса. Навязали им свои идеи и образ мыслей. Они разоряли города, убивали взрослых и забирали детей, чтобы пополнить ряды своей армии. Разум в металлической оболочке способен повзрослеть, однако это будет разум, взращенный на идеологии киборгов и полностью с нею согласный. </w:t>
      </w:r>
    </w:p>
    <w:p w:rsidR="00587CED" w:rsidRDefault="00587CED" w:rsidP="00F81C18">
      <w:pPr>
        <w:jc w:val="both"/>
        <w:rPr>
          <w:rFonts w:ascii="Georgia" w:hAnsi="Georgia" w:cs="Arial"/>
          <w:sz w:val="24"/>
          <w:szCs w:val="24"/>
        </w:rPr>
      </w:pPr>
      <w:r>
        <w:rPr>
          <w:rFonts w:ascii="Georgia" w:hAnsi="Georgia" w:cs="Arial"/>
          <w:sz w:val="24"/>
          <w:szCs w:val="24"/>
        </w:rPr>
        <w:t xml:space="preserve">Именно это Том и сказал доктору. Спокойным тоном, продумывая каждое следующее слово. Это была та истина, в которой Том не сомневался. Часть парня боялась, что он ошибается, что доктор вот-вот скажет нечто, что кардинально изменит его мир. Однако Росс лишь согласно кивнул. </w:t>
      </w:r>
    </w:p>
    <w:p w:rsidR="00587CED" w:rsidRDefault="00587CED" w:rsidP="00F81C18">
      <w:pPr>
        <w:jc w:val="both"/>
        <w:rPr>
          <w:rFonts w:ascii="Georgia" w:hAnsi="Georgia" w:cs="Arial"/>
          <w:sz w:val="24"/>
          <w:szCs w:val="24"/>
        </w:rPr>
      </w:pPr>
      <w:r>
        <w:rPr>
          <w:rFonts w:ascii="Georgia" w:hAnsi="Georgia" w:cs="Arial"/>
          <w:sz w:val="24"/>
          <w:szCs w:val="24"/>
        </w:rPr>
        <w:t xml:space="preserve">- Это так, но попробуй посмотреть дальше. Киборгов ненавидят существа на планетах, которые они захватили, но это только планеты дальнего космоса. Почему, как ты думаешь, остальные в галактике не восстанут против своих хозяев? Почему люди готовы платить деньги за модуль в голове и возможность излечения даже тогда, когда вылечиться можно обычными способами? </w:t>
      </w:r>
    </w:p>
    <w:p w:rsidR="00587CED" w:rsidRDefault="00587CED" w:rsidP="00F81C18">
      <w:pPr>
        <w:jc w:val="both"/>
        <w:rPr>
          <w:rFonts w:ascii="Georgia" w:hAnsi="Georgia" w:cs="Arial"/>
          <w:sz w:val="24"/>
          <w:szCs w:val="24"/>
        </w:rPr>
      </w:pPr>
      <w:r>
        <w:rPr>
          <w:rFonts w:ascii="Georgia" w:hAnsi="Georgia" w:cs="Arial"/>
          <w:sz w:val="24"/>
          <w:szCs w:val="24"/>
        </w:rPr>
        <w:t xml:space="preserve">- Но ведь это Империя киборгов… в смысле, они же все оттуда. Они не захватывали эти планеты, - немного сбивчиво и совершенно неуверенно пробормотал Том, понимая, как невразумительно это звучит. </w:t>
      </w:r>
    </w:p>
    <w:p w:rsidR="00587CED" w:rsidRDefault="00587CED" w:rsidP="00F81C18">
      <w:pPr>
        <w:jc w:val="both"/>
        <w:rPr>
          <w:rFonts w:ascii="Georgia" w:hAnsi="Georgia" w:cs="Arial"/>
          <w:sz w:val="24"/>
          <w:szCs w:val="24"/>
        </w:rPr>
      </w:pPr>
      <w:r>
        <w:rPr>
          <w:rFonts w:ascii="Georgia" w:hAnsi="Georgia" w:cs="Arial"/>
          <w:sz w:val="24"/>
          <w:szCs w:val="24"/>
        </w:rPr>
        <w:t xml:space="preserve">Доктор Росс издевательски усмехнулся. </w:t>
      </w:r>
    </w:p>
    <w:p w:rsidR="00587CED" w:rsidRDefault="00587CED" w:rsidP="00F81C18">
      <w:pPr>
        <w:jc w:val="both"/>
        <w:rPr>
          <w:rFonts w:ascii="Georgia" w:hAnsi="Georgia" w:cs="Arial"/>
          <w:sz w:val="24"/>
          <w:szCs w:val="24"/>
        </w:rPr>
      </w:pPr>
      <w:r>
        <w:rPr>
          <w:rFonts w:ascii="Georgia" w:hAnsi="Georgia" w:cs="Arial"/>
          <w:sz w:val="24"/>
          <w:szCs w:val="24"/>
        </w:rPr>
        <w:t xml:space="preserve">- Разве? </w:t>
      </w:r>
    </w:p>
    <w:p w:rsidR="00587CED" w:rsidRDefault="00587CED" w:rsidP="00F81C18">
      <w:pPr>
        <w:jc w:val="both"/>
        <w:rPr>
          <w:rFonts w:ascii="Georgia" w:hAnsi="Georgia" w:cs="Arial"/>
          <w:sz w:val="24"/>
          <w:szCs w:val="24"/>
        </w:rPr>
      </w:pPr>
      <w:r>
        <w:rPr>
          <w:rFonts w:ascii="Georgia" w:hAnsi="Georgia" w:cs="Arial"/>
          <w:sz w:val="24"/>
          <w:szCs w:val="24"/>
        </w:rPr>
        <w:t xml:space="preserve">Теперь он смотрел на парня сверху вниз, как на ребенка, который совершенно ничего не понимает и все же делает вид, что знает больше других. Тому этот взгляд не нравился, доктор как будто рос на его глазах, а может, это сам Том уменьшался. </w:t>
      </w:r>
    </w:p>
    <w:p w:rsidR="00587CED" w:rsidRDefault="00587CED" w:rsidP="00F81C18">
      <w:pPr>
        <w:jc w:val="both"/>
        <w:rPr>
          <w:rFonts w:ascii="Georgia" w:hAnsi="Georgia" w:cs="Arial"/>
          <w:sz w:val="24"/>
          <w:szCs w:val="24"/>
        </w:rPr>
      </w:pPr>
      <w:r>
        <w:rPr>
          <w:rFonts w:ascii="Georgia" w:hAnsi="Georgia" w:cs="Arial"/>
          <w:sz w:val="24"/>
          <w:szCs w:val="24"/>
        </w:rPr>
        <w:t>- По твоей версии киборги появились разом на десятках планет галактики, а потом просто взяли и решили силой захватить оставшиеся десятки? Так это выглядит в твоей голове? И откуда же, по-твоему, появились киборги?</w:t>
      </w:r>
    </w:p>
    <w:p w:rsidR="00587CED" w:rsidRDefault="00587CED" w:rsidP="00F81C18">
      <w:pPr>
        <w:jc w:val="both"/>
        <w:rPr>
          <w:rFonts w:ascii="Georgia" w:hAnsi="Georgia" w:cs="Arial"/>
          <w:sz w:val="24"/>
          <w:szCs w:val="24"/>
        </w:rPr>
      </w:pPr>
      <w:r>
        <w:rPr>
          <w:rFonts w:ascii="Georgia" w:hAnsi="Georgia" w:cs="Arial"/>
          <w:sz w:val="24"/>
          <w:szCs w:val="24"/>
        </w:rPr>
        <w:t xml:space="preserve">- Прилетели, - тупо выдавил Том, чувствуя, как теряет контроль. Его знания в отношении киборгов ограничивались тем, что пересказывалось из уст в уста, тем чему его учили родители и чему учили всех детей Саркса. Том никогда не задумывался о мотивах киборгов и уж тем более о том, откуда они появились. Появились и все. Это ведь было задолго до рождения Тома! Киборги – зло. Вот, что парень знал наверняка. </w:t>
      </w:r>
    </w:p>
    <w:p w:rsidR="00587CED" w:rsidRDefault="00587CED" w:rsidP="00F81C18">
      <w:pPr>
        <w:jc w:val="both"/>
        <w:rPr>
          <w:rFonts w:ascii="Georgia" w:hAnsi="Georgia" w:cs="Arial"/>
          <w:sz w:val="24"/>
          <w:szCs w:val="24"/>
        </w:rPr>
      </w:pPr>
      <w:r>
        <w:rPr>
          <w:rFonts w:ascii="Georgia" w:hAnsi="Georgia" w:cs="Arial"/>
          <w:sz w:val="24"/>
          <w:szCs w:val="24"/>
        </w:rPr>
        <w:t xml:space="preserve">- Откуда? – чуть наклонив голову и приподняв брови, насмешливо спросил доктор Росс. – Прилетели из другой галактики? Ты ведь не понимаешь. Совсем не понимаешь, да? Кем были киборги до того, как стали такими, какими мы их знаем. </w:t>
      </w:r>
    </w:p>
    <w:p w:rsidR="00587CED" w:rsidRDefault="00587CED" w:rsidP="00F81C18">
      <w:pPr>
        <w:jc w:val="both"/>
        <w:rPr>
          <w:rFonts w:ascii="Georgia" w:hAnsi="Georgia" w:cs="Arial"/>
          <w:sz w:val="24"/>
          <w:szCs w:val="24"/>
        </w:rPr>
      </w:pPr>
      <w:r>
        <w:rPr>
          <w:rFonts w:ascii="Georgia" w:hAnsi="Georgia" w:cs="Arial"/>
          <w:sz w:val="24"/>
          <w:szCs w:val="24"/>
        </w:rPr>
        <w:t xml:space="preserve">- В смысле? – Том не выдержал и нахмурился. – Это же киборги. Киборгами и были. </w:t>
      </w:r>
    </w:p>
    <w:p w:rsidR="00587CED" w:rsidRDefault="00587CED" w:rsidP="00F81C18">
      <w:pPr>
        <w:jc w:val="both"/>
        <w:rPr>
          <w:rFonts w:ascii="Georgia" w:hAnsi="Georgia" w:cs="Arial"/>
          <w:sz w:val="24"/>
          <w:szCs w:val="24"/>
        </w:rPr>
      </w:pPr>
      <w:r>
        <w:rPr>
          <w:rFonts w:ascii="Georgia" w:hAnsi="Georgia" w:cs="Arial"/>
          <w:sz w:val="24"/>
          <w:szCs w:val="24"/>
        </w:rPr>
        <w:t>Такое объяснение казалось ему вполне исчерпывающим, однако в нем была определенная прореха. Даже не прореха, а огромная пустая дыра. Если киборги всегда были киборгами, то, как же их стало так много? В смысле до того, как они стали захватывать планеты и изменять детей. Киборги ведь не могут размножаться естественным путем. Не могут создавать маленьких кибер-деток. Тогда как?</w:t>
      </w:r>
    </w:p>
    <w:p w:rsidR="00587CED" w:rsidRDefault="00587CED" w:rsidP="00F81C18">
      <w:pPr>
        <w:jc w:val="both"/>
        <w:rPr>
          <w:rFonts w:ascii="Georgia" w:hAnsi="Georgia" w:cs="Arial"/>
          <w:sz w:val="24"/>
          <w:szCs w:val="24"/>
        </w:rPr>
      </w:pPr>
      <w:r>
        <w:rPr>
          <w:rFonts w:ascii="Georgia" w:hAnsi="Georgia" w:cs="Arial"/>
          <w:sz w:val="24"/>
          <w:szCs w:val="24"/>
        </w:rPr>
        <w:t xml:space="preserve">Росс обреченно вздохнул и даже присел. Он крутил перед собой кружку полную кофе, который медленно остывал, не дождавшись пока его выпьют. </w:t>
      </w:r>
    </w:p>
    <w:p w:rsidR="00587CED" w:rsidRDefault="00587CED" w:rsidP="00F81C18">
      <w:pPr>
        <w:jc w:val="both"/>
        <w:rPr>
          <w:rFonts w:ascii="Georgia" w:hAnsi="Georgia" w:cs="Arial"/>
          <w:sz w:val="24"/>
          <w:szCs w:val="24"/>
        </w:rPr>
      </w:pPr>
      <w:r>
        <w:rPr>
          <w:rFonts w:ascii="Georgia" w:hAnsi="Georgia" w:cs="Arial"/>
          <w:sz w:val="24"/>
          <w:szCs w:val="24"/>
        </w:rPr>
        <w:t xml:space="preserve">- Твой мир слишком прост и ограничен, - тихо выдал доктор тоном, каким пациентам сообщают о том, что они неизлечимо больны. – Садись. И налей себе кофе или чаю. Я расскажу, как зародилась империя киборгов. Может, это позволит тебе взглянуть на ситуацию под другим углом. Я не хочу, чтобы из-за ненависти, грызшей поколения, ты был не способен реально представлять порядок в мире. </w:t>
      </w:r>
    </w:p>
    <w:p w:rsidR="00587CED" w:rsidRDefault="00587CED" w:rsidP="00F81C18">
      <w:pPr>
        <w:jc w:val="both"/>
        <w:rPr>
          <w:rFonts w:ascii="Georgia" w:hAnsi="Georgia" w:cs="Arial"/>
          <w:sz w:val="24"/>
          <w:szCs w:val="24"/>
        </w:rPr>
      </w:pPr>
      <w:r>
        <w:rPr>
          <w:rFonts w:ascii="Georgia" w:hAnsi="Georgia" w:cs="Arial"/>
          <w:sz w:val="24"/>
          <w:szCs w:val="24"/>
        </w:rPr>
        <w:t xml:space="preserve">Тому слова доктора не понравились. Парень не хотел открывать эту дверь, из-за которой он может никогда не вернуться. Он боялся, что после слов Росса увидит захватчиков галактики в другом свете. И все же любопытство взяло верх. Быстро заварив кофе, парень уселся напротив доктора и превратился в слух. Росс сделал два глотка, таких больших, что кружка почти опустела, поставил ее обратно на стол и обхватил обеими руками. </w:t>
      </w:r>
    </w:p>
    <w:p w:rsidR="00587CED" w:rsidRDefault="00587CED" w:rsidP="00F81C18">
      <w:pPr>
        <w:jc w:val="both"/>
        <w:rPr>
          <w:rFonts w:ascii="Georgia" w:hAnsi="Georgia" w:cs="Arial"/>
          <w:sz w:val="24"/>
          <w:szCs w:val="24"/>
        </w:rPr>
      </w:pPr>
      <w:r>
        <w:rPr>
          <w:rFonts w:ascii="Georgia" w:hAnsi="Georgia" w:cs="Arial"/>
          <w:sz w:val="24"/>
          <w:szCs w:val="24"/>
        </w:rPr>
        <w:t xml:space="preserve">- На одной далекой отсюда планете было очень холодно. Чем-то эта планета напоминала Саркс. Такая же заброшенная, немноголюдная, только куда более больная. Болезни среди людей на той планете развивались быстро и так же быстро убивали. Собственно, все это происходило сразу после уничтожения Земли. Где-то в тот период времени. Да, к слову, Земля это не сказка, как многие считают. Эта планета действительно существовала, хотя галактика, в которой она находилась, уже не существует. И люди действительно начали свой род на Земле, хотя позже, по собственной глупости уничтожив родную планету, вынуждены были заселить вселенную и прижиться с прочими существами, уже обитавшими в ней. Итак, после гибели Земли пролетело чуть больше половины тысячелетия, когда на одной из бедных планет, кажется, тогда она называлась Энцелад, несколько ученых попытались создать универсальное лекарство от всех болезней. Они разработали нано-роботов. Маленьких, почти разумных существ, которых можно было запрограммировать под определенную модель «здорового» человека. Их задача была в выявлении несоответствий характеристик пациента и установленной в них модели. Вначале ученые ввели нано-роботов себе. Точнее это сделали по одному несколько человек из общей команды. Тогда еще это была неизвестная и неустойчивая субстанция и им запретили проводить опыты на людях, однако, в погоне за достижениями, в попытке доказать свою правоту, несколько человек на протяжении месяцев один за другим тайно вводили себе нано-роботов, пытаясь их доработать. Они рассчитали приблизительное количество, которое необходимо организму взрослого человека. Предполагалось, что попав в организм, нано-роботы будут искать любые повреждения или болезни, которые были в них запрограммированы. А еще интерес представлял вопрос: как отреагируют оставшиеся в организме нано-роботы, когда нечего будет лечить. Вот только, будучи полуразумными, маленькие роботы, созданные из особого органического материала, внешне напоминавшего металл, считали любую человеческую ткань неправильной, и для них всегда было, что исправлять. Видишь ли, нано-роботы не останавливаются, пока не выполнят задачу. Более того, если не направлять их, то они будут лечить все, что попадается на пути. Поэтому, введи ты нано-роботов мальчику без модуля, они могли превратить его во что угодно и при этом даже не вылечить то, что нужно. Конечно, они стараются первым делом направить усилия на источник поражения в организме, однако это не мешает им попутно менять все, что кажется неправильным. Они исправили каждую кость, каждую ткань, каждое сухожилие и каждый орган в теле ученых, превратив людей в холодные машины без эмоций, способные лишь мыслить. Но это было не самое ужасное. Выполнив работу, нано-роботы застыли, и мозг человека никак не мог на них повлиять. Застыли и люди. Они продолжали жить, мозг работал в металлической оболочке, но не могли как-либо показать это. О том, что эти люди, по факту статуи, внутри живые, узнали только через несколько десятков лет. Исследования продолжались. Тех, первых киборгов позже назвали механоидами. Теперь так называют всех, в чьем организме есть нано-роботы, но нет модуля. Итак, Энцелад. Больная, бедная, холодная планета, люди на которой настолько отчаялись, что были согласны на любое, даже самое безумное лекарство, которое могло избавить их от боли и страданий. Пролетели десятилетия, прежде чем появился первый модуль. Универсальная маленькая коробочка, созданная из того же материала, что и нано-роботы, и все же действовавшая по совершенно другому принципу. Ее так же вводили в организм человека с помощью капсулы. Вводили в голову. Жидкий модуль проникал в мозг и укреплялся там, распуская тонкие нити по всем уголкам мозга, чтобы иметь возможность непосредственно подключаться к любой части тела. Первые модули не могли ничего, кроме управления нано-роботами. Человека, впрочем, как и сейчас, подключали к компьютеру, вводили модуль, а после того, как тот закреплялся, вводились нано-роботы и через модуль им отдавался определенный приказ. Потребовалось много лет экспериментов прежде, чем нано-роботы действительно стали слушаться модуля. Так появились первые киборги. И единственной их задачей было лечение планеты. Тогда для людей не существовало понятия «полукиборг». Первые киборги, руководившие процессом, применяли для лечения только полное изменение тела. Не потому, что они не умели или не могли научиться делать иначе. Они просто не видели смысла в том, чтобы лечить часть человека, когда можно «вылечить» его полностью. А люди настолько отчаялись, что не задавали вопросов. В конечном итоге, спустя десятилетия, на Энцеладе не осталось людей. Совсем. Вначале все шло отлично: киборгам не нужна еда или вода. Они научились рассчитывать требуемое мозгу время сна, и вся планета стала жить одним лишь развитием. Киборги изучали культуры других народов, углублялись в науки и технологии. Киборги не стареют. И не могут иметь детей. Одни и те же люди, на протяжении сотни лет жили бок о бок. Знаешь, к чему подобное может привести? К тому, что у людей получается очень хорошо. К войне. Война дала киборгам смысл в жизни - они получили возможность умереть. Никто не мог победить в этой войне. Она закончилась бы полным уничтожением и киборгов и Энцелада. Когда стало понятно, что это бесполезное и бессмысленное занятие, война закончилась так же быстро, как и началась. Следующим, на что киборги направили свои непомерные амбиции, стала идея о распространении нано-роботов дальше по вселенной. В конце концов, они ведь действительно сотворили чудо: создали лекарство от всех болезней. Их первой целью стал Ганимед. Вот только уровень жизни на Ганимеде был намного выше, чем на Энцеладе. Возможно, самые бедные слои той планеты согласились бы на жизнь  без эмоций в металлической оболочке, но прочих это не устраивало. Они предпочли страдать со своими болячками, оставаясь людьми. Это поставило киборгов в тупиковую ситуацию. В конечном итоге, они ведь приехали не воевать, а предлагать мир в виде нано-роботов. Тогда был заключено соглашение. Ученые Ганимеда присоединились к исследованиям киборгов, чтобы улучить модуль, нано-роботов и найти решение, которое устроило бы всех. </w:t>
      </w:r>
    </w:p>
    <w:p w:rsidR="00587CED" w:rsidRDefault="00587CED" w:rsidP="00F81C18">
      <w:pPr>
        <w:jc w:val="both"/>
        <w:rPr>
          <w:rFonts w:ascii="Georgia" w:hAnsi="Georgia" w:cs="Arial"/>
          <w:sz w:val="24"/>
          <w:szCs w:val="24"/>
        </w:rPr>
      </w:pPr>
      <w:r>
        <w:rPr>
          <w:rFonts w:ascii="Georgia" w:hAnsi="Georgia" w:cs="Arial"/>
          <w:sz w:val="24"/>
          <w:szCs w:val="24"/>
        </w:rPr>
        <w:t xml:space="preserve">Ганимед изменился в мгновение ока. Изначально модуль ставили людям с неизлечимыми болезнями, позже он появился у каждого, кто сломал ногу или словил пулю во время ограбления в переулке. Нано-роботы вошли в оборот. Модуль постоянно изменялся, улучшался и усиливался. Люди, прежде не желавшие превращаться в машины, стали использовать нано-роботов все чаще и чаще, даже по самым мелким проблемам. Это начиналось с мыслей: «От двух раз сильных изменений не будет» и заканчивалось желанием военных металлизировать войска, чтобы сделать их не убиваемыми. Тогда ведь еще не было особо эффективного оружия против киборгов. Им можно нанести легкий вред простыми пулями, которые, например, использует Мегу, однако киборги легко восстанавливаются введением нано-роботов. Идея двинулась дальше. Планета за планетой, киборги прилетали и предлагали чудотворное лекарство. В итоге этим, самым простым и гуманным способом киборги захватили большую часть галактики. Я не говорю, что они не воевали. Воевали киборги много и часто, хотя никогда достаточно долго. Вот если бы… - тут Росс неожиданно запнулся, замер и задумался, на лице мужчины отразилось сомнение. Пролетела минута, доктор сделал глоток совсем остывшего кофе, выпрямился и продолжил рассказ, как будто и не было этой странной необычной паузы. – Так киборги захватили галактику. Конечно, они уже совсем забыли, что когда-то были людьми. Новой проблемой бессмертной расы стало то, что их армия, при таком гуманном захвате, была слишком маленькой, а ведь, чем выше забираешься, тем больше появляется противников. Киборги стали собирать армию по тем планетам, на которых уже распространили свое влияние. Тысячи тысяч добровольцев, которые сами решили сражаться и позволили целиком превратить их в киборгов, лишить эмоций. Киборги стали захватывать планеты дальнего космоса, пополняя армию с помощью детей. Изменить ребенка легко. Вначале их просто переселяли на другие планеты, превращая в вечно благодарных людей, которых якобы спасли от ужаса предначертанной им жизни. Позже эти благодарные люди становились добровольцами. В какой-то момент стало ясно, что такая политика слишком медленна для нормального пополнения армии, которая редела в войнах со свободными планетами и с повстанцами, которые рано или поздно появлялись в самой империи. Появилось оружие против киборгов, разрушавшее саму их структуру. В итоге киборги стали захватывать планеты и изменять детей прямо на месте. Позже нормальный рост и комплекцию детям просто наращивали с помощью нано-роботов. Хотя на то, чтобы научиться этому ушло не меньше полвека. Это происходит до сих пор на различных планетах вокруг Саркса или дальше. Мы считаемся частью Империи, и стоит быть благодарными хотя бы за это – поэтому нас не трогают. </w:t>
      </w:r>
    </w:p>
    <w:p w:rsidR="00587CED" w:rsidRDefault="00587CED" w:rsidP="00F81C18">
      <w:pPr>
        <w:jc w:val="both"/>
        <w:rPr>
          <w:rFonts w:ascii="Georgia" w:hAnsi="Georgia" w:cs="Arial"/>
          <w:sz w:val="24"/>
          <w:szCs w:val="24"/>
        </w:rPr>
      </w:pPr>
      <w:r>
        <w:rPr>
          <w:rFonts w:ascii="Georgia" w:hAnsi="Georgia" w:cs="Arial"/>
          <w:sz w:val="24"/>
          <w:szCs w:val="24"/>
        </w:rPr>
        <w:t xml:space="preserve">Наступило молчание. Том только через минуту тишины понял, что доктор Росс закончил повествование. На часах – полночь. В голове парня метались беспорядочные мысли, и одновременно зияла пустота. Киборги были людьми. Если ввести нано-роботов без модуля, то человек станет механоидом. Механоидом быть страшнее, чем киборгом. Однако ничто из этого не изменило отношение Тома к киборгам. Да, они были людьми. Да, все это начиналось как большой проект по спасению человечества, однако они все равно захватывали планеты, уничтожали города, убивали взрослых и забирали детей, делая их частью своей нескончаемой армии. </w:t>
      </w:r>
    </w:p>
    <w:p w:rsidR="00587CED" w:rsidRDefault="00587CED" w:rsidP="00F81C18">
      <w:pPr>
        <w:jc w:val="both"/>
        <w:rPr>
          <w:rFonts w:ascii="Georgia" w:hAnsi="Georgia" w:cs="Arial"/>
          <w:sz w:val="24"/>
          <w:szCs w:val="24"/>
        </w:rPr>
      </w:pPr>
      <w:r>
        <w:rPr>
          <w:rFonts w:ascii="Georgia" w:hAnsi="Georgia" w:cs="Arial"/>
          <w:sz w:val="24"/>
          <w:szCs w:val="24"/>
        </w:rPr>
        <w:t>Позицию же доктора в отношении киборгов Том понять так и не смог. И в тот момент не был уверен, что хочет ее узнать.</w:t>
      </w:r>
    </w:p>
    <w:p w:rsidR="00587CED" w:rsidRDefault="00587CED" w:rsidP="00F81C18">
      <w:pPr>
        <w:jc w:val="both"/>
      </w:pPr>
    </w:p>
    <w:p w:rsidR="00587CED" w:rsidRDefault="00587CED" w:rsidP="00F81C18">
      <w:pPr>
        <w:jc w:val="both"/>
        <w:rPr>
          <w:rFonts w:ascii="Georgia" w:hAnsi="Georgia" w:cs="Arial"/>
          <w:sz w:val="24"/>
          <w:szCs w:val="24"/>
        </w:rPr>
      </w:pPr>
    </w:p>
    <w:p w:rsidR="00587CED" w:rsidRDefault="00587CED" w:rsidP="00F81C18">
      <w:pPr>
        <w:jc w:val="both"/>
        <w:rPr>
          <w:rFonts w:ascii="Georgia" w:hAnsi="Georgia" w:cs="Arial"/>
          <w:sz w:val="24"/>
          <w:szCs w:val="24"/>
        </w:rPr>
      </w:pPr>
    </w:p>
    <w:sectPr w:rsidR="00587CED" w:rsidSect="001E592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imSun">
    <w:altName w:val="§­§°§®§Ц"/>
    <w:panose1 w:val="02010600030101010101"/>
    <w:charset w:val="86"/>
    <w:family w:val="auto"/>
    <w:pitch w:val="variable"/>
    <w:sig w:usb0="00000003" w:usb1="288F0000" w:usb2="00000016" w:usb3="00000000" w:csb0="00040001" w:csb1="00000000"/>
  </w:font>
  <w:font w:name="Georgia">
    <w:altName w:val="Cambr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25BA0"/>
    <w:rsid w:val="00001B63"/>
    <w:rsid w:val="0000288D"/>
    <w:rsid w:val="00004901"/>
    <w:rsid w:val="000110FF"/>
    <w:rsid w:val="00041D9D"/>
    <w:rsid w:val="000421A0"/>
    <w:rsid w:val="00045D1D"/>
    <w:rsid w:val="000852AF"/>
    <w:rsid w:val="00093549"/>
    <w:rsid w:val="000C13D0"/>
    <w:rsid w:val="000C7653"/>
    <w:rsid w:val="000F6F9D"/>
    <w:rsid w:val="00151F76"/>
    <w:rsid w:val="0015330F"/>
    <w:rsid w:val="00167B1A"/>
    <w:rsid w:val="0018460B"/>
    <w:rsid w:val="001926CC"/>
    <w:rsid w:val="001939EB"/>
    <w:rsid w:val="001D625B"/>
    <w:rsid w:val="001E5920"/>
    <w:rsid w:val="00211431"/>
    <w:rsid w:val="00212D9A"/>
    <w:rsid w:val="002221D5"/>
    <w:rsid w:val="00224249"/>
    <w:rsid w:val="0023233F"/>
    <w:rsid w:val="002370D8"/>
    <w:rsid w:val="002474BA"/>
    <w:rsid w:val="00254820"/>
    <w:rsid w:val="00255050"/>
    <w:rsid w:val="002878CF"/>
    <w:rsid w:val="00292382"/>
    <w:rsid w:val="002B7FEB"/>
    <w:rsid w:val="002E2C14"/>
    <w:rsid w:val="002E68B4"/>
    <w:rsid w:val="00304F29"/>
    <w:rsid w:val="0036080F"/>
    <w:rsid w:val="00363F69"/>
    <w:rsid w:val="003D1420"/>
    <w:rsid w:val="00402F09"/>
    <w:rsid w:val="00404058"/>
    <w:rsid w:val="00425340"/>
    <w:rsid w:val="004279F6"/>
    <w:rsid w:val="00457DC2"/>
    <w:rsid w:val="00467798"/>
    <w:rsid w:val="004A12FD"/>
    <w:rsid w:val="004B0C91"/>
    <w:rsid w:val="004C664D"/>
    <w:rsid w:val="004E3041"/>
    <w:rsid w:val="0051366C"/>
    <w:rsid w:val="005154FD"/>
    <w:rsid w:val="005569CE"/>
    <w:rsid w:val="0057298E"/>
    <w:rsid w:val="00587CED"/>
    <w:rsid w:val="005A08E0"/>
    <w:rsid w:val="005A5FF5"/>
    <w:rsid w:val="005B5A59"/>
    <w:rsid w:val="005C0BF4"/>
    <w:rsid w:val="005D72D4"/>
    <w:rsid w:val="005E08B7"/>
    <w:rsid w:val="005F2453"/>
    <w:rsid w:val="005F602F"/>
    <w:rsid w:val="005F7C92"/>
    <w:rsid w:val="00651E32"/>
    <w:rsid w:val="00660AFF"/>
    <w:rsid w:val="0066687F"/>
    <w:rsid w:val="0067596D"/>
    <w:rsid w:val="006D6778"/>
    <w:rsid w:val="006E59BC"/>
    <w:rsid w:val="006E7089"/>
    <w:rsid w:val="006F6B1D"/>
    <w:rsid w:val="00701D07"/>
    <w:rsid w:val="00722C9B"/>
    <w:rsid w:val="00725471"/>
    <w:rsid w:val="007500F2"/>
    <w:rsid w:val="0076517B"/>
    <w:rsid w:val="00776F63"/>
    <w:rsid w:val="00783405"/>
    <w:rsid w:val="00794676"/>
    <w:rsid w:val="007C53B9"/>
    <w:rsid w:val="007C7525"/>
    <w:rsid w:val="007D6792"/>
    <w:rsid w:val="007D7532"/>
    <w:rsid w:val="0080400F"/>
    <w:rsid w:val="008178E4"/>
    <w:rsid w:val="00830ED8"/>
    <w:rsid w:val="00837663"/>
    <w:rsid w:val="00840587"/>
    <w:rsid w:val="00853703"/>
    <w:rsid w:val="0086170D"/>
    <w:rsid w:val="00884489"/>
    <w:rsid w:val="008950AE"/>
    <w:rsid w:val="008A61BB"/>
    <w:rsid w:val="008B084F"/>
    <w:rsid w:val="008C230A"/>
    <w:rsid w:val="008F14EB"/>
    <w:rsid w:val="008F48D2"/>
    <w:rsid w:val="009312CE"/>
    <w:rsid w:val="00941BF1"/>
    <w:rsid w:val="00947DCC"/>
    <w:rsid w:val="009501CE"/>
    <w:rsid w:val="00956262"/>
    <w:rsid w:val="00962969"/>
    <w:rsid w:val="009B6D82"/>
    <w:rsid w:val="009D3AE0"/>
    <w:rsid w:val="009D64B2"/>
    <w:rsid w:val="009F44D0"/>
    <w:rsid w:val="00A15969"/>
    <w:rsid w:val="00A2071A"/>
    <w:rsid w:val="00A25BA0"/>
    <w:rsid w:val="00A4334D"/>
    <w:rsid w:val="00A50810"/>
    <w:rsid w:val="00A52CCE"/>
    <w:rsid w:val="00A67B30"/>
    <w:rsid w:val="00A72173"/>
    <w:rsid w:val="00A82E25"/>
    <w:rsid w:val="00AA0CCC"/>
    <w:rsid w:val="00AA3DEB"/>
    <w:rsid w:val="00AC2C9C"/>
    <w:rsid w:val="00B03773"/>
    <w:rsid w:val="00B23EEA"/>
    <w:rsid w:val="00B35AB8"/>
    <w:rsid w:val="00B40FC1"/>
    <w:rsid w:val="00B43D85"/>
    <w:rsid w:val="00B53082"/>
    <w:rsid w:val="00B651FE"/>
    <w:rsid w:val="00B7051B"/>
    <w:rsid w:val="00B86859"/>
    <w:rsid w:val="00B86AF0"/>
    <w:rsid w:val="00B96F17"/>
    <w:rsid w:val="00BD4B09"/>
    <w:rsid w:val="00BE4B44"/>
    <w:rsid w:val="00BF32C2"/>
    <w:rsid w:val="00C16D70"/>
    <w:rsid w:val="00C60AF8"/>
    <w:rsid w:val="00C60B06"/>
    <w:rsid w:val="00C7703C"/>
    <w:rsid w:val="00C85F92"/>
    <w:rsid w:val="00CB3229"/>
    <w:rsid w:val="00CD077E"/>
    <w:rsid w:val="00CF15D3"/>
    <w:rsid w:val="00D52F98"/>
    <w:rsid w:val="00D54F0C"/>
    <w:rsid w:val="00D65652"/>
    <w:rsid w:val="00D77991"/>
    <w:rsid w:val="00D80B2D"/>
    <w:rsid w:val="00DB2CCF"/>
    <w:rsid w:val="00DB3EB3"/>
    <w:rsid w:val="00DC1690"/>
    <w:rsid w:val="00DF6BC7"/>
    <w:rsid w:val="00E718C5"/>
    <w:rsid w:val="00E82180"/>
    <w:rsid w:val="00EC2F09"/>
    <w:rsid w:val="00EC63B1"/>
    <w:rsid w:val="00ED0F83"/>
    <w:rsid w:val="00ED4C59"/>
    <w:rsid w:val="00ED6B4B"/>
    <w:rsid w:val="00F138B0"/>
    <w:rsid w:val="00F37FC6"/>
    <w:rsid w:val="00F42C48"/>
    <w:rsid w:val="00F52158"/>
    <w:rsid w:val="00F602A1"/>
    <w:rsid w:val="00F6199F"/>
    <w:rsid w:val="00F70F60"/>
    <w:rsid w:val="00F749BE"/>
    <w:rsid w:val="00F81C18"/>
    <w:rsid w:val="00F83FE2"/>
    <w:rsid w:val="00F90893"/>
    <w:rsid w:val="00F95656"/>
    <w:rsid w:val="00FA296A"/>
    <w:rsid w:val="00FA3F8B"/>
    <w:rsid w:val="00FB0900"/>
    <w:rsid w:val="00FE0EF0"/>
    <w:rsid w:val="00FF328C"/>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Professional" w:locked="1" w:uiPriority="0"/>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Balloon Text" w:semiHidden="1" w:unhideWhenUsed="1"/>
    <w:lsdException w:name="Table Grid" w:locked="1" w:uiPriority="0"/>
    <w:lsdException w:name="Table Theme"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5BA0"/>
    <w:pPr>
      <w:spacing w:after="160" w:line="259" w:lineRule="auto"/>
    </w:pPr>
    <w:rPr>
      <w:rFonts w:ascii="Calibri" w:eastAsia="SimSun" w:hAnsi="Calibri" w:cs="SimSu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225</TotalTime>
  <Pages>5</Pages>
  <Words>2070</Words>
  <Characters>11805</Characters>
  <Application>Microsoft Office Outlook</Application>
  <DocSecurity>0</DocSecurity>
  <Lines>0</Lines>
  <Paragraphs>0</Paragraphs>
  <ScaleCrop>false</ScaleCrop>
  <Company>Hewlett-Packard Company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Саркс392</dc:title>
  <dc:subject/>
  <dc:creator>User</dc:creator>
  <cp:keywords/>
  <dc:description/>
  <cp:lastModifiedBy>User</cp:lastModifiedBy>
  <cp:revision>48</cp:revision>
  <dcterms:created xsi:type="dcterms:W3CDTF">2019-01-19T21:27:00Z</dcterms:created>
  <dcterms:modified xsi:type="dcterms:W3CDTF">2019-01-21T07:52:00Z</dcterms:modified>
</cp:coreProperties>
</file>