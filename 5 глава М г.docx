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79A" w:rsidRPr="00B9291F" w:rsidRDefault="0096779A" w:rsidP="00DE6725">
      <w:pPr>
        <w:jc w:val="both"/>
        <w:rPr>
          <w:rFonts w:ascii="Georgia" w:hAnsi="Georgia" w:cs="Arial"/>
          <w:i/>
          <w:sz w:val="24"/>
          <w:szCs w:val="24"/>
        </w:rPr>
      </w:pPr>
      <w:r w:rsidRPr="00B9291F">
        <w:rPr>
          <w:rFonts w:ascii="Georgia" w:hAnsi="Georgia" w:cs="Arial"/>
          <w:i/>
          <w:sz w:val="24"/>
          <w:szCs w:val="24"/>
        </w:rPr>
        <w:t>Космическое пространство. Ближний горизонт Саркса329.</w:t>
      </w:r>
    </w:p>
    <w:p w:rsidR="0096779A" w:rsidRPr="00B9291F" w:rsidRDefault="0096779A" w:rsidP="00DE6725">
      <w:pPr>
        <w:jc w:val="both"/>
        <w:rPr>
          <w:rFonts w:ascii="Georgia" w:hAnsi="Georgia" w:cs="Arial"/>
          <w:i/>
          <w:sz w:val="24"/>
          <w:szCs w:val="24"/>
        </w:rPr>
      </w:pPr>
      <w:r>
        <w:rPr>
          <w:rFonts w:ascii="Georgia" w:hAnsi="Georgia" w:cs="Arial"/>
          <w:i/>
          <w:sz w:val="24"/>
          <w:szCs w:val="24"/>
        </w:rPr>
        <w:t>3114-162. Вечер</w:t>
      </w:r>
      <w:r w:rsidRPr="00B9291F">
        <w:rPr>
          <w:rFonts w:ascii="Georgia" w:hAnsi="Georgia" w:cs="Arial"/>
          <w:i/>
          <w:sz w:val="24"/>
          <w:szCs w:val="24"/>
        </w:rPr>
        <w:t xml:space="preserve"> </w:t>
      </w:r>
    </w:p>
    <w:p w:rsidR="0096779A" w:rsidRDefault="0096779A" w:rsidP="00DE6725">
      <w:pPr>
        <w:jc w:val="both"/>
        <w:rPr>
          <w:rFonts w:ascii="Georgia" w:hAnsi="Georgia" w:cs="Arial"/>
          <w:sz w:val="24"/>
          <w:szCs w:val="24"/>
        </w:rPr>
      </w:pPr>
      <w:r>
        <w:rPr>
          <w:rFonts w:ascii="Georgia" w:hAnsi="Georgia" w:cs="Arial"/>
          <w:sz w:val="24"/>
          <w:szCs w:val="24"/>
        </w:rPr>
        <w:t xml:space="preserve">Мегу зевнула, медленно шагая по коридорам корабля в сторону мостика. Рация молчала, а наушник девушка почти перестала замечать. Первое время ухо болело от него, но теперь уже привыкло. Мегу было невыносимо скучно. </w:t>
      </w:r>
      <w:r w:rsidRPr="00B9291F">
        <w:rPr>
          <w:rFonts w:ascii="Georgia" w:hAnsi="Georgia" w:cs="Arial"/>
          <w:sz w:val="24"/>
          <w:szCs w:val="24"/>
        </w:rPr>
        <w:t xml:space="preserve">Прошло уже </w:t>
      </w:r>
      <w:r>
        <w:rPr>
          <w:rFonts w:ascii="Georgia" w:hAnsi="Georgia" w:cs="Arial"/>
          <w:sz w:val="24"/>
          <w:szCs w:val="24"/>
        </w:rPr>
        <w:t>сто сорок восемь суток после</w:t>
      </w:r>
      <w:r w:rsidRPr="00B9291F">
        <w:rPr>
          <w:rFonts w:ascii="Georgia" w:hAnsi="Georgia" w:cs="Arial"/>
          <w:sz w:val="24"/>
          <w:szCs w:val="24"/>
        </w:rPr>
        <w:t xml:space="preserve"> отбытия с Саркса. В космосе не было дней недели и даже конкретного времени. Сутки делились на утро, день и вечер. Весьма расплывчато, зато эти понятия поглощали разницу во временных поясах между планетами. Выходя из космического пространства конкретной планеты, экипаж переставал отсчитывать сутки по принятым там временным нормам и календарям. Это почти полностью уничтожало </w:t>
      </w:r>
      <w:r>
        <w:rPr>
          <w:rFonts w:ascii="Georgia" w:hAnsi="Georgia" w:cs="Arial"/>
          <w:sz w:val="24"/>
          <w:szCs w:val="24"/>
        </w:rPr>
        <w:t>понятие</w:t>
      </w:r>
      <w:r w:rsidRPr="00B9291F">
        <w:rPr>
          <w:rFonts w:ascii="Georgia" w:hAnsi="Georgia" w:cs="Arial"/>
          <w:sz w:val="24"/>
          <w:szCs w:val="24"/>
        </w:rPr>
        <w:t xml:space="preserve"> «смен</w:t>
      </w:r>
      <w:r>
        <w:rPr>
          <w:rFonts w:ascii="Georgia" w:hAnsi="Georgia" w:cs="Arial"/>
          <w:sz w:val="24"/>
          <w:szCs w:val="24"/>
        </w:rPr>
        <w:t>ы</w:t>
      </w:r>
      <w:r w:rsidRPr="00B9291F">
        <w:rPr>
          <w:rFonts w:ascii="Georgia" w:hAnsi="Georgia" w:cs="Arial"/>
          <w:sz w:val="24"/>
          <w:szCs w:val="24"/>
        </w:rPr>
        <w:t xml:space="preserve"> поясов», как при путешествии по планете. </w:t>
      </w:r>
    </w:p>
    <w:p w:rsidR="0096779A" w:rsidRDefault="0096779A" w:rsidP="00DE6725">
      <w:pPr>
        <w:jc w:val="both"/>
        <w:rPr>
          <w:rFonts w:ascii="Georgia" w:hAnsi="Georgia" w:cs="Arial"/>
          <w:sz w:val="24"/>
          <w:szCs w:val="24"/>
        </w:rPr>
      </w:pPr>
      <w:r>
        <w:rPr>
          <w:rFonts w:ascii="Georgia" w:hAnsi="Georgia" w:cs="Arial"/>
          <w:sz w:val="24"/>
          <w:szCs w:val="24"/>
        </w:rPr>
        <w:t xml:space="preserve">Четыре охранника работали парами. Они производили обход корабля по грузовому отсеку и верхней палубе. По два обхода на время суток. Ночью обход делали двое, попеременно. Вечер близился к завершению, и Мегу последний раз прогуливалась по грузовому отсеку, перед тем как отправиться ужинать и спать. Рядом шел Тео. Он не выглядел более бодрым, чем Мегу, однако парню предстояло остаться в ночную смену. Алан и Мэтт проходили по верхней палубе. Когда время проверки подошло к концу, Мегу обняла Тео и похлопала его по спине. </w:t>
      </w:r>
    </w:p>
    <w:p w:rsidR="0096779A" w:rsidRDefault="0096779A" w:rsidP="00DE6725">
      <w:pPr>
        <w:jc w:val="both"/>
        <w:rPr>
          <w:rFonts w:ascii="Georgia" w:hAnsi="Georgia" w:cs="Arial"/>
          <w:sz w:val="24"/>
          <w:szCs w:val="24"/>
        </w:rPr>
      </w:pPr>
      <w:r w:rsidRPr="00B9291F">
        <w:rPr>
          <w:rFonts w:ascii="Georgia" w:hAnsi="Georgia" w:cs="Arial"/>
          <w:sz w:val="24"/>
          <w:szCs w:val="24"/>
        </w:rPr>
        <w:t>- Удачной службы, - сказала Мегу и, получив кивок от</w:t>
      </w:r>
      <w:r>
        <w:rPr>
          <w:rFonts w:ascii="Georgia" w:hAnsi="Georgia" w:cs="Arial"/>
          <w:sz w:val="24"/>
          <w:szCs w:val="24"/>
        </w:rPr>
        <w:t xml:space="preserve"> улыбнувшегося</w:t>
      </w:r>
      <w:r w:rsidRPr="00B9291F">
        <w:rPr>
          <w:rFonts w:ascii="Georgia" w:hAnsi="Georgia" w:cs="Arial"/>
          <w:sz w:val="24"/>
          <w:szCs w:val="24"/>
        </w:rPr>
        <w:t xml:space="preserve"> парня, </w:t>
      </w:r>
      <w:r>
        <w:rPr>
          <w:rFonts w:ascii="Georgia" w:hAnsi="Georgia" w:cs="Arial"/>
          <w:sz w:val="24"/>
          <w:szCs w:val="24"/>
        </w:rPr>
        <w:t>направилась к лестнице</w:t>
      </w:r>
      <w:r w:rsidRPr="00B9291F">
        <w:rPr>
          <w:rFonts w:ascii="Georgia" w:hAnsi="Georgia" w:cs="Arial"/>
          <w:sz w:val="24"/>
          <w:szCs w:val="24"/>
        </w:rPr>
        <w:t xml:space="preserve">. </w:t>
      </w:r>
      <w:r>
        <w:rPr>
          <w:rFonts w:ascii="Georgia" w:hAnsi="Georgia" w:cs="Arial"/>
          <w:sz w:val="24"/>
          <w:szCs w:val="24"/>
        </w:rPr>
        <w:t xml:space="preserve">Мэтт уже ждал ее наверху. </w:t>
      </w:r>
    </w:p>
    <w:p w:rsidR="0096779A" w:rsidRDefault="0096779A" w:rsidP="00DE6725">
      <w:pPr>
        <w:jc w:val="both"/>
        <w:rPr>
          <w:rFonts w:ascii="Georgia" w:hAnsi="Georgia" w:cs="Arial"/>
          <w:sz w:val="24"/>
          <w:szCs w:val="24"/>
        </w:rPr>
      </w:pPr>
      <w:r>
        <w:rPr>
          <w:rFonts w:ascii="Georgia" w:hAnsi="Georgia" w:cs="Arial"/>
          <w:sz w:val="24"/>
          <w:szCs w:val="24"/>
        </w:rPr>
        <w:t xml:space="preserve">- </w:t>
      </w:r>
      <w:r w:rsidRPr="00B9291F">
        <w:rPr>
          <w:rFonts w:ascii="Georgia" w:hAnsi="Georgia" w:cs="Arial"/>
          <w:sz w:val="24"/>
          <w:szCs w:val="24"/>
        </w:rPr>
        <w:t>На мостике говорят,</w:t>
      </w:r>
      <w:r>
        <w:rPr>
          <w:rFonts w:ascii="Georgia" w:hAnsi="Georgia" w:cs="Arial"/>
          <w:sz w:val="24"/>
          <w:szCs w:val="24"/>
        </w:rPr>
        <w:t xml:space="preserve"> что мы скоро прилетим на Илон, - негромко произнес парень. - </w:t>
      </w:r>
      <w:r w:rsidRPr="00B9291F">
        <w:rPr>
          <w:rFonts w:ascii="Georgia" w:hAnsi="Georgia" w:cs="Arial"/>
          <w:sz w:val="24"/>
          <w:szCs w:val="24"/>
        </w:rPr>
        <w:t xml:space="preserve">Там корабль простоит максимум неделю, </w:t>
      </w:r>
      <w:r>
        <w:rPr>
          <w:rFonts w:ascii="Georgia" w:hAnsi="Georgia" w:cs="Arial"/>
          <w:sz w:val="24"/>
          <w:szCs w:val="24"/>
        </w:rPr>
        <w:t>зато</w:t>
      </w:r>
      <w:r w:rsidRPr="00B9291F">
        <w:rPr>
          <w:rFonts w:ascii="Georgia" w:hAnsi="Georgia" w:cs="Arial"/>
          <w:sz w:val="24"/>
          <w:szCs w:val="24"/>
        </w:rPr>
        <w:t xml:space="preserve"> это будет неделя отдыха на твердой земле.</w:t>
      </w:r>
    </w:p>
    <w:p w:rsidR="0096779A" w:rsidRPr="00B9291F" w:rsidRDefault="0096779A" w:rsidP="00DE6725">
      <w:pPr>
        <w:jc w:val="both"/>
        <w:rPr>
          <w:rFonts w:ascii="Georgia" w:hAnsi="Georgia" w:cs="Arial"/>
          <w:sz w:val="24"/>
          <w:szCs w:val="24"/>
        </w:rPr>
      </w:pPr>
      <w:r>
        <w:rPr>
          <w:rFonts w:ascii="Georgia" w:hAnsi="Georgia" w:cs="Arial"/>
          <w:sz w:val="24"/>
          <w:szCs w:val="24"/>
        </w:rPr>
        <w:t xml:space="preserve">Девушка только кивнула. </w:t>
      </w:r>
      <w:r w:rsidRPr="00B9291F">
        <w:rPr>
          <w:rFonts w:ascii="Georgia" w:hAnsi="Georgia" w:cs="Arial"/>
          <w:sz w:val="24"/>
          <w:szCs w:val="24"/>
        </w:rPr>
        <w:t xml:space="preserve"> </w:t>
      </w:r>
    </w:p>
    <w:p w:rsidR="0096779A" w:rsidRDefault="0096779A" w:rsidP="00DE6725">
      <w:pPr>
        <w:jc w:val="both"/>
        <w:rPr>
          <w:rFonts w:ascii="Georgia" w:hAnsi="Georgia" w:cs="Arial"/>
          <w:sz w:val="24"/>
          <w:szCs w:val="24"/>
        </w:rPr>
      </w:pPr>
      <w:r w:rsidRPr="00B9291F">
        <w:rPr>
          <w:rFonts w:ascii="Georgia" w:hAnsi="Georgia" w:cs="Arial"/>
          <w:sz w:val="24"/>
          <w:szCs w:val="24"/>
        </w:rPr>
        <w:t xml:space="preserve"> «Омела», как и другие корабли «Mest Costil Bravo» была медленной и слабой. Проблема состояла в том, что никто на Сарксе, как и в ближнем горизонте планет вокруг него, не умел нормально строить космические корабли. Поэтому «Mest Costil Bravo» были единственной торговой компанией, связывавшей планеты дальнего космоса, а значит</w:t>
      </w:r>
      <w:r>
        <w:rPr>
          <w:rFonts w:ascii="Georgia" w:hAnsi="Georgia" w:cs="Arial"/>
          <w:sz w:val="24"/>
          <w:szCs w:val="24"/>
        </w:rPr>
        <w:t>,</w:t>
      </w:r>
      <w:r w:rsidRPr="00B9291F">
        <w:rPr>
          <w:rFonts w:ascii="Georgia" w:hAnsi="Georgia" w:cs="Arial"/>
          <w:sz w:val="24"/>
          <w:szCs w:val="24"/>
        </w:rPr>
        <w:t xml:space="preserve"> у людей просто не было выбора – либо жди, либо не покупай. Мегу с сожалением думала о гениальном уме доктора Росса, который наверняка смог бы </w:t>
      </w:r>
      <w:r>
        <w:rPr>
          <w:rFonts w:ascii="Georgia" w:hAnsi="Georgia" w:cs="Arial"/>
          <w:sz w:val="24"/>
          <w:szCs w:val="24"/>
        </w:rPr>
        <w:t>создать</w:t>
      </w:r>
      <w:r w:rsidRPr="00B9291F">
        <w:rPr>
          <w:rFonts w:ascii="Georgia" w:hAnsi="Georgia" w:cs="Arial"/>
          <w:sz w:val="24"/>
          <w:szCs w:val="24"/>
        </w:rPr>
        <w:t xml:space="preserve"> быстрый корабль и сформировать вокруг него маленький бизнес, который в итоге полностью поглотил бы «Mest Costil Bravo». И тогда Мегу уж точно не пришлось бы </w:t>
      </w:r>
      <w:r>
        <w:rPr>
          <w:rFonts w:ascii="Georgia" w:hAnsi="Georgia" w:cs="Arial"/>
          <w:sz w:val="24"/>
          <w:szCs w:val="24"/>
        </w:rPr>
        <w:t>целыми днями бродить по кораблю</w:t>
      </w:r>
      <w:r w:rsidRPr="00B9291F">
        <w:rPr>
          <w:rFonts w:ascii="Georgia" w:hAnsi="Georgia" w:cs="Arial"/>
          <w:sz w:val="24"/>
          <w:szCs w:val="24"/>
        </w:rPr>
        <w:t>. Хотя девушка продолжала убежать себя, что должна быть благодарна и за эту, нудную и скучную работу. Росс, как и она</w:t>
      </w:r>
      <w:r>
        <w:rPr>
          <w:rFonts w:ascii="Georgia" w:hAnsi="Georgia" w:cs="Arial"/>
          <w:sz w:val="24"/>
          <w:szCs w:val="24"/>
        </w:rPr>
        <w:t>,</w:t>
      </w:r>
      <w:r w:rsidRPr="00B9291F">
        <w:rPr>
          <w:rFonts w:ascii="Georgia" w:hAnsi="Georgia" w:cs="Arial"/>
          <w:sz w:val="24"/>
          <w:szCs w:val="24"/>
        </w:rPr>
        <w:t xml:space="preserve"> оставались преступниками и не могли рисковать, </w:t>
      </w:r>
      <w:r>
        <w:rPr>
          <w:rFonts w:ascii="Georgia" w:hAnsi="Georgia" w:cs="Arial"/>
          <w:sz w:val="24"/>
          <w:szCs w:val="24"/>
        </w:rPr>
        <w:t>показываясь</w:t>
      </w:r>
      <w:r w:rsidRPr="00B9291F">
        <w:rPr>
          <w:rFonts w:ascii="Georgia" w:hAnsi="Georgia" w:cs="Arial"/>
          <w:sz w:val="24"/>
          <w:szCs w:val="24"/>
        </w:rPr>
        <w:t xml:space="preserve"> перед киборгами. Одно дело Мегу, чей модуль обманывал сканеры обычных киборгов, и, к сожалению, не мог потягаться с Ящерицами. А вот у доктора модуля нет, значит и защиты нет. Мегу начинало казаться, что Росс вообще никогда не выходит за стены клиники. </w:t>
      </w:r>
    </w:p>
    <w:p w:rsidR="0096779A" w:rsidRDefault="0096779A" w:rsidP="00DE6725">
      <w:pPr>
        <w:jc w:val="both"/>
        <w:rPr>
          <w:rFonts w:ascii="Georgia" w:hAnsi="Georgia" w:cs="Arial"/>
          <w:sz w:val="24"/>
          <w:szCs w:val="24"/>
        </w:rPr>
      </w:pPr>
    </w:p>
    <w:p w:rsidR="0096779A" w:rsidRPr="00B9291F" w:rsidRDefault="0096779A" w:rsidP="00DE6725">
      <w:pPr>
        <w:jc w:val="both"/>
        <w:rPr>
          <w:rFonts w:ascii="Georgia" w:hAnsi="Georgia" w:cs="Arial"/>
          <w:sz w:val="24"/>
          <w:szCs w:val="24"/>
        </w:rPr>
      </w:pPr>
    </w:p>
    <w:p w:rsidR="0096779A" w:rsidRDefault="0096779A" w:rsidP="00DE6725">
      <w:pPr>
        <w:jc w:val="both"/>
        <w:rPr>
          <w:rFonts w:ascii="Georgia" w:hAnsi="Georgia" w:cs="Arial"/>
          <w:sz w:val="24"/>
          <w:szCs w:val="24"/>
        </w:rPr>
      </w:pPr>
      <w:r w:rsidRPr="00B9291F">
        <w:rPr>
          <w:rFonts w:ascii="Georgia" w:hAnsi="Georgia" w:cs="Arial"/>
          <w:sz w:val="24"/>
          <w:szCs w:val="24"/>
        </w:rPr>
        <w:t xml:space="preserve">- Поужинаешь со мной? – с улыбкой предложил </w:t>
      </w:r>
      <w:r>
        <w:rPr>
          <w:rFonts w:ascii="Georgia" w:hAnsi="Georgia" w:cs="Arial"/>
          <w:sz w:val="24"/>
          <w:szCs w:val="24"/>
        </w:rPr>
        <w:t>Мэтт и выставил</w:t>
      </w:r>
      <w:r w:rsidRPr="00B9291F">
        <w:rPr>
          <w:rFonts w:ascii="Georgia" w:hAnsi="Georgia" w:cs="Arial"/>
          <w:sz w:val="24"/>
          <w:szCs w:val="24"/>
        </w:rPr>
        <w:t xml:space="preserve"> локоть, чтобы девушка могла за него ухватиться. </w:t>
      </w:r>
      <w:r>
        <w:rPr>
          <w:rFonts w:ascii="Georgia" w:hAnsi="Georgia" w:cs="Arial"/>
          <w:sz w:val="24"/>
          <w:szCs w:val="24"/>
        </w:rPr>
        <w:t xml:space="preserve">Мегу рассмеялась и подхватила парня под руку. Внутренне девушка удивлялась, что способна смеяться, несмотря на усталость. </w:t>
      </w:r>
    </w:p>
    <w:p w:rsidR="0096779A" w:rsidRPr="00B9291F" w:rsidRDefault="0096779A" w:rsidP="00DE6725">
      <w:pPr>
        <w:jc w:val="both"/>
        <w:rPr>
          <w:rFonts w:ascii="Georgia" w:hAnsi="Georgia" w:cs="Arial"/>
          <w:sz w:val="24"/>
          <w:szCs w:val="24"/>
        </w:rPr>
      </w:pPr>
      <w:r w:rsidRPr="00B9291F">
        <w:rPr>
          <w:rFonts w:ascii="Georgia" w:hAnsi="Georgia" w:cs="Arial"/>
          <w:sz w:val="24"/>
          <w:szCs w:val="24"/>
        </w:rPr>
        <w:t xml:space="preserve">- После этих </w:t>
      </w:r>
      <w:r>
        <w:rPr>
          <w:rFonts w:ascii="Georgia" w:hAnsi="Georgia" w:cs="Arial"/>
          <w:sz w:val="24"/>
          <w:szCs w:val="24"/>
        </w:rPr>
        <w:t>суток</w:t>
      </w:r>
      <w:r w:rsidRPr="00B9291F">
        <w:rPr>
          <w:rFonts w:ascii="Georgia" w:hAnsi="Georgia" w:cs="Arial"/>
          <w:sz w:val="24"/>
          <w:szCs w:val="24"/>
        </w:rPr>
        <w:t xml:space="preserve"> я уже на все согласна!</w:t>
      </w:r>
    </w:p>
    <w:p w:rsidR="0096779A" w:rsidRDefault="0096779A" w:rsidP="00DE6725">
      <w:pPr>
        <w:jc w:val="both"/>
        <w:rPr>
          <w:rFonts w:ascii="Georgia" w:hAnsi="Georgia" w:cs="Arial"/>
          <w:sz w:val="24"/>
          <w:szCs w:val="24"/>
        </w:rPr>
      </w:pPr>
      <w:r w:rsidRPr="00B9291F">
        <w:rPr>
          <w:rFonts w:ascii="Georgia" w:hAnsi="Georgia" w:cs="Arial"/>
          <w:sz w:val="24"/>
          <w:szCs w:val="24"/>
        </w:rPr>
        <w:t xml:space="preserve">Мэтт приподнял брови, молча оценивая шутку, и двинулся </w:t>
      </w:r>
      <w:r>
        <w:rPr>
          <w:rFonts w:ascii="Georgia" w:hAnsi="Georgia" w:cs="Arial"/>
          <w:sz w:val="24"/>
          <w:szCs w:val="24"/>
        </w:rPr>
        <w:t>к своей каюте</w:t>
      </w:r>
      <w:r w:rsidRPr="00B9291F">
        <w:rPr>
          <w:rFonts w:ascii="Georgia" w:hAnsi="Georgia" w:cs="Arial"/>
          <w:sz w:val="24"/>
          <w:szCs w:val="24"/>
        </w:rPr>
        <w:t xml:space="preserve">. </w:t>
      </w:r>
      <w:r>
        <w:rPr>
          <w:rFonts w:ascii="Georgia" w:hAnsi="Georgia" w:cs="Arial"/>
          <w:sz w:val="24"/>
          <w:szCs w:val="24"/>
        </w:rPr>
        <w:t xml:space="preserve">Тем временем Алан и Тео должны были переждать на постах еще минимум час, прежде, чем отправиться ужинать в общий зал. </w:t>
      </w:r>
    </w:p>
    <w:p w:rsidR="0096779A" w:rsidRPr="00B9291F" w:rsidRDefault="0096779A" w:rsidP="00DE6725">
      <w:pPr>
        <w:jc w:val="both"/>
        <w:rPr>
          <w:rFonts w:ascii="Georgia" w:hAnsi="Georgia" w:cs="Arial"/>
          <w:sz w:val="24"/>
          <w:szCs w:val="24"/>
        </w:rPr>
      </w:pPr>
      <w:r w:rsidRPr="00B9291F">
        <w:rPr>
          <w:rFonts w:ascii="Georgia" w:hAnsi="Georgia" w:cs="Arial"/>
          <w:sz w:val="24"/>
          <w:szCs w:val="24"/>
        </w:rPr>
        <w:t xml:space="preserve">- Помню, как ты подсыпал сухого перца в ботинки Зака, - </w:t>
      </w:r>
      <w:r>
        <w:rPr>
          <w:rFonts w:ascii="Georgia" w:hAnsi="Georgia" w:cs="Arial"/>
          <w:sz w:val="24"/>
          <w:szCs w:val="24"/>
        </w:rPr>
        <w:t>Мегу рассмеялась,</w:t>
      </w:r>
      <w:r w:rsidRPr="00B9291F">
        <w:rPr>
          <w:rFonts w:ascii="Georgia" w:hAnsi="Georgia" w:cs="Arial"/>
          <w:sz w:val="24"/>
          <w:szCs w:val="24"/>
        </w:rPr>
        <w:t xml:space="preserve"> с аппетитом уплетая совершенно невкусный ужин. Вся еда на корабле представляла собой заранее закупленный набор полуфабрикатов, впрочем, ими питалось большинство людей на планетах дальнего космоса. </w:t>
      </w:r>
      <w:r>
        <w:rPr>
          <w:rFonts w:ascii="Georgia" w:hAnsi="Georgia" w:cs="Arial"/>
          <w:sz w:val="24"/>
          <w:szCs w:val="24"/>
        </w:rPr>
        <w:t>Однако м</w:t>
      </w:r>
      <w:r w:rsidRPr="00B9291F">
        <w:rPr>
          <w:rFonts w:ascii="Georgia" w:hAnsi="Georgia" w:cs="Arial"/>
          <w:sz w:val="24"/>
          <w:szCs w:val="24"/>
        </w:rPr>
        <w:t xml:space="preserve">енее отвратительной </w:t>
      </w:r>
      <w:r>
        <w:rPr>
          <w:rFonts w:ascii="Georgia" w:hAnsi="Georgia" w:cs="Arial"/>
          <w:sz w:val="24"/>
          <w:szCs w:val="24"/>
        </w:rPr>
        <w:t>от этого еда не становилась</w:t>
      </w:r>
      <w:r w:rsidRPr="00B9291F">
        <w:rPr>
          <w:rFonts w:ascii="Georgia" w:hAnsi="Georgia" w:cs="Arial"/>
          <w:sz w:val="24"/>
          <w:szCs w:val="24"/>
        </w:rPr>
        <w:t xml:space="preserve">. </w:t>
      </w:r>
    </w:p>
    <w:p w:rsidR="0096779A" w:rsidRPr="00B9291F" w:rsidRDefault="0096779A" w:rsidP="00DE6725">
      <w:pPr>
        <w:jc w:val="both"/>
        <w:rPr>
          <w:rFonts w:ascii="Georgia" w:hAnsi="Georgia" w:cs="Arial"/>
          <w:sz w:val="24"/>
          <w:szCs w:val="24"/>
        </w:rPr>
      </w:pPr>
      <w:r w:rsidRPr="00B9291F">
        <w:rPr>
          <w:rFonts w:ascii="Georgia" w:hAnsi="Georgia" w:cs="Arial"/>
          <w:sz w:val="24"/>
          <w:szCs w:val="24"/>
        </w:rPr>
        <w:t xml:space="preserve">- У Зака на него была аллергия, - описав вилкой дугу в воздухе, с улыбкой добавил Мэтт. – К тому же, я сделал это для тебя. </w:t>
      </w:r>
    </w:p>
    <w:p w:rsidR="0096779A" w:rsidRPr="00B9291F" w:rsidRDefault="0096779A" w:rsidP="00DE6725">
      <w:pPr>
        <w:jc w:val="both"/>
        <w:rPr>
          <w:rFonts w:ascii="Georgia" w:hAnsi="Georgia" w:cs="Arial"/>
          <w:sz w:val="24"/>
          <w:szCs w:val="24"/>
        </w:rPr>
      </w:pPr>
      <w:r w:rsidRPr="00B9291F">
        <w:rPr>
          <w:rFonts w:ascii="Georgia" w:hAnsi="Georgia" w:cs="Arial"/>
          <w:sz w:val="24"/>
          <w:szCs w:val="24"/>
        </w:rPr>
        <w:t>- Я ненавидела его! Он был такой мерзкий, высокомерный и отвратительно вонял, так, что весь корабль задыхался. Экипаж еще спасибо сказать должен!</w:t>
      </w:r>
    </w:p>
    <w:p w:rsidR="0096779A" w:rsidRPr="00B9291F" w:rsidRDefault="0096779A" w:rsidP="00DE6725">
      <w:pPr>
        <w:jc w:val="both"/>
        <w:rPr>
          <w:rFonts w:ascii="Georgia" w:hAnsi="Georgia" w:cs="Arial"/>
          <w:sz w:val="24"/>
          <w:szCs w:val="24"/>
        </w:rPr>
      </w:pPr>
      <w:r w:rsidRPr="00B9291F">
        <w:rPr>
          <w:rFonts w:ascii="Georgia" w:hAnsi="Georgia" w:cs="Arial"/>
          <w:sz w:val="24"/>
          <w:szCs w:val="24"/>
        </w:rPr>
        <w:t>- Он чуть не убил нас тогда.</w:t>
      </w:r>
    </w:p>
    <w:p w:rsidR="0096779A" w:rsidRDefault="0096779A" w:rsidP="00DE6725">
      <w:pPr>
        <w:jc w:val="both"/>
        <w:rPr>
          <w:rFonts w:ascii="Georgia" w:hAnsi="Georgia" w:cs="Arial"/>
          <w:sz w:val="24"/>
          <w:szCs w:val="24"/>
        </w:rPr>
      </w:pPr>
      <w:r w:rsidRPr="00B9291F">
        <w:rPr>
          <w:rFonts w:ascii="Georgia" w:hAnsi="Georgia" w:cs="Arial"/>
          <w:sz w:val="24"/>
          <w:szCs w:val="24"/>
        </w:rPr>
        <w:t>- Тебя! – указав вилкой на парня, поправила Мегу, вспоминая, как Зак набросился на Мэтта прямо у всех на глазах. Его уволили за конфликт, а Мэтта спасли с десяток свидетелей, доказавших, что парень ничего даже не сказал нап</w:t>
      </w:r>
      <w:r>
        <w:rPr>
          <w:rFonts w:ascii="Georgia" w:hAnsi="Georgia" w:cs="Arial"/>
          <w:sz w:val="24"/>
          <w:szCs w:val="24"/>
        </w:rPr>
        <w:t>ад</w:t>
      </w:r>
      <w:r w:rsidRPr="00B9291F">
        <w:rPr>
          <w:rFonts w:ascii="Georgia" w:hAnsi="Georgia" w:cs="Arial"/>
          <w:sz w:val="24"/>
          <w:szCs w:val="24"/>
        </w:rPr>
        <w:t>авшему. Если бы дело было в словах… Мегу снова рассмеялась. Она не замечала зачарованного взгляда Мэтта, который не мог оторваться от лица девушки. Он едва удерживался, чтобы не податься вперед, поцеловать ее</w:t>
      </w:r>
      <w:r>
        <w:rPr>
          <w:rFonts w:ascii="Georgia" w:hAnsi="Georgia" w:cs="Arial"/>
          <w:sz w:val="24"/>
          <w:szCs w:val="24"/>
        </w:rPr>
        <w:t xml:space="preserve"> и попросить остаться</w:t>
      </w:r>
      <w:r w:rsidRPr="00B9291F">
        <w:rPr>
          <w:rFonts w:ascii="Georgia" w:hAnsi="Georgia" w:cs="Arial"/>
          <w:sz w:val="24"/>
          <w:szCs w:val="24"/>
        </w:rPr>
        <w:t xml:space="preserve">. Мэтт был уверен, что Мегу останется. Напряжение между ними никуда не исчезло, просто ощущения притупились со временем. </w:t>
      </w:r>
    </w:p>
    <w:p w:rsidR="0096779A" w:rsidRDefault="0096779A" w:rsidP="00DE6725">
      <w:pPr>
        <w:jc w:val="both"/>
        <w:rPr>
          <w:rFonts w:ascii="Georgia" w:hAnsi="Georgia" w:cs="Arial"/>
          <w:sz w:val="24"/>
          <w:szCs w:val="24"/>
        </w:rPr>
      </w:pPr>
      <w:r>
        <w:rPr>
          <w:rFonts w:ascii="Georgia" w:hAnsi="Georgia" w:cs="Arial"/>
          <w:sz w:val="24"/>
          <w:szCs w:val="24"/>
        </w:rPr>
        <w:t>- В тот год ты научил меня водить флайпер</w:t>
      </w:r>
      <w:r>
        <w:rPr>
          <w:rStyle w:val="FootnoteReference"/>
          <w:rFonts w:ascii="Georgia" w:hAnsi="Georgia" w:cs="Arial"/>
          <w:sz w:val="24"/>
          <w:szCs w:val="24"/>
        </w:rPr>
        <w:footnoteReference w:id="1"/>
      </w:r>
      <w:r>
        <w:rPr>
          <w:rFonts w:ascii="Georgia" w:hAnsi="Georgia" w:cs="Arial"/>
          <w:sz w:val="24"/>
          <w:szCs w:val="24"/>
        </w:rPr>
        <w:t xml:space="preserve">, - пробормотала Мегу, погрузившись в воспоминания. Мэтт вздохнул и перевел внимание на тарелку, чтобы отвлечься от навязчивых мыслей. Флайпер они арендовали на Илоне, во время недельного отпуска на планете, пока «Омела» разгружалась и загружалась. На планете стояла жара, окна в машине были полностью открыты и ветер трепал, тогда еще более длинные, синие волосы Мегу. Она отлично управлялась с флайпером, хоть и сидела в нем первый раз. Мэтт помнил полное, почти что детского, восторга лицо девушки, когда она смогла поднять машину в воздух и преодолела первые несколько метров. </w:t>
      </w:r>
    </w:p>
    <w:p w:rsidR="0096779A" w:rsidRDefault="0096779A" w:rsidP="00DE6725">
      <w:pPr>
        <w:jc w:val="both"/>
        <w:rPr>
          <w:rFonts w:ascii="Georgia" w:hAnsi="Georgia" w:cs="Arial"/>
          <w:sz w:val="24"/>
          <w:szCs w:val="24"/>
        </w:rPr>
      </w:pPr>
      <w:r>
        <w:rPr>
          <w:rFonts w:ascii="Georgia" w:hAnsi="Georgia" w:cs="Arial"/>
          <w:sz w:val="24"/>
          <w:szCs w:val="24"/>
        </w:rPr>
        <w:t>- Никогда не забуду тот твой резкий разворот. Нельзя сказать, что ты ехала медленно, но после того, как повернула обратно, так вдавила педаль газа, что я думал, мы в космос улетим!</w:t>
      </w:r>
    </w:p>
    <w:p w:rsidR="0096779A" w:rsidRDefault="0096779A" w:rsidP="00DE6725">
      <w:pPr>
        <w:jc w:val="both"/>
        <w:rPr>
          <w:rFonts w:ascii="Georgia" w:hAnsi="Georgia" w:cs="Arial"/>
          <w:sz w:val="24"/>
          <w:szCs w:val="24"/>
        </w:rPr>
      </w:pPr>
      <w:r>
        <w:rPr>
          <w:rFonts w:ascii="Georgia" w:hAnsi="Georgia" w:cs="Arial"/>
          <w:sz w:val="24"/>
          <w:szCs w:val="24"/>
        </w:rPr>
        <w:t xml:space="preserve">- И все же я не превысила скоростной режим! – вскинув вверх палец, заявила Мегу, недрогнувшим голосом. Мэтт не мог знать, чего ей стоило сохранить невозмутимый вид. Внутренне девушка содрогнулась. Она очень хорошо помнила тот день. До недавней ночи на Сарксе Мегу никогда не видела киборгов-Ящериц вблизи, однако доктор Росс заранее добавил их изображение, а так же различного транспорта, на котором они перемещаются по Империи, в память модуля девушки. Когда Мегу летела на флайпере по Илону, думая лишь о том, как хорошо было бы никогда не останавливаться, впереди она заметила летательный аппарат, и модуль буквально взорвался предупреждениями об опасности. Мегу даже не осознавала, что делает – она резко крутанула руль вправо и полностью развернула машину, а затем полетела так быстро, как только могла. Девушка хорошо понимала - стоит ей превысить допустимую скорость, как Ящерицы заметят это. Киборги – ярые поборники правил, поэтому столь неожиданный уход флайпера мог показаться им подозрительным. У Мегу дрожали руки. Сердце выбивало неровный ритм, она едва заставляла себя удерживать нужную скорость, хотя хотелось гнать еще быстрее и быстрее. </w:t>
      </w:r>
    </w:p>
    <w:p w:rsidR="0096779A" w:rsidRDefault="0096779A" w:rsidP="00DE6725">
      <w:pPr>
        <w:jc w:val="both"/>
        <w:rPr>
          <w:rFonts w:ascii="Georgia" w:hAnsi="Georgia" w:cs="Arial"/>
          <w:sz w:val="24"/>
          <w:szCs w:val="24"/>
        </w:rPr>
      </w:pPr>
      <w:r>
        <w:rPr>
          <w:rFonts w:ascii="Georgia" w:hAnsi="Georgia" w:cs="Arial"/>
          <w:sz w:val="24"/>
          <w:szCs w:val="24"/>
        </w:rPr>
        <w:t xml:space="preserve">Мэтт не заметил нервного состояния девушки, а если и заметил, то время стерло из его памяти все, кроме удивления ее неожиданному выпаду. И все же Мегу так часто делала что-то необычное, что Мэтт не придал тому случаю некоторое особенное значение. </w:t>
      </w:r>
    </w:p>
    <w:p w:rsidR="0096779A" w:rsidRPr="00B9291F" w:rsidRDefault="0096779A" w:rsidP="00DE6725">
      <w:pPr>
        <w:jc w:val="both"/>
        <w:rPr>
          <w:rFonts w:ascii="Georgia" w:hAnsi="Georgia" w:cs="Arial"/>
          <w:sz w:val="24"/>
          <w:szCs w:val="24"/>
        </w:rPr>
      </w:pPr>
      <w:r>
        <w:rPr>
          <w:rFonts w:ascii="Georgia" w:hAnsi="Georgia" w:cs="Arial"/>
          <w:sz w:val="24"/>
          <w:szCs w:val="24"/>
        </w:rPr>
        <w:t>-</w:t>
      </w:r>
      <w:r w:rsidRPr="00B9291F">
        <w:rPr>
          <w:rFonts w:ascii="Georgia" w:hAnsi="Georgia" w:cs="Arial"/>
          <w:sz w:val="24"/>
          <w:szCs w:val="24"/>
        </w:rPr>
        <w:t xml:space="preserve"> В твоей каюте</w:t>
      </w:r>
      <w:r>
        <w:rPr>
          <w:rFonts w:ascii="Georgia" w:hAnsi="Georgia" w:cs="Arial"/>
          <w:sz w:val="24"/>
          <w:szCs w:val="24"/>
        </w:rPr>
        <w:t xml:space="preserve"> теперь</w:t>
      </w:r>
      <w:r w:rsidRPr="00B9291F">
        <w:rPr>
          <w:rFonts w:ascii="Georgia" w:hAnsi="Georgia" w:cs="Arial"/>
          <w:sz w:val="24"/>
          <w:szCs w:val="24"/>
        </w:rPr>
        <w:t xml:space="preserve"> теплее, чем в моей, - заметила Мегу</w:t>
      </w:r>
      <w:r>
        <w:rPr>
          <w:rFonts w:ascii="Georgia" w:hAnsi="Georgia" w:cs="Arial"/>
          <w:sz w:val="24"/>
          <w:szCs w:val="24"/>
        </w:rPr>
        <w:t xml:space="preserve"> и пробежалась взглядом по такой же </w:t>
      </w:r>
      <w:r w:rsidRPr="00B9291F">
        <w:rPr>
          <w:rFonts w:ascii="Georgia" w:hAnsi="Georgia" w:cs="Arial"/>
          <w:sz w:val="24"/>
          <w:szCs w:val="24"/>
        </w:rPr>
        <w:t>маленьк</w:t>
      </w:r>
      <w:r>
        <w:rPr>
          <w:rFonts w:ascii="Georgia" w:hAnsi="Georgia" w:cs="Arial"/>
          <w:sz w:val="24"/>
          <w:szCs w:val="24"/>
        </w:rPr>
        <w:t>ой</w:t>
      </w:r>
      <w:r w:rsidRPr="00B9291F">
        <w:rPr>
          <w:rFonts w:ascii="Georgia" w:hAnsi="Georgia" w:cs="Arial"/>
          <w:sz w:val="24"/>
          <w:szCs w:val="24"/>
        </w:rPr>
        <w:t xml:space="preserve"> как у нее, комнатк</w:t>
      </w:r>
      <w:r>
        <w:rPr>
          <w:rFonts w:ascii="Georgia" w:hAnsi="Georgia" w:cs="Arial"/>
          <w:sz w:val="24"/>
          <w:szCs w:val="24"/>
        </w:rPr>
        <w:t>е</w:t>
      </w:r>
      <w:r w:rsidRPr="00B9291F">
        <w:rPr>
          <w:rFonts w:ascii="Georgia" w:hAnsi="Georgia" w:cs="Arial"/>
          <w:sz w:val="24"/>
          <w:szCs w:val="24"/>
        </w:rPr>
        <w:t xml:space="preserve"> метр на два. Они сидели на полу у кровати и, отложив пустые тарелки в сторону, </w:t>
      </w:r>
      <w:r>
        <w:rPr>
          <w:rFonts w:ascii="Georgia" w:hAnsi="Georgia" w:cs="Arial"/>
          <w:sz w:val="24"/>
          <w:szCs w:val="24"/>
        </w:rPr>
        <w:t xml:space="preserve">потягивали воду из одноразовых бутылок. </w:t>
      </w:r>
    </w:p>
    <w:p w:rsidR="0096779A" w:rsidRPr="00B9291F" w:rsidRDefault="0096779A" w:rsidP="00DE6725">
      <w:pPr>
        <w:jc w:val="both"/>
        <w:rPr>
          <w:rFonts w:ascii="Georgia" w:hAnsi="Georgia" w:cs="Arial"/>
          <w:sz w:val="24"/>
          <w:szCs w:val="24"/>
        </w:rPr>
      </w:pPr>
      <w:r w:rsidRPr="00B9291F">
        <w:rPr>
          <w:rFonts w:ascii="Georgia" w:hAnsi="Georgia" w:cs="Arial"/>
          <w:sz w:val="24"/>
          <w:szCs w:val="24"/>
        </w:rPr>
        <w:t xml:space="preserve">- </w:t>
      </w:r>
      <w:r>
        <w:rPr>
          <w:rFonts w:ascii="Georgia" w:hAnsi="Georgia" w:cs="Arial"/>
          <w:sz w:val="24"/>
          <w:szCs w:val="24"/>
        </w:rPr>
        <w:t>Одна из стен</w:t>
      </w:r>
      <w:r w:rsidRPr="00B9291F">
        <w:rPr>
          <w:rFonts w:ascii="Georgia" w:hAnsi="Georgia" w:cs="Arial"/>
          <w:sz w:val="24"/>
          <w:szCs w:val="24"/>
        </w:rPr>
        <w:t xml:space="preserve"> примыкает к системе охлаждения</w:t>
      </w:r>
      <w:r>
        <w:rPr>
          <w:rFonts w:ascii="Georgia" w:hAnsi="Georgia" w:cs="Arial"/>
          <w:sz w:val="24"/>
          <w:szCs w:val="24"/>
        </w:rPr>
        <w:t>, а ее починили, так что теперь здесь самое теплое место на корабле</w:t>
      </w:r>
      <w:r w:rsidRPr="00B9291F">
        <w:rPr>
          <w:rFonts w:ascii="Georgia" w:hAnsi="Georgia" w:cs="Arial"/>
          <w:sz w:val="24"/>
          <w:szCs w:val="24"/>
        </w:rPr>
        <w:t>, - пожав плечами, пояснил Мэтт</w:t>
      </w:r>
      <w:r>
        <w:rPr>
          <w:rFonts w:ascii="Georgia" w:hAnsi="Georgia" w:cs="Arial"/>
          <w:sz w:val="24"/>
          <w:szCs w:val="24"/>
        </w:rPr>
        <w:t>, а затем осторожно добавил:</w:t>
      </w:r>
      <w:r w:rsidRPr="00B9291F">
        <w:rPr>
          <w:rFonts w:ascii="Georgia" w:hAnsi="Georgia" w:cs="Arial"/>
          <w:sz w:val="24"/>
          <w:szCs w:val="24"/>
        </w:rPr>
        <w:t xml:space="preserve"> – </w:t>
      </w:r>
      <w:r>
        <w:rPr>
          <w:rFonts w:ascii="Georgia" w:hAnsi="Georgia" w:cs="Arial"/>
          <w:sz w:val="24"/>
          <w:szCs w:val="24"/>
        </w:rPr>
        <w:t>т</w:t>
      </w:r>
      <w:r w:rsidRPr="00B9291F">
        <w:rPr>
          <w:rFonts w:ascii="Georgia" w:hAnsi="Georgia" w:cs="Arial"/>
          <w:sz w:val="24"/>
          <w:szCs w:val="24"/>
        </w:rPr>
        <w:t xml:space="preserve">ы могла бы остаться. </w:t>
      </w:r>
    </w:p>
    <w:p w:rsidR="0096779A" w:rsidRDefault="0096779A" w:rsidP="00DE6725">
      <w:pPr>
        <w:jc w:val="both"/>
        <w:rPr>
          <w:rFonts w:ascii="Georgia" w:hAnsi="Georgia" w:cs="Arial"/>
          <w:sz w:val="24"/>
          <w:szCs w:val="24"/>
        </w:rPr>
      </w:pPr>
      <w:r w:rsidRPr="00B9291F">
        <w:rPr>
          <w:rFonts w:ascii="Georgia" w:hAnsi="Georgia" w:cs="Arial"/>
          <w:sz w:val="24"/>
          <w:szCs w:val="24"/>
        </w:rPr>
        <w:t>Мегу вскинула голову</w:t>
      </w:r>
      <w:r>
        <w:rPr>
          <w:rFonts w:ascii="Georgia" w:hAnsi="Georgia" w:cs="Arial"/>
          <w:sz w:val="24"/>
          <w:szCs w:val="24"/>
        </w:rPr>
        <w:t xml:space="preserve"> и вгляделась </w:t>
      </w:r>
      <w:r w:rsidRPr="00B9291F">
        <w:rPr>
          <w:rFonts w:ascii="Georgia" w:hAnsi="Georgia" w:cs="Arial"/>
          <w:sz w:val="24"/>
          <w:szCs w:val="24"/>
        </w:rPr>
        <w:t xml:space="preserve">в лицо парня, чтобы понять его намерения. Она выросла в Яме, поэтому не боялась холода, </w:t>
      </w:r>
      <w:r>
        <w:rPr>
          <w:rFonts w:ascii="Georgia" w:hAnsi="Georgia" w:cs="Arial"/>
          <w:sz w:val="24"/>
          <w:szCs w:val="24"/>
        </w:rPr>
        <w:t>почти</w:t>
      </w:r>
      <w:r w:rsidRPr="00B9291F">
        <w:rPr>
          <w:rFonts w:ascii="Georgia" w:hAnsi="Georgia" w:cs="Arial"/>
          <w:sz w:val="24"/>
          <w:szCs w:val="24"/>
        </w:rPr>
        <w:t xml:space="preserve"> не чувствовала его, и знала, что Мэтт знает это. Однако на его лице не было привычного насмешливого выражения. Глаза парня выражали только усталость. </w:t>
      </w:r>
      <w:r>
        <w:rPr>
          <w:rFonts w:ascii="Georgia" w:hAnsi="Georgia" w:cs="Arial"/>
          <w:sz w:val="24"/>
          <w:szCs w:val="24"/>
        </w:rPr>
        <w:t xml:space="preserve">Где-то глубоко внутри Мегу поднялась волна горечи, но девушка безжалостно задавила ее слабые побеги. Расставание было ее инициативой. Чем дольше они были вместе, тем яснее Мэтт осознавал, что Мегу хранит немало секретов. Она чувствовала, как растет любопытство парня, а так же хорошо помнила жесткие слова доктора Росса: «Никогда и никому не смей доверять свою тайну. Никто не должен знать имени твоего отца. Произнесешь его хоть раз – сделаешь первый шаг к ранней смерти. Не имеет значения, как сильно предан тебе человек – киборги умеют вытягивать из людей информацию, для этого им даже не нужно, чтобы человек говорил. Если однажды я узнаю, что ты нарушила это правило, а я узнаю, то лично пущу пулю в лоб тому человеку!». Росс не шутил. Как до, так и после, он редко обращался к Мегу тем серьезным, грубым тоном. Девушка поверила угрозе доктора и рассталась с Мэттом, потому что не хотела, чтобы парень задавал вопросы, а еще потому, что это был куда более простой путь, чем попытка пойти против воли опекуна. </w:t>
      </w:r>
    </w:p>
    <w:p w:rsidR="0096779A" w:rsidRDefault="0096779A" w:rsidP="00DE6725">
      <w:pPr>
        <w:jc w:val="both"/>
      </w:pPr>
      <w:r>
        <w:rPr>
          <w:rFonts w:ascii="Georgia" w:hAnsi="Georgia" w:cs="Arial"/>
          <w:sz w:val="24"/>
          <w:szCs w:val="24"/>
        </w:rPr>
        <w:t xml:space="preserve">Мегу едва заметно кивнула в ответ и поднялась с пола, забирая тарелки. Она выглянула из каюты и выбросила их в мусоропровод, откуда все улетало в печь. </w:t>
      </w:r>
      <w:r w:rsidRPr="00B9291F">
        <w:rPr>
          <w:rFonts w:ascii="Georgia" w:hAnsi="Georgia" w:cs="Arial"/>
          <w:sz w:val="24"/>
          <w:szCs w:val="24"/>
        </w:rPr>
        <w:t xml:space="preserve">Не сжигаемого мусора на корабле не держали. Тем временем Мэтт забрался под одеяло. Мегу пришлось перелезать через него, чтобы оказаться у стенки. Узкая </w:t>
      </w:r>
      <w:r>
        <w:rPr>
          <w:rFonts w:ascii="Georgia" w:hAnsi="Georgia" w:cs="Arial"/>
          <w:sz w:val="24"/>
          <w:szCs w:val="24"/>
        </w:rPr>
        <w:t>полуторная</w:t>
      </w:r>
      <w:r w:rsidRPr="00B9291F">
        <w:rPr>
          <w:rFonts w:ascii="Georgia" w:hAnsi="Georgia" w:cs="Arial"/>
          <w:sz w:val="24"/>
          <w:szCs w:val="24"/>
        </w:rPr>
        <w:t xml:space="preserve"> койка вынудила девушку наполовину устроиться поверх Мэтта, </w:t>
      </w:r>
      <w:r>
        <w:rPr>
          <w:rFonts w:ascii="Georgia" w:hAnsi="Georgia" w:cs="Arial"/>
          <w:sz w:val="24"/>
          <w:szCs w:val="24"/>
        </w:rPr>
        <w:t xml:space="preserve">Мегу прижалась к его боку и закинула ногу поверх его ног. </w:t>
      </w:r>
      <w:r w:rsidRPr="00B9291F">
        <w:rPr>
          <w:rFonts w:ascii="Georgia" w:hAnsi="Georgia" w:cs="Arial"/>
          <w:sz w:val="24"/>
          <w:szCs w:val="24"/>
        </w:rPr>
        <w:t xml:space="preserve">Сытые и измученные, двое быстро уснули, </w:t>
      </w:r>
      <w:r>
        <w:rPr>
          <w:rFonts w:ascii="Georgia" w:hAnsi="Georgia" w:cs="Arial"/>
          <w:sz w:val="24"/>
          <w:szCs w:val="24"/>
        </w:rPr>
        <w:t>в надежде</w:t>
      </w:r>
      <w:bookmarkStart w:id="0" w:name="_GoBack"/>
      <w:bookmarkEnd w:id="0"/>
      <w:r w:rsidRPr="00B9291F">
        <w:rPr>
          <w:rFonts w:ascii="Georgia" w:hAnsi="Georgia" w:cs="Arial"/>
          <w:sz w:val="24"/>
          <w:szCs w:val="24"/>
        </w:rPr>
        <w:t xml:space="preserve">, что будильник никогда не прозвенит. </w:t>
      </w:r>
    </w:p>
    <w:sectPr w:rsidR="0096779A" w:rsidSect="0027251C">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779A" w:rsidRDefault="0096779A">
      <w:r>
        <w:separator/>
      </w:r>
    </w:p>
  </w:endnote>
  <w:endnote w:type="continuationSeparator" w:id="0">
    <w:p w:rsidR="0096779A" w:rsidRDefault="009677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Georgia">
    <w:altName w:val="Cambr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779A" w:rsidRDefault="0096779A">
      <w:r>
        <w:separator/>
      </w:r>
    </w:p>
  </w:footnote>
  <w:footnote w:type="continuationSeparator" w:id="0">
    <w:p w:rsidR="0096779A" w:rsidRDefault="0096779A">
      <w:r>
        <w:continuationSeparator/>
      </w:r>
    </w:p>
  </w:footnote>
  <w:footnote w:id="1">
    <w:p w:rsidR="0096779A" w:rsidRDefault="0096779A">
      <w:pPr>
        <w:pStyle w:val="FootnoteText"/>
      </w:pPr>
      <w:r>
        <w:rPr>
          <w:rStyle w:val="FootnoteReference"/>
        </w:rPr>
        <w:footnoteRef/>
      </w:r>
      <w:r>
        <w:t xml:space="preserve"> Флайпер – четырехместная машина, летающая на магнитной подошве.</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stylePaneFormatFilter w:val="3F01"/>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00662"/>
    <w:rsid w:val="00004901"/>
    <w:rsid w:val="0001124E"/>
    <w:rsid w:val="00041D9D"/>
    <w:rsid w:val="00045D1D"/>
    <w:rsid w:val="00070523"/>
    <w:rsid w:val="000833CA"/>
    <w:rsid w:val="000852AF"/>
    <w:rsid w:val="000C13D0"/>
    <w:rsid w:val="000E1DDE"/>
    <w:rsid w:val="001367EF"/>
    <w:rsid w:val="0015330F"/>
    <w:rsid w:val="00167CEE"/>
    <w:rsid w:val="0018460B"/>
    <w:rsid w:val="001939EB"/>
    <w:rsid w:val="001D625B"/>
    <w:rsid w:val="00212D9A"/>
    <w:rsid w:val="00255050"/>
    <w:rsid w:val="0027251C"/>
    <w:rsid w:val="002878CF"/>
    <w:rsid w:val="00292382"/>
    <w:rsid w:val="00304F29"/>
    <w:rsid w:val="003C798C"/>
    <w:rsid w:val="003D1420"/>
    <w:rsid w:val="003E5923"/>
    <w:rsid w:val="004A12FD"/>
    <w:rsid w:val="004C664D"/>
    <w:rsid w:val="004E3041"/>
    <w:rsid w:val="00503F57"/>
    <w:rsid w:val="00507B73"/>
    <w:rsid w:val="00537B69"/>
    <w:rsid w:val="005445FC"/>
    <w:rsid w:val="0057298E"/>
    <w:rsid w:val="005A08E0"/>
    <w:rsid w:val="005A5FF5"/>
    <w:rsid w:val="005B5A59"/>
    <w:rsid w:val="005D72D4"/>
    <w:rsid w:val="005E3526"/>
    <w:rsid w:val="005F5279"/>
    <w:rsid w:val="005F7C92"/>
    <w:rsid w:val="0066048A"/>
    <w:rsid w:val="00660AFF"/>
    <w:rsid w:val="006A7F40"/>
    <w:rsid w:val="006C1452"/>
    <w:rsid w:val="006E59BC"/>
    <w:rsid w:val="00746B5C"/>
    <w:rsid w:val="00776F63"/>
    <w:rsid w:val="00783405"/>
    <w:rsid w:val="007B7654"/>
    <w:rsid w:val="007D6792"/>
    <w:rsid w:val="0080400F"/>
    <w:rsid w:val="00830ED8"/>
    <w:rsid w:val="00837663"/>
    <w:rsid w:val="00872616"/>
    <w:rsid w:val="00884489"/>
    <w:rsid w:val="008F48D2"/>
    <w:rsid w:val="009312CE"/>
    <w:rsid w:val="00936277"/>
    <w:rsid w:val="00941BF1"/>
    <w:rsid w:val="00947DCC"/>
    <w:rsid w:val="009501CE"/>
    <w:rsid w:val="00956262"/>
    <w:rsid w:val="00962969"/>
    <w:rsid w:val="0096779A"/>
    <w:rsid w:val="009C2AFE"/>
    <w:rsid w:val="009E0DF0"/>
    <w:rsid w:val="009F44D0"/>
    <w:rsid w:val="00A2071A"/>
    <w:rsid w:val="00A52CCE"/>
    <w:rsid w:val="00A67B30"/>
    <w:rsid w:val="00AA783F"/>
    <w:rsid w:val="00AB7989"/>
    <w:rsid w:val="00B03773"/>
    <w:rsid w:val="00B11787"/>
    <w:rsid w:val="00B1409A"/>
    <w:rsid w:val="00B86859"/>
    <w:rsid w:val="00B86AF0"/>
    <w:rsid w:val="00B9291F"/>
    <w:rsid w:val="00B9389E"/>
    <w:rsid w:val="00B96F17"/>
    <w:rsid w:val="00BE1273"/>
    <w:rsid w:val="00BF32C2"/>
    <w:rsid w:val="00C00662"/>
    <w:rsid w:val="00C1577C"/>
    <w:rsid w:val="00C16D70"/>
    <w:rsid w:val="00C31F10"/>
    <w:rsid w:val="00C33B5A"/>
    <w:rsid w:val="00C60B06"/>
    <w:rsid w:val="00C85F92"/>
    <w:rsid w:val="00CC0B4F"/>
    <w:rsid w:val="00CC7D9A"/>
    <w:rsid w:val="00D437A8"/>
    <w:rsid w:val="00D54F0C"/>
    <w:rsid w:val="00D65652"/>
    <w:rsid w:val="00DB3EB3"/>
    <w:rsid w:val="00DE6725"/>
    <w:rsid w:val="00DF6BC7"/>
    <w:rsid w:val="00E0565A"/>
    <w:rsid w:val="00E82180"/>
    <w:rsid w:val="00EC63B1"/>
    <w:rsid w:val="00EF6453"/>
    <w:rsid w:val="00F138B0"/>
    <w:rsid w:val="00F37FC6"/>
    <w:rsid w:val="00F602A1"/>
    <w:rsid w:val="00F6199F"/>
    <w:rsid w:val="00F70F60"/>
    <w:rsid w:val="00F81C7F"/>
    <w:rsid w:val="00F83FE2"/>
    <w:rsid w:val="00F95656"/>
    <w:rsid w:val="00F95BE9"/>
    <w:rsid w:val="00FA1A44"/>
    <w:rsid w:val="00FF328C"/>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662"/>
    <w:pPr>
      <w:spacing w:after="160" w:line="259" w:lineRule="auto"/>
    </w:pPr>
    <w:rPr>
      <w:rFonts w:ascii="Calibri" w:hAnsi="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9C2AFE"/>
    <w:rPr>
      <w:sz w:val="20"/>
      <w:szCs w:val="20"/>
    </w:rPr>
  </w:style>
  <w:style w:type="character" w:customStyle="1" w:styleId="FootnoteTextChar">
    <w:name w:val="Footnote Text Char"/>
    <w:basedOn w:val="DefaultParagraphFont"/>
    <w:link w:val="FootnoteText"/>
    <w:uiPriority w:val="99"/>
    <w:semiHidden/>
    <w:rsid w:val="00560EF5"/>
    <w:rPr>
      <w:rFonts w:ascii="Calibri" w:hAnsi="Calibri"/>
      <w:sz w:val="20"/>
      <w:szCs w:val="20"/>
    </w:rPr>
  </w:style>
  <w:style w:type="character" w:styleId="FootnoteReference">
    <w:name w:val="footnote reference"/>
    <w:basedOn w:val="DefaultParagraphFont"/>
    <w:uiPriority w:val="99"/>
    <w:semiHidden/>
    <w:rsid w:val="009C2AFE"/>
    <w:rPr>
      <w:rFonts w:cs="Times New Roman"/>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88</TotalTime>
  <Pages>4</Pages>
  <Words>1318</Words>
  <Characters>7513</Characters>
  <Application>Microsoft Office Outlook</Application>
  <DocSecurity>0</DocSecurity>
  <Lines>0</Lines>
  <Paragraphs>0</Paragraphs>
  <ScaleCrop>false</ScaleCrop>
  <Company>Hewlett-Packard Company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Космическое пространство</dc:title>
  <dc:subject/>
  <dc:creator>User</dc:creator>
  <cp:keywords/>
  <dc:description/>
  <cp:lastModifiedBy>User</cp:lastModifiedBy>
  <cp:revision>23</cp:revision>
  <dcterms:created xsi:type="dcterms:W3CDTF">2018-07-21T18:09:00Z</dcterms:created>
  <dcterms:modified xsi:type="dcterms:W3CDTF">2018-08-02T07:17:00Z</dcterms:modified>
</cp:coreProperties>
</file>