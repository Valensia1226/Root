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CB4" w:rsidRPr="00B9291F" w:rsidRDefault="00570CB4" w:rsidP="00570CB4">
      <w:pPr>
        <w:jc w:val="both"/>
        <w:rPr>
          <w:rFonts w:ascii="Georgia" w:hAnsi="Georgia" w:cs="Arial"/>
          <w:b/>
          <w:sz w:val="24"/>
          <w:szCs w:val="24"/>
        </w:rPr>
      </w:pPr>
      <w:r w:rsidRPr="00B9291F">
        <w:rPr>
          <w:rFonts w:ascii="Georgia" w:hAnsi="Georgia" w:cs="Arial"/>
          <w:b/>
          <w:sz w:val="24"/>
          <w:szCs w:val="24"/>
        </w:rPr>
        <w:t>Предисловие</w:t>
      </w:r>
    </w:p>
    <w:p w:rsidR="00570CB4" w:rsidRDefault="00570CB4" w:rsidP="00570CB4">
      <w:pPr>
        <w:jc w:val="both"/>
        <w:rPr>
          <w:rFonts w:ascii="Georgia" w:hAnsi="Georgia" w:cs="Arial"/>
          <w:sz w:val="24"/>
          <w:szCs w:val="24"/>
        </w:rPr>
      </w:pPr>
      <w:r>
        <w:rPr>
          <w:rFonts w:ascii="Georgia" w:hAnsi="Georgia" w:cs="Arial"/>
          <w:sz w:val="24"/>
          <w:szCs w:val="24"/>
        </w:rPr>
        <w:t>Начата в сентябре 2016 года</w:t>
      </w:r>
    </w:p>
    <w:p w:rsidR="00570CB4" w:rsidRPr="00B9291F" w:rsidRDefault="00570CB4" w:rsidP="00570CB4">
      <w:pPr>
        <w:jc w:val="both"/>
        <w:rPr>
          <w:rFonts w:ascii="Georgia" w:hAnsi="Georgia" w:cs="Arial"/>
          <w:sz w:val="24"/>
          <w:szCs w:val="24"/>
        </w:rPr>
      </w:pPr>
      <w:r>
        <w:rPr>
          <w:rFonts w:ascii="Georgia" w:hAnsi="Georgia" w:cs="Arial"/>
          <w:sz w:val="24"/>
          <w:szCs w:val="24"/>
        </w:rPr>
        <w:t>Новая перепись с января 2018</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Датировка в истории проводится по принципу: первые четыре цифры – год, последующие после тире – день. Установка: 500 дней в году, разделение по месяцам не проводится.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Время на планетах, где происходит действие:</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Саркс392  28 часов в сутках, 6 дней в неделе. </w:t>
      </w:r>
    </w:p>
    <w:p w:rsidR="00570CB4" w:rsidRPr="00B9291F" w:rsidRDefault="00570CB4" w:rsidP="00570CB4">
      <w:pPr>
        <w:jc w:val="both"/>
        <w:rPr>
          <w:rFonts w:ascii="Georgia" w:hAnsi="Georgia" w:cs="Arial"/>
          <w:b/>
          <w:sz w:val="24"/>
          <w:szCs w:val="24"/>
        </w:rPr>
      </w:pPr>
    </w:p>
    <w:p w:rsidR="00570CB4" w:rsidRPr="00B9291F" w:rsidRDefault="00570CB4" w:rsidP="00570CB4">
      <w:pPr>
        <w:jc w:val="both"/>
        <w:rPr>
          <w:rFonts w:ascii="Georgia" w:hAnsi="Georgia" w:cs="Arial"/>
          <w:b/>
          <w:sz w:val="24"/>
          <w:szCs w:val="24"/>
        </w:rPr>
      </w:pPr>
    </w:p>
    <w:p w:rsidR="00570CB4" w:rsidRPr="00B9291F" w:rsidRDefault="00570CB4" w:rsidP="00570CB4">
      <w:pPr>
        <w:jc w:val="both"/>
        <w:rPr>
          <w:rFonts w:ascii="Georgia" w:hAnsi="Georgia" w:cs="Arial"/>
          <w:b/>
          <w:sz w:val="24"/>
          <w:szCs w:val="24"/>
        </w:rPr>
      </w:pPr>
    </w:p>
    <w:p w:rsidR="00570CB4" w:rsidRPr="00B9291F" w:rsidRDefault="00570CB4" w:rsidP="00570CB4">
      <w:pPr>
        <w:jc w:val="both"/>
        <w:rPr>
          <w:rFonts w:ascii="Georgia" w:hAnsi="Georgia" w:cs="Arial"/>
          <w:b/>
          <w:sz w:val="24"/>
          <w:szCs w:val="24"/>
        </w:rPr>
      </w:pPr>
    </w:p>
    <w:p w:rsidR="00570CB4" w:rsidRPr="00B9291F" w:rsidRDefault="00570CB4" w:rsidP="00570CB4">
      <w:pPr>
        <w:jc w:val="both"/>
        <w:rPr>
          <w:rFonts w:ascii="Georgia" w:hAnsi="Georgia" w:cs="Arial"/>
          <w:b/>
          <w:sz w:val="24"/>
          <w:szCs w:val="24"/>
        </w:rPr>
      </w:pPr>
    </w:p>
    <w:p w:rsidR="00570CB4" w:rsidRPr="00B9291F" w:rsidRDefault="00570CB4" w:rsidP="00570CB4">
      <w:pPr>
        <w:jc w:val="both"/>
        <w:rPr>
          <w:rFonts w:ascii="Georgia" w:hAnsi="Georgia" w:cs="Arial"/>
          <w:b/>
          <w:sz w:val="24"/>
          <w:szCs w:val="24"/>
        </w:rPr>
      </w:pPr>
    </w:p>
    <w:p w:rsidR="00570CB4" w:rsidRPr="00B9291F" w:rsidRDefault="00570CB4" w:rsidP="00570CB4">
      <w:pPr>
        <w:jc w:val="both"/>
        <w:rPr>
          <w:rFonts w:ascii="Georgia" w:hAnsi="Georgia" w:cs="Arial"/>
          <w:b/>
          <w:sz w:val="24"/>
          <w:szCs w:val="24"/>
        </w:rPr>
      </w:pPr>
    </w:p>
    <w:p w:rsidR="00570CB4" w:rsidRPr="00B9291F" w:rsidRDefault="00570CB4" w:rsidP="00570CB4">
      <w:pPr>
        <w:jc w:val="both"/>
        <w:rPr>
          <w:rFonts w:ascii="Georgia" w:hAnsi="Georgia" w:cs="Arial"/>
          <w:b/>
          <w:sz w:val="24"/>
          <w:szCs w:val="24"/>
        </w:rPr>
      </w:pPr>
      <w:r w:rsidRPr="00B9291F">
        <w:rPr>
          <w:rFonts w:ascii="Georgia" w:hAnsi="Georgia" w:cs="Arial"/>
          <w:b/>
          <w:sz w:val="24"/>
          <w:szCs w:val="24"/>
        </w:rPr>
        <w:br w:type="page"/>
      </w:r>
    </w:p>
    <w:p w:rsidR="00570CB4" w:rsidRPr="00B9291F" w:rsidRDefault="00570CB4" w:rsidP="00570CB4">
      <w:pPr>
        <w:jc w:val="center"/>
        <w:rPr>
          <w:rFonts w:ascii="Georgia" w:hAnsi="Georgia" w:cs="Arial"/>
          <w:b/>
          <w:sz w:val="24"/>
          <w:szCs w:val="24"/>
        </w:rPr>
      </w:pPr>
      <w:r w:rsidRPr="00B9291F">
        <w:rPr>
          <w:rFonts w:ascii="Georgia" w:hAnsi="Georgia" w:cs="Arial"/>
          <w:b/>
          <w:sz w:val="24"/>
          <w:szCs w:val="24"/>
        </w:rPr>
        <w:lastRenderedPageBreak/>
        <w:t>Красная Омела</w:t>
      </w:r>
    </w:p>
    <w:p w:rsidR="00570CB4" w:rsidRPr="00B9291F" w:rsidRDefault="00570CB4" w:rsidP="00570CB4">
      <w:pPr>
        <w:jc w:val="both"/>
        <w:rPr>
          <w:rFonts w:ascii="Georgia" w:hAnsi="Georgia" w:cs="Arial"/>
          <w:i/>
          <w:sz w:val="24"/>
          <w:szCs w:val="24"/>
        </w:rPr>
      </w:pPr>
    </w:p>
    <w:p w:rsidR="00570CB4" w:rsidRPr="00B9291F" w:rsidRDefault="00570CB4" w:rsidP="00570CB4">
      <w:pPr>
        <w:jc w:val="right"/>
        <w:rPr>
          <w:rFonts w:ascii="Georgia" w:hAnsi="Georgia" w:cs="Arial"/>
          <w:i/>
          <w:sz w:val="24"/>
          <w:szCs w:val="24"/>
        </w:rPr>
      </w:pPr>
      <w:r w:rsidRPr="00B9291F">
        <w:rPr>
          <w:rFonts w:ascii="Georgia" w:hAnsi="Georgia" w:cs="Arial"/>
          <w:i/>
          <w:sz w:val="24"/>
          <w:szCs w:val="24"/>
        </w:rPr>
        <w:t>Саркс392. Яма.</w:t>
      </w:r>
    </w:p>
    <w:p w:rsidR="00570CB4" w:rsidRPr="00B9291F" w:rsidRDefault="00570CB4" w:rsidP="00570CB4">
      <w:pPr>
        <w:jc w:val="right"/>
        <w:rPr>
          <w:rFonts w:ascii="Georgia" w:hAnsi="Georgia" w:cs="Arial"/>
          <w:i/>
          <w:sz w:val="24"/>
          <w:szCs w:val="24"/>
        </w:rPr>
      </w:pPr>
      <w:r w:rsidRPr="00B9291F">
        <w:rPr>
          <w:rFonts w:ascii="Georgia" w:hAnsi="Georgia" w:cs="Arial"/>
          <w:i/>
          <w:sz w:val="24"/>
          <w:szCs w:val="24"/>
        </w:rPr>
        <w:t>3114 – 11. 01:13.</w:t>
      </w:r>
    </w:p>
    <w:p w:rsidR="00570CB4" w:rsidRPr="00B9291F" w:rsidRDefault="00570CB4" w:rsidP="00570CB4">
      <w:pPr>
        <w:jc w:val="both"/>
        <w:rPr>
          <w:rFonts w:ascii="Georgia" w:eastAsia="Batang" w:hAnsi="Georgia" w:cs="Kokila"/>
          <w:sz w:val="24"/>
          <w:szCs w:val="24"/>
        </w:rPr>
      </w:pPr>
      <w:r w:rsidRPr="00B9291F">
        <w:rPr>
          <w:rFonts w:ascii="Georgia" w:eastAsia="Batang" w:hAnsi="Georgia" w:cs="Kokila"/>
          <w:sz w:val="24"/>
          <w:szCs w:val="24"/>
        </w:rPr>
        <w:t xml:space="preserve">Та ночь началась так же, как любая другая до нее. Теперь, оглядываясь назад, можно точно сказать, что именно она стала переломным моментом, навсегда изменившим жизни десятков людей по всей галактике. Незаметно и необратимо.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В маленькой клинике на отдаленной планете, у самого края великой, не прекращающей распространяться среди звезд, непоколебимой </w:t>
      </w:r>
      <w:proofErr w:type="spellStart"/>
      <w:r w:rsidRPr="00B9291F">
        <w:rPr>
          <w:rFonts w:ascii="Georgia" w:hAnsi="Georgia" w:cs="Arial"/>
          <w:sz w:val="24"/>
          <w:szCs w:val="24"/>
        </w:rPr>
        <w:t>Кибер</w:t>
      </w:r>
      <w:proofErr w:type="spellEnd"/>
      <w:r w:rsidRPr="00B9291F">
        <w:rPr>
          <w:rFonts w:ascii="Georgia" w:hAnsi="Georgia" w:cs="Arial"/>
          <w:sz w:val="24"/>
          <w:szCs w:val="24"/>
        </w:rPr>
        <w:t>-Империи, никогда не выключался свет, сигнализируя всем и каждому, что доктор на месте и готов к работе. Этот свет казался блеклым, скрыты</w:t>
      </w:r>
      <w:r w:rsidR="00D5263E">
        <w:rPr>
          <w:rFonts w:ascii="Georgia" w:hAnsi="Georgia" w:cs="Arial"/>
          <w:sz w:val="24"/>
          <w:szCs w:val="24"/>
        </w:rPr>
        <w:t>м</w:t>
      </w:r>
      <w:r w:rsidRPr="00B9291F">
        <w:rPr>
          <w:rFonts w:ascii="Georgia" w:hAnsi="Georgia" w:cs="Arial"/>
          <w:sz w:val="24"/>
          <w:szCs w:val="24"/>
        </w:rPr>
        <w:t xml:space="preserve"> плотной пеленой дождя, </w:t>
      </w:r>
      <w:bookmarkStart w:id="0" w:name="_GoBack"/>
      <w:bookmarkEnd w:id="0"/>
      <w:r w:rsidR="00D5263E">
        <w:rPr>
          <w:rFonts w:ascii="Georgia" w:hAnsi="Georgia" w:cs="Arial"/>
          <w:sz w:val="24"/>
          <w:szCs w:val="24"/>
        </w:rPr>
        <w:t>который практически не прекращался</w:t>
      </w:r>
      <w:r w:rsidRPr="00B9291F">
        <w:rPr>
          <w:rFonts w:ascii="Georgia" w:hAnsi="Georgia" w:cs="Arial"/>
          <w:sz w:val="24"/>
          <w:szCs w:val="24"/>
        </w:rPr>
        <w:t xml:space="preserve"> в городе.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Босая девушка замерла у двери</w:t>
      </w:r>
      <w:r>
        <w:rPr>
          <w:rFonts w:ascii="Georgia" w:hAnsi="Georgia" w:cs="Arial"/>
          <w:sz w:val="24"/>
          <w:szCs w:val="24"/>
        </w:rPr>
        <w:t xml:space="preserve"> и напомнила</w:t>
      </w:r>
      <w:r w:rsidRPr="00B9291F">
        <w:rPr>
          <w:rFonts w:ascii="Georgia" w:hAnsi="Georgia" w:cs="Arial"/>
          <w:sz w:val="24"/>
          <w:szCs w:val="24"/>
        </w:rPr>
        <w:t xml:space="preserve"> себе, что нужно постучать, чтобы не получить очередной выговор об отсутствии манер. Ее короткие розовые волосы неровным ежиком лежали на голове. Темно-фиолетовые штаны из эластичной непромокаемой кожи плотно обтягивали ноги. Девушка сделала несколько коротких ударов кулаком по двери и, не дожидаясь ответа, ввалилась в маленькую, освещенную несколькими лампами, приемную. Прошла секунда, другая. Дождь глухо стучал по окнам. Неожиданно из соседнего помещения, соединенного с приемной широкой аркой, вылетел стул на колесиках. Широкая улыбка мужчины, сидевшего на стуле, медленно погасла, а в глазах зажглось неодобрение, которое тут же стало слышно и в тоне доктора, осознавшего, что </w:t>
      </w:r>
      <w:r w:rsidR="00D5263E">
        <w:rPr>
          <w:rFonts w:ascii="Georgia" w:hAnsi="Georgia" w:cs="Arial"/>
          <w:sz w:val="24"/>
          <w:szCs w:val="24"/>
        </w:rPr>
        <w:t>к</w:t>
      </w:r>
      <w:r w:rsidRPr="00B9291F">
        <w:rPr>
          <w:rFonts w:ascii="Georgia" w:hAnsi="Georgia" w:cs="Arial"/>
          <w:sz w:val="24"/>
          <w:szCs w:val="24"/>
        </w:rPr>
        <w:t xml:space="preserve"> нему пришел вовсе не новый источник дохода.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Мегу… - как неприятный факт выдавил мужчина и скрестил руки на груди, пристально осматривая гостью. Ее лицо было похоже на страшную черную маску из-за обилия косметики, большая толстовка нелепо болталась, доставая до колен.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Доктор часто заставал Мегу такой и никак не мог привыкнуть к собственным вспышкам раздражения от столь неопрятного вида. Он помнил день, когда впервые увидел ее. Трехлетнюю малышку, чье бесчувственное тело протягивала ему ее мать, моля спасти. Мать Мегу… Воспоминания об этой женщине даже спустя двадцать лет оставляли неприятный осадок на сердце. Она узнала его. Конечно же</w:t>
      </w:r>
      <w:r w:rsidR="00D5263E">
        <w:rPr>
          <w:rFonts w:ascii="Georgia" w:hAnsi="Georgia" w:cs="Arial"/>
          <w:sz w:val="24"/>
          <w:szCs w:val="24"/>
        </w:rPr>
        <w:t>,</w:t>
      </w:r>
      <w:r w:rsidRPr="00B9291F">
        <w:rPr>
          <w:rFonts w:ascii="Georgia" w:hAnsi="Georgia" w:cs="Arial"/>
          <w:sz w:val="24"/>
          <w:szCs w:val="24"/>
        </w:rPr>
        <w:t xml:space="preserve"> узнала, поэтому и отдала своего единственного ребенка. Отдала тому, кто мог спасти Мегу, но какой ценой…</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Сейчас доктор выглядел бледной тенью того человека. Время неумолимо брало свое, вплетая день за днем седые пряди в его черные волосы. Отсутствие сна и бесконечное ожидание нападения истощили организм мужчины – он высо</w:t>
      </w:r>
      <w:r>
        <w:rPr>
          <w:rFonts w:ascii="Georgia" w:hAnsi="Georgia" w:cs="Arial"/>
          <w:sz w:val="24"/>
          <w:szCs w:val="24"/>
        </w:rPr>
        <w:t>х</w:t>
      </w:r>
      <w:r w:rsidRPr="00B9291F">
        <w:rPr>
          <w:rFonts w:ascii="Georgia" w:hAnsi="Georgia" w:cs="Arial"/>
          <w:sz w:val="24"/>
          <w:szCs w:val="24"/>
        </w:rPr>
        <w:t xml:space="preserve">, вытянулся и побледнел.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Снова будешь бродить по городу в поисках приключений? – ворчал доктор, пока Мегу снимала толстовку и протискивалась мимо кресла в соседнее помещение. – Побереги лицо, тебе скоро возвращаться в </w:t>
      </w:r>
      <w:proofErr w:type="spellStart"/>
      <w:r w:rsidRPr="00B9291F">
        <w:rPr>
          <w:rFonts w:ascii="Georgia" w:hAnsi="Georgia" w:cs="Arial"/>
          <w:sz w:val="24"/>
          <w:szCs w:val="24"/>
        </w:rPr>
        <w:t>Пошис</w:t>
      </w:r>
      <w:proofErr w:type="spellEnd"/>
      <w:r w:rsidRPr="00B9291F">
        <w:rPr>
          <w:rFonts w:ascii="Georgia" w:hAnsi="Georgia" w:cs="Arial"/>
          <w:sz w:val="24"/>
          <w:szCs w:val="24"/>
        </w:rPr>
        <w:t>!</w:t>
      </w:r>
    </w:p>
    <w:p w:rsidR="00570CB4" w:rsidRDefault="00570CB4" w:rsidP="00570CB4">
      <w:pPr>
        <w:jc w:val="both"/>
        <w:rPr>
          <w:rFonts w:ascii="Georgia" w:hAnsi="Georgia" w:cs="Arial"/>
          <w:sz w:val="24"/>
          <w:szCs w:val="24"/>
        </w:rPr>
      </w:pPr>
      <w:r w:rsidRPr="00B9291F">
        <w:rPr>
          <w:rFonts w:ascii="Georgia" w:hAnsi="Georgia" w:cs="Arial"/>
          <w:sz w:val="24"/>
          <w:szCs w:val="24"/>
        </w:rPr>
        <w:t xml:space="preserve">Девушка скрылась за противоположной арке дверью, открыто игнорируя слова опекуна. Она искала куртку, которую оставила здесь вчера. Или позавчера... Мегу не была уверена, потому что все дни в Яме сливались в один.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lastRenderedPageBreak/>
        <w:t xml:space="preserve">- Мне нужны носки, - пробормотала Мегу, не обращаясь ни к кому конкретному. Все, что хотела, она нашла в ящиках с одеждой доктора. Там же, в шкафу, висела ее куртка. Опрятно, на отдельной вешалке, чего никогда не удостаивалась в квартирке самой Мегу. Там она обычно лежала на полу, впрочем, как и все другие вещи. Ни стульев, ни стола у девушки не было.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Кутка обтянула фигуру </w:t>
      </w:r>
      <w:r w:rsidR="00D5263E">
        <w:rPr>
          <w:rFonts w:ascii="Georgia" w:hAnsi="Georgia" w:cs="Arial"/>
          <w:sz w:val="24"/>
          <w:szCs w:val="24"/>
        </w:rPr>
        <w:t>Мегу</w:t>
      </w:r>
      <w:r w:rsidRPr="00B9291F">
        <w:rPr>
          <w:rFonts w:ascii="Georgia" w:hAnsi="Georgia" w:cs="Arial"/>
          <w:sz w:val="24"/>
          <w:szCs w:val="24"/>
        </w:rPr>
        <w:t xml:space="preserve"> так же точно, как и облегающие темно-фиолетовые штаны. Мегу гордилась своей фигурой и всегда покупала одежду, которая наиболее выгодно ее подчеркивала. Натягивая носки, девушка мысленно бродила по квартире, придумывая, что еще можно прих</w:t>
      </w:r>
      <w:r w:rsidR="00D5263E">
        <w:rPr>
          <w:rFonts w:ascii="Georgia" w:hAnsi="Georgia" w:cs="Arial"/>
          <w:sz w:val="24"/>
          <w:szCs w:val="24"/>
        </w:rPr>
        <w:t xml:space="preserve">ватит с собой. </w:t>
      </w:r>
      <w:r w:rsidRPr="00B9291F">
        <w:rPr>
          <w:rFonts w:ascii="Georgia" w:hAnsi="Georgia" w:cs="Arial"/>
          <w:sz w:val="24"/>
          <w:szCs w:val="24"/>
        </w:rPr>
        <w:t xml:space="preserve">За прошедшее время мужчина не двинулся с места и терпеливо ожидал, когда Мегу закончит переодеваться. Он растил ее на замену себе, пока не стало ясно, что ломая людям кости Мегу получает больше денег и удовольствия, чем сращивая их. Ей тогда было семнадцать. Девушка появилась на его пороге с переломанными пальцами и синяком под глазом. В душе обрадовавшись, что подопечная так легко отделалась, доктор отчитал ее за глупость и неразумное поведение, чем вызвал лишь бурный всплеск гнева.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«Вы не имеете никакого права вмешиваться в мою жизнь!» - крикнула тогда Мегу и, не дождавшись пока мужчина осмотрит ее лицо, вылетела из клиники. Доктор всегда знал, что она ненавидит его. В девушке эта ненависть боролась с потребностью в близком человеке. Он не был ей отцом или другом, но кроме как ему, Мегу никому не могла довериться.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Я уеду в субботу вечерним поездом. Когда вернусь, не знаю, - уже у двери произнесла девушка, проявляя внимание единственным способом, каким умела.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Будь осторожна, - едва слышно прошептал доктор, заранее зная, что </w:t>
      </w:r>
      <w:r w:rsidR="00D5263E">
        <w:rPr>
          <w:rFonts w:ascii="Georgia" w:hAnsi="Georgia" w:cs="Arial"/>
          <w:sz w:val="24"/>
          <w:szCs w:val="24"/>
        </w:rPr>
        <w:t>Мегу</w:t>
      </w:r>
      <w:r w:rsidRPr="00B9291F">
        <w:rPr>
          <w:rFonts w:ascii="Georgia" w:hAnsi="Georgia" w:cs="Arial"/>
          <w:sz w:val="24"/>
          <w:szCs w:val="24"/>
        </w:rPr>
        <w:t xml:space="preserve"> даже не заметит его слов, потому что они для нее ничего не значили. Он лишь надеялся, что эта короткая молитва убережет </w:t>
      </w:r>
      <w:r w:rsidR="00D5263E">
        <w:rPr>
          <w:rFonts w:ascii="Georgia" w:hAnsi="Georgia" w:cs="Arial"/>
          <w:sz w:val="24"/>
          <w:szCs w:val="24"/>
        </w:rPr>
        <w:t>ее</w:t>
      </w:r>
      <w:r w:rsidRPr="00B9291F">
        <w:rPr>
          <w:rFonts w:ascii="Georgia" w:hAnsi="Georgia" w:cs="Arial"/>
          <w:sz w:val="24"/>
          <w:szCs w:val="24"/>
        </w:rPr>
        <w:t xml:space="preserve"> от опасности и боли…</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Дождь не переставал. Темные пустые улицы радостно приняли Мегу в свои объятья. Девушка скрыла яркие волосы под глубоким капюшоном и неспешно двинулась к центру города. Казалось, она совсем не замечала беспощадные острые капли, падавшие с неба. Мегу выросла, слушая, как барабанит по окнам дождь и не могла представить себе жизнь без этого звука. Тишина на космическом корабле раздражала ее и не давала уснуть.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Во внешне, казалось бы, пустынном городе, на самом деле кипела жизнь, но лишь жители Ямы могли разобрать за громыханием ливня голоса людей, скрип механизмов и гул нескончаемых битв. Мегу уверенно двигалась по асфальту, разбрызгивая воду из огромных луж, заполнявших улицы. Несмотря на название, центр города находился на искусственном возвышении, поэтому вода, бесконечными потоками падающая с неба, маленькими водопадами стекала по улицам вниз, к решеткам канализационных труб, где фильтровалась и утекала в ближайшие реки.  Неофициальным центром города, самым популярным местом для всех людей от десяти до шестидесяти лет</w:t>
      </w:r>
      <w:r w:rsidR="00D5263E">
        <w:rPr>
          <w:rFonts w:ascii="Georgia" w:hAnsi="Georgia" w:cs="Arial"/>
          <w:sz w:val="24"/>
          <w:szCs w:val="24"/>
        </w:rPr>
        <w:t>,</w:t>
      </w:r>
      <w:r w:rsidRPr="00B9291F">
        <w:rPr>
          <w:rFonts w:ascii="Georgia" w:hAnsi="Georgia" w:cs="Arial"/>
          <w:sz w:val="24"/>
          <w:szCs w:val="24"/>
        </w:rPr>
        <w:t xml:space="preserve"> являлось большое круглое здание с заколоченным верхними окнами. Его окружали высокие, прямоугольные дома, лепившееся друг к другу так близко, что можно было перебираться из одного в другое просто перешагивая в окна. Заполненные, как маленькие муравейники, эти дома были пристанищем тысяч людей по всей Яме.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lastRenderedPageBreak/>
        <w:t xml:space="preserve">Когда Мегу приблизилась к круглому зданию, </w:t>
      </w:r>
      <w:r w:rsidR="00D5263E">
        <w:rPr>
          <w:rFonts w:ascii="Georgia" w:hAnsi="Georgia" w:cs="Arial"/>
          <w:sz w:val="24"/>
          <w:szCs w:val="24"/>
        </w:rPr>
        <w:t>ей под ноги</w:t>
      </w:r>
      <w:r w:rsidRPr="00B9291F">
        <w:rPr>
          <w:rFonts w:ascii="Georgia" w:hAnsi="Georgia" w:cs="Arial"/>
          <w:sz w:val="24"/>
          <w:szCs w:val="24"/>
        </w:rPr>
        <w:t xml:space="preserve"> прилетел камень</w:t>
      </w:r>
      <w:r w:rsidR="00D5263E">
        <w:rPr>
          <w:rFonts w:ascii="Georgia" w:hAnsi="Georgia" w:cs="Arial"/>
          <w:sz w:val="24"/>
          <w:szCs w:val="24"/>
        </w:rPr>
        <w:t xml:space="preserve">. Стукнулся об асфальт </w:t>
      </w:r>
      <w:r w:rsidRPr="00B9291F">
        <w:rPr>
          <w:rFonts w:ascii="Georgia" w:hAnsi="Georgia" w:cs="Arial"/>
          <w:sz w:val="24"/>
          <w:szCs w:val="24"/>
        </w:rPr>
        <w:t xml:space="preserve">и покатился дальше, уносимый тяжелыми потоками воды.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Заходи, </w:t>
      </w:r>
      <w:proofErr w:type="spellStart"/>
      <w:r w:rsidRPr="00B9291F">
        <w:rPr>
          <w:rFonts w:ascii="Georgia" w:hAnsi="Georgia" w:cs="Arial"/>
          <w:sz w:val="24"/>
          <w:szCs w:val="24"/>
        </w:rPr>
        <w:t>Мегс</w:t>
      </w:r>
      <w:proofErr w:type="spellEnd"/>
      <w:r w:rsidRPr="00B9291F">
        <w:rPr>
          <w:rFonts w:ascii="Georgia" w:hAnsi="Georgia" w:cs="Arial"/>
          <w:sz w:val="24"/>
          <w:szCs w:val="24"/>
        </w:rPr>
        <w:t xml:space="preserve">! – прозвучал громкий голос откуда-то сверху. – Я уже заждалась!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Не поднимая головы, девушка улыбнулась и уверенным движением распахнула тяжелые двери перед собой. Могло показаться, что именно в этом месте мир делится на части. С одной стороны шум дождя, перекрывающий другие звуки, с другой – гул битв, за которым совершенно не слышно ливня. Как только захлопнулась дверь, дождь перестал существовать. Мегу прошла пустой вестибюль – огромное, выкрашенное в яркие цвета, помещение с пылью и паутиной по углам, открыла еще одну дверь и окончательно погрузилась в хаос центра все</w:t>
      </w:r>
      <w:r w:rsidR="00D5263E">
        <w:rPr>
          <w:rFonts w:ascii="Georgia" w:hAnsi="Georgia" w:cs="Arial"/>
          <w:sz w:val="24"/>
          <w:szCs w:val="24"/>
        </w:rPr>
        <w:t xml:space="preserve">го города. Девушка замерла и по </w:t>
      </w:r>
      <w:r w:rsidRPr="00B9291F">
        <w:rPr>
          <w:rFonts w:ascii="Georgia" w:hAnsi="Georgia" w:cs="Arial"/>
          <w:sz w:val="24"/>
          <w:szCs w:val="24"/>
        </w:rPr>
        <w:t xml:space="preserve">привычке начала осматриваться, пытаясь найти в толпе знакомые лица. Это нужно делать сейчас, потому что, стоит шагнуть вперед, как тебя будет кидать из стороны в сторону в бесконечном потоке людей. Лишь проведя полжизни в этом потоке, можно научиться ориентироваться в нем. Мегу оглядывала верхние этажи и, наконец, заметила фигуру, усердно размахивавшую руками. Сира, а ее настоящего или полного имени никто не знал, впервые столкнулась с Мегу в коридорах этого здания. Многочисленные слухи, наполовину ложь, наполовину правда, ходившие тогда про Мегу, убедили </w:t>
      </w:r>
      <w:proofErr w:type="spellStart"/>
      <w:r w:rsidRPr="00B9291F">
        <w:rPr>
          <w:rFonts w:ascii="Georgia" w:hAnsi="Georgia" w:cs="Arial"/>
          <w:sz w:val="24"/>
          <w:szCs w:val="24"/>
        </w:rPr>
        <w:t>Сиру</w:t>
      </w:r>
      <w:proofErr w:type="spellEnd"/>
      <w:r w:rsidRPr="00B9291F">
        <w:rPr>
          <w:rFonts w:ascii="Georgia" w:hAnsi="Georgia" w:cs="Arial"/>
          <w:sz w:val="24"/>
          <w:szCs w:val="24"/>
        </w:rPr>
        <w:t xml:space="preserve">, что кому-то пора расправиться с самодовольной девчонкой. Однако победить Мегу Сира не смогла, зато признала в ней больше союзника, чем врага. С того дня девушки старались не терять друг друга.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Мегу проталкивалась через толпу и продолжала крутить головой, точно зная, что встретит </w:t>
      </w:r>
      <w:r w:rsidR="00D5263E">
        <w:rPr>
          <w:rFonts w:ascii="Georgia" w:hAnsi="Georgia" w:cs="Arial"/>
          <w:sz w:val="24"/>
          <w:szCs w:val="24"/>
        </w:rPr>
        <w:t>еще не одного знакомого, прежде</w:t>
      </w:r>
      <w:r w:rsidRPr="00B9291F">
        <w:rPr>
          <w:rFonts w:ascii="Georgia" w:hAnsi="Georgia" w:cs="Arial"/>
          <w:sz w:val="24"/>
          <w:szCs w:val="24"/>
        </w:rPr>
        <w:t xml:space="preserve"> чем доберется до Сиры. На арене внизу происходило что-то интересное, судя по восторженному гулу, раздававшемуся со всех сторон. Кое-как развернувшись, Мегу попыталась разглядеть сражающихся через многочисленные головы и высоко поднятые руки. Спустя минуту пришлось признать, что это совершенно бесполезно, и девушка продолжила путь. Казалось, кто-то окликнул ее. Дернув головой вправо и влево, Мегу замерла, но, не обнаружи</w:t>
      </w:r>
      <w:r w:rsidR="00D5263E">
        <w:rPr>
          <w:rFonts w:ascii="Georgia" w:hAnsi="Georgia" w:cs="Arial"/>
          <w:sz w:val="24"/>
          <w:szCs w:val="24"/>
        </w:rPr>
        <w:t>ла</w:t>
      </w:r>
      <w:r w:rsidRPr="00B9291F">
        <w:rPr>
          <w:rFonts w:ascii="Georgia" w:hAnsi="Georgia" w:cs="Arial"/>
          <w:sz w:val="24"/>
          <w:szCs w:val="24"/>
        </w:rPr>
        <w:t xml:space="preserve"> знакомых лиц</w:t>
      </w:r>
      <w:r w:rsidR="00D5263E">
        <w:rPr>
          <w:rFonts w:ascii="Georgia" w:hAnsi="Georgia" w:cs="Arial"/>
          <w:sz w:val="24"/>
          <w:szCs w:val="24"/>
        </w:rPr>
        <w:t xml:space="preserve"> и </w:t>
      </w:r>
      <w:r w:rsidRPr="00B9291F">
        <w:rPr>
          <w:rFonts w:ascii="Georgia" w:hAnsi="Georgia" w:cs="Arial"/>
          <w:sz w:val="24"/>
          <w:szCs w:val="24"/>
        </w:rPr>
        <w:t>продолжила путь. Она уверенно пробивалась вперед, расталкивая зрителей и случайных людей с совершенно потерянными лицами, мысленно смеясь над ними. Запутавшись в лабиринте толпы, они выберутся лишь</w:t>
      </w:r>
      <w:r w:rsidR="00D5263E">
        <w:rPr>
          <w:rFonts w:ascii="Georgia" w:hAnsi="Georgia" w:cs="Arial"/>
          <w:sz w:val="24"/>
          <w:szCs w:val="24"/>
        </w:rPr>
        <w:t>,</w:t>
      </w:r>
      <w:r w:rsidRPr="00B9291F">
        <w:rPr>
          <w:rFonts w:ascii="Georgia" w:hAnsi="Georgia" w:cs="Arial"/>
          <w:sz w:val="24"/>
          <w:szCs w:val="24"/>
        </w:rPr>
        <w:t xml:space="preserve"> когда закончатся представления.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Мегу! – неожиданно громко раздалось из-за спины девушки, а в следующий момент кто-то схватил ее за кисть и дернул назад. Мегу едва успела остановиться, чтобы не сломать руку Тому - парню, живущему по соседству с ней.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Гонишь, как </w:t>
      </w:r>
      <w:r w:rsidR="00D5263E">
        <w:rPr>
          <w:rFonts w:ascii="Georgia" w:hAnsi="Georgia" w:cs="Arial"/>
          <w:sz w:val="24"/>
          <w:szCs w:val="24"/>
        </w:rPr>
        <w:t>поезд</w:t>
      </w:r>
      <w:r w:rsidRPr="00B9291F">
        <w:rPr>
          <w:rFonts w:ascii="Georgia" w:hAnsi="Georgia" w:cs="Arial"/>
          <w:sz w:val="24"/>
          <w:szCs w:val="24"/>
        </w:rPr>
        <w:t>! – закричал Том, стараясь пересилить шум толпы. Это удавалось ему довольно неплохо, с учетом того, что они стояли на расстоянии полуметра друг от друга. Минута и их уже засосало в толпу, сжимая со всех сторон, сталкивая и отрывая</w:t>
      </w:r>
      <w:r w:rsidR="00D5263E">
        <w:rPr>
          <w:rFonts w:ascii="Georgia" w:hAnsi="Georgia" w:cs="Arial"/>
          <w:sz w:val="24"/>
          <w:szCs w:val="24"/>
        </w:rPr>
        <w:t xml:space="preserve"> </w:t>
      </w:r>
      <w:r w:rsidRPr="00B9291F">
        <w:rPr>
          <w:rFonts w:ascii="Georgia" w:hAnsi="Georgia" w:cs="Arial"/>
          <w:sz w:val="24"/>
          <w:szCs w:val="24"/>
        </w:rPr>
        <w:t xml:space="preserve">друг от друга. Соседи схватились за руки и уверенно проделали несколько движений вверх по широким длинным ступеням, чтобы оказаться на свободной площадке. В следующее мгновение Мегу бросилась в объятья друга. Том сжимал девушку так, словно чем больше он выкачает из нее воздуха, тем больше покажет, как скучал. Хотя Мегу вернулась на </w:t>
      </w:r>
      <w:proofErr w:type="spellStart"/>
      <w:r w:rsidRPr="00B9291F">
        <w:rPr>
          <w:rFonts w:ascii="Georgia" w:hAnsi="Georgia" w:cs="Arial"/>
          <w:sz w:val="24"/>
          <w:szCs w:val="24"/>
        </w:rPr>
        <w:t>Саркс</w:t>
      </w:r>
      <w:proofErr w:type="spellEnd"/>
      <w:r w:rsidRPr="00B9291F">
        <w:rPr>
          <w:rFonts w:ascii="Georgia" w:hAnsi="Georgia" w:cs="Arial"/>
          <w:sz w:val="24"/>
          <w:szCs w:val="24"/>
        </w:rPr>
        <w:t xml:space="preserve"> больше недели назад, с Томом они еще ни разу не пересекались. В Яме никто не планирует встречи - они просто случаются или нет.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lastRenderedPageBreak/>
        <w:t xml:space="preserve">- Я тоже рада видеть тебя, - улыбаясь, прокричала Мегу и хлопнула друга по спине в безмолвной просьбе отпустить. Том разжал объятья и сделал полушаг назад, но оставил руки на плечах девушки, чтобы защитить ее от ударов со стороны. Мегу вскинула голову, вглядываясь в лицо друга. Не обладая особыми признаками отличия, Том был невысоким парнем с темными волосами, карими глазами и очень белой кожей. В любых других обстоятельствах, найти его на улицах Ямы оказалось бы невозможной задачей, ведь люди здесь, в большинстве своем, выглядели так же.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Ты надолго? – хмурясь через трескавшееся от улыбки лицо, спросил Том. Мегу не могла скрыть сожаления.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Завтра вечером уезжаю. Уже больше недели здесь.</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Я вчера вернулся, - объясняя, почему они не столкнулись раньше, крикнул парень. – Искал работу в </w:t>
      </w:r>
      <w:proofErr w:type="spellStart"/>
      <w:r w:rsidRPr="00B9291F">
        <w:rPr>
          <w:rFonts w:ascii="Georgia" w:hAnsi="Georgia" w:cs="Arial"/>
          <w:sz w:val="24"/>
          <w:szCs w:val="24"/>
        </w:rPr>
        <w:t>Пошисе</w:t>
      </w:r>
      <w:proofErr w:type="spellEnd"/>
      <w:r w:rsidRPr="00B9291F">
        <w:rPr>
          <w:rFonts w:ascii="Georgia" w:hAnsi="Georgia" w:cs="Arial"/>
          <w:sz w:val="24"/>
          <w:szCs w:val="24"/>
        </w:rPr>
        <w:t xml:space="preserve">. Бесполезный идиотизм! Им нужны механики, но не нужны </w:t>
      </w:r>
      <w:r w:rsidRPr="00B9291F">
        <w:rPr>
          <w:rFonts w:ascii="Georgia" w:hAnsi="Georgia" w:cs="Arial"/>
          <w:i/>
          <w:sz w:val="24"/>
          <w:szCs w:val="24"/>
        </w:rPr>
        <w:t>механики из Ямы</w:t>
      </w:r>
      <w:r w:rsidRPr="00B9291F">
        <w:rPr>
          <w:rFonts w:ascii="Georgia" w:hAnsi="Georgia" w:cs="Arial"/>
          <w:sz w:val="24"/>
          <w:szCs w:val="24"/>
        </w:rPr>
        <w:t>!</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Поэтому она и называется Ямой! Отсюда не выбираются!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Мегу надрывала горло, перекрикивая гул толпы. Том скривился от ее слов, но они оба понимали, что это правда, с которой ничего нельзя сделать. Неожиданно толпа взорвалась восторженными криками, взлетели вверх многочисленные руки. Бой был окончен. Мегу автоматически повернула голову в сторону арены, хотя не могла ничего увидеть с такого расстояния, а затем перевела вопросительный взгляд на друга.</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Спроси у Тома, - пожав плечами, бросил парень, не обращая внимания на усмешку подруги. Мегу всегда забавляло, когда Том вынужден был говорить про другого Тома – распорядителя ставок на арене. Вспомнив, где стояла Сира, Мегу взяла друга за руку и уверенно потащила за собой, уводя из толпы в сторону широких, окружающих зал арок. Официально первый этаж начинался за этими арками. Арена представляла собой овальное поле для битв, расположенное на дне здания. Все последующие этажи до первого, а их около двух, вырезаны в виде лестницы с длинными плоскими ступенями, амфитеатром спускающимися к арене. Люди скапливаются здесь, чтобы наблюдать за боями, делать ставки или выступать. Начиная со второго этажа и выше, толпа медленно рассасывается. Все, кто хоть раз делал ставки, знают, что Тома можно найти за арками на первом этаже. Сейчас, пока бой не объявлен, больше всего шансов пробиться к нему через толпу.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Людей стало чуть меньше и через множество голов начала виднеться Сира, усиленно размахивающая руками. С короткими, до плеча, волнистыми черными волосами и белой кожей ее могли бы принять за сестру Тома, если бы не различия лиц и глаз. У Сиры глаза были бледно-зеленые, как мутная озерная тина и, в отличие от улыбающегося соседа Мегу, Сира почти всегда ходила хмурой и серьезной, словно решала сложную жизненную задачу, у которой просто нет ответа. Девушка бросила многозначительный взгляд на руку подруги, вложенную в ладонь Тома, но ничего не сказала. Маленький роман соседей, еще в подростковом возрасте, так и не ушел дальше нескольких неловких поцелуев и тисканья на диване. Том с Мегу никогда не определяли границ, и, как-то своеобразно держались близкой дружбы.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lastRenderedPageBreak/>
        <w:t xml:space="preserve">- Дай пять, Том! – заметив распорядителя ставок, крикнула Мегу и вытянула вперед руку. Робот заскрипел, медленно повернул прямоугольный корпус, поднял ладонь, похожую на половинку закрытого эллипса и осторожно коснулся ею руки девушки. Хлопка, конечно, не вышло, но человеческий жест вызвал одобрительное гудение со стороны Сиры, а Том закатил глаза. Смеясь, Мегу переводила взгляд с одного друга на другого, чувствуя, как ей будет не хватать этих шумных встреч в ближайшие несколько месяцев. Сразу навалилась тоска. Словно почувствовав это, Том крепко сжал руку Мегу, отвлекая от грустных мыслей, а затем сразу же отпустил. В общей суматохе никто не заметил пересечения двух взглядов: обеспокоенного и благодарного.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w:t>
      </w:r>
      <w:proofErr w:type="spellStart"/>
      <w:r w:rsidRPr="00B9291F">
        <w:rPr>
          <w:rFonts w:ascii="Georgia" w:hAnsi="Georgia" w:cs="Arial"/>
          <w:sz w:val="24"/>
          <w:szCs w:val="24"/>
        </w:rPr>
        <w:t>Вни</w:t>
      </w:r>
      <w:proofErr w:type="spellEnd"/>
      <w:r w:rsidRPr="00B9291F">
        <w:rPr>
          <w:rFonts w:ascii="Georgia" w:hAnsi="Georgia" w:cs="Arial"/>
          <w:sz w:val="24"/>
          <w:szCs w:val="24"/>
        </w:rPr>
        <w:t>-</w:t>
      </w:r>
      <w:proofErr w:type="spellStart"/>
      <w:r w:rsidRPr="00B9291F">
        <w:rPr>
          <w:rFonts w:ascii="Georgia" w:hAnsi="Georgia" w:cs="Arial"/>
          <w:sz w:val="24"/>
          <w:szCs w:val="24"/>
        </w:rPr>
        <w:t>ма</w:t>
      </w:r>
      <w:proofErr w:type="spellEnd"/>
      <w:r w:rsidRPr="00B9291F">
        <w:rPr>
          <w:rFonts w:ascii="Georgia" w:hAnsi="Georgia" w:cs="Arial"/>
          <w:sz w:val="24"/>
          <w:szCs w:val="24"/>
        </w:rPr>
        <w:t>-ни-е, - скрипуче заговорил робот-Том, оповещая всех, стоящих достаточно близко</w:t>
      </w:r>
      <w:r w:rsidR="00DA39D4">
        <w:rPr>
          <w:rFonts w:ascii="Georgia" w:hAnsi="Georgia" w:cs="Arial"/>
          <w:sz w:val="24"/>
          <w:szCs w:val="24"/>
        </w:rPr>
        <w:t>,</w:t>
      </w:r>
      <w:r w:rsidRPr="00B9291F">
        <w:rPr>
          <w:rFonts w:ascii="Georgia" w:hAnsi="Georgia" w:cs="Arial"/>
          <w:sz w:val="24"/>
          <w:szCs w:val="24"/>
        </w:rPr>
        <w:t xml:space="preserve"> чтобы услышать. Его грубый механический голос, </w:t>
      </w:r>
      <w:r w:rsidR="00DA39D4">
        <w:rPr>
          <w:rFonts w:ascii="Georgia" w:hAnsi="Georgia" w:cs="Arial"/>
          <w:sz w:val="24"/>
          <w:szCs w:val="24"/>
        </w:rPr>
        <w:t>разделял</w:t>
      </w:r>
      <w:r w:rsidRPr="00B9291F">
        <w:rPr>
          <w:rFonts w:ascii="Georgia" w:hAnsi="Georgia" w:cs="Arial"/>
          <w:sz w:val="24"/>
          <w:szCs w:val="24"/>
        </w:rPr>
        <w:t xml:space="preserve"> по слогам каждое слово</w:t>
      </w:r>
      <w:r w:rsidR="00DA39D4">
        <w:rPr>
          <w:rFonts w:ascii="Georgia" w:hAnsi="Georgia" w:cs="Arial"/>
          <w:sz w:val="24"/>
          <w:szCs w:val="24"/>
        </w:rPr>
        <w:t xml:space="preserve"> и</w:t>
      </w:r>
      <w:r w:rsidRPr="00B9291F">
        <w:rPr>
          <w:rFonts w:ascii="Georgia" w:hAnsi="Georgia" w:cs="Arial"/>
          <w:sz w:val="24"/>
          <w:szCs w:val="24"/>
        </w:rPr>
        <w:t xml:space="preserve"> мгновенно разнесся по первому этажу, сливаясь с такими же голосами еще двух роботов-распорядителей ставок.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w:t>
      </w:r>
      <w:proofErr w:type="spellStart"/>
      <w:r w:rsidRPr="00B9291F">
        <w:rPr>
          <w:rFonts w:ascii="Georgia" w:hAnsi="Georgia" w:cs="Arial"/>
          <w:sz w:val="24"/>
          <w:szCs w:val="24"/>
        </w:rPr>
        <w:t>Вни</w:t>
      </w:r>
      <w:proofErr w:type="spellEnd"/>
      <w:r w:rsidRPr="00B9291F">
        <w:rPr>
          <w:rFonts w:ascii="Georgia" w:hAnsi="Georgia" w:cs="Arial"/>
          <w:sz w:val="24"/>
          <w:szCs w:val="24"/>
        </w:rPr>
        <w:t>-</w:t>
      </w:r>
      <w:proofErr w:type="spellStart"/>
      <w:r w:rsidRPr="00B9291F">
        <w:rPr>
          <w:rFonts w:ascii="Georgia" w:hAnsi="Georgia" w:cs="Arial"/>
          <w:sz w:val="24"/>
          <w:szCs w:val="24"/>
        </w:rPr>
        <w:t>ма</w:t>
      </w:r>
      <w:proofErr w:type="spellEnd"/>
      <w:r w:rsidRPr="00B9291F">
        <w:rPr>
          <w:rFonts w:ascii="Georgia" w:hAnsi="Georgia" w:cs="Arial"/>
          <w:sz w:val="24"/>
          <w:szCs w:val="24"/>
        </w:rPr>
        <w:t xml:space="preserve">-ни-е. </w:t>
      </w:r>
      <w:proofErr w:type="spellStart"/>
      <w:r w:rsidRPr="00B9291F">
        <w:rPr>
          <w:rFonts w:ascii="Georgia" w:hAnsi="Georgia" w:cs="Arial"/>
          <w:sz w:val="24"/>
          <w:szCs w:val="24"/>
        </w:rPr>
        <w:t>Объ</w:t>
      </w:r>
      <w:proofErr w:type="spellEnd"/>
      <w:r w:rsidRPr="00B9291F">
        <w:rPr>
          <w:rFonts w:ascii="Georgia" w:hAnsi="Georgia" w:cs="Arial"/>
          <w:sz w:val="24"/>
          <w:szCs w:val="24"/>
        </w:rPr>
        <w:t>-</w:t>
      </w:r>
      <w:proofErr w:type="spellStart"/>
      <w:r w:rsidRPr="00B9291F">
        <w:rPr>
          <w:rFonts w:ascii="Georgia" w:hAnsi="Georgia" w:cs="Arial"/>
          <w:sz w:val="24"/>
          <w:szCs w:val="24"/>
        </w:rPr>
        <w:t>яв</w:t>
      </w:r>
      <w:proofErr w:type="spellEnd"/>
      <w:r w:rsidRPr="00B9291F">
        <w:rPr>
          <w:rFonts w:ascii="Georgia" w:hAnsi="Georgia" w:cs="Arial"/>
          <w:sz w:val="24"/>
          <w:szCs w:val="24"/>
        </w:rPr>
        <w:t xml:space="preserve">-лен </w:t>
      </w:r>
      <w:proofErr w:type="spellStart"/>
      <w:r w:rsidRPr="00B9291F">
        <w:rPr>
          <w:rFonts w:ascii="Georgia" w:hAnsi="Georgia" w:cs="Arial"/>
          <w:sz w:val="24"/>
          <w:szCs w:val="24"/>
        </w:rPr>
        <w:t>бо</w:t>
      </w:r>
      <w:proofErr w:type="spellEnd"/>
      <w:r w:rsidRPr="00B9291F">
        <w:rPr>
          <w:rFonts w:ascii="Georgia" w:hAnsi="Georgia" w:cs="Arial"/>
          <w:sz w:val="24"/>
          <w:szCs w:val="24"/>
        </w:rPr>
        <w:t xml:space="preserve">-й.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Бежим отсюда, пока не задавили! - закричала Сира и схватила Мегу за руку, выдергивая подругу за спину робота-Тома и уводя к лестнице на второй этаж. В последний момент девушка с розовыми волосами успела повернуть голову, чтобы увидеть улыбающегося Тома, отдающего ей честь в прощальном жесте. Как только стали известны имена вступивших на арену, робота-Тома окружили желающие заработать на кровавом зрелище. Человек-Том легко растворился в толпе.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Сира повела подругу на третий этаж, где, из-за объявленного боя, не осталось почти никого. Отпустив руку Мегу, девушка побежала к перилам, чтобы перевеситься через них и заглянуть вниз, на арену. С той высоты люди на ней казались всего лишь размытыми фигурами. Длинный черный плащ с высоким воротом эффектно развевался за спиной Сиры, подхватываемый потоками холодного воздуха из распахнутых окон.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Я надеялась, что ты придешь сегодня, - спокойным, ровным голосом произнесла девушка, продолжая задумчиво всматриваться в фигуры на арене. Мегу пришлось подойти и встать рядом, чтобы расслышать слова подруги.</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Я уезжаю завтра вечером.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И я, - не оборачиваясь, выдохнула Сира, и что-то в ее голосе заставило Мегу как следует всмотреться в лицо подруги. Выдержав паузу, девушка добавила: - навсегда.</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Никто в толпе, бушующей внизу, не мог заметить, как напряженно впилась пальцами в железные перила Мегу, как замерла в защитной позе Сира, ожидая реакции девушки с розовыми волосами. Яма – это навсегда, поэтому не важно, как долго отсутствует твой друг, рано или поздно вы все равно встретитесь в толпе у арены. Мегу мечтала сбежать, но ее трепыхания последние три года были больше похожи на то, как дергает цепь собака, стремясь к свободе. Сира же эту цепь оборвала.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Качнув головой, Мегу расслабила пальцы и хмыкнула, резко повернувшись лицом к подруге.</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lastRenderedPageBreak/>
        <w:t xml:space="preserve">- Я не пойду с тобой на арену, - громко заявила Мегу, отказывая </w:t>
      </w:r>
      <w:proofErr w:type="spellStart"/>
      <w:r w:rsidRPr="00B9291F">
        <w:rPr>
          <w:rFonts w:ascii="Georgia" w:hAnsi="Georgia" w:cs="Arial"/>
          <w:sz w:val="24"/>
          <w:szCs w:val="24"/>
        </w:rPr>
        <w:t>Сире</w:t>
      </w:r>
      <w:proofErr w:type="spellEnd"/>
      <w:r w:rsidRPr="00B9291F">
        <w:rPr>
          <w:rFonts w:ascii="Georgia" w:hAnsi="Georgia" w:cs="Arial"/>
          <w:sz w:val="24"/>
          <w:szCs w:val="24"/>
        </w:rPr>
        <w:t xml:space="preserve"> в традиционном прощании, принятом в Яме. Дрогнув, как от удара, девушка тоже повернулась, впиваясь холодным взглядом в лицо подруги. Но, не успела Сира что-то понять, как кулак Мегу, вылетевший откуда-то из-за спины, врезался ей в челюсть. Воздух рывком вырвался из легких девушки, когда она с грохотом ударилась о пол.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Я не пойду с тобой на арену, потому что уходящий должен выйти победителем, а у тебя все еще слишком мало мастерства, чтобы победить </w:t>
      </w:r>
      <w:r w:rsidRPr="00B9291F">
        <w:rPr>
          <w:rFonts w:ascii="Georgia" w:hAnsi="Georgia" w:cs="Arial"/>
          <w:i/>
          <w:sz w:val="24"/>
          <w:szCs w:val="24"/>
        </w:rPr>
        <w:t>меня</w:t>
      </w:r>
      <w:r w:rsidRPr="00B9291F">
        <w:rPr>
          <w:rFonts w:ascii="Georgia" w:hAnsi="Georgia" w:cs="Arial"/>
          <w:sz w:val="24"/>
          <w:szCs w:val="24"/>
        </w:rPr>
        <w:t xml:space="preserve">, - все так же громко, пробиваясь сквозь шум множества голосов, продолжила Мегу, стоя над поверженной подругой. Сира бросила быстрый взгляд снизу вверх на самоуверенную девушку и сплюнула кровь обманчиво равнодушным движением, а затем все силы вложила в быстрый разворот, пытаясь ногами подсечь Мегу. Всего мгновение было нужно, чтобы просчитать это действие. Мегу подпрыгнула, избегая угрозы, и отскочила назад, на безопасное расстояние.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Будь ты человеком, я сломала бы тебя, как прутик, - скривившись, зло прошипела Сира, показывая всю глубину своей ненависти к захватчикам галактики. С этого подруги начали. С ненависти. И, как бы хорошо девушки ни общались все эти годы, злость Сиры никуда не ушла - она просто научилась не направлять чувства на подругу. Однако стоило им вступить в бой, как явное преимущество со стороны Мегу оказывалось настолько невыносимым, что Сира срывалась.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Черноволосая </w:t>
      </w:r>
      <w:r w:rsidR="00DA39D4">
        <w:rPr>
          <w:rFonts w:ascii="Georgia" w:hAnsi="Georgia" w:cs="Arial"/>
          <w:sz w:val="24"/>
          <w:szCs w:val="24"/>
        </w:rPr>
        <w:t>девушка замерла в боевой стойке и</w:t>
      </w:r>
      <w:r w:rsidRPr="00B9291F">
        <w:rPr>
          <w:rFonts w:ascii="Georgia" w:hAnsi="Georgia" w:cs="Arial"/>
          <w:sz w:val="24"/>
          <w:szCs w:val="24"/>
        </w:rPr>
        <w:t xml:space="preserve"> </w:t>
      </w:r>
      <w:r w:rsidR="00DA39D4">
        <w:rPr>
          <w:rFonts w:ascii="Georgia" w:hAnsi="Georgia" w:cs="Arial"/>
          <w:sz w:val="24"/>
          <w:szCs w:val="24"/>
        </w:rPr>
        <w:t>приготовилась</w:t>
      </w:r>
      <w:r w:rsidRPr="00B9291F">
        <w:rPr>
          <w:rFonts w:ascii="Georgia" w:hAnsi="Georgia" w:cs="Arial"/>
          <w:sz w:val="24"/>
          <w:szCs w:val="24"/>
        </w:rPr>
        <w:t xml:space="preserve"> отражать возможные атаки. Мегу же, против воли, просчитывала варианты. Кибернетический модуль в ее голове давал преимущество над людьми, однако он же был причиной ненависти, с детства окружавшей девушку. Она и сама его ненавидела, как ненавидела доктора Росса, живущего в своей маленькой клинике и сотворившего с ней эту невероятную жестокость. Сделать человека частично-киборгом, чтобы спасти ему жизнь в любой другой части империи могло бы рассматриваться положительно. Но не здесь, не в Яме, не на </w:t>
      </w:r>
      <w:proofErr w:type="spellStart"/>
      <w:r w:rsidRPr="00B9291F">
        <w:rPr>
          <w:rFonts w:ascii="Georgia" w:hAnsi="Georgia" w:cs="Arial"/>
          <w:sz w:val="24"/>
          <w:szCs w:val="24"/>
        </w:rPr>
        <w:t>Сарксе</w:t>
      </w:r>
      <w:proofErr w:type="spellEnd"/>
      <w:r w:rsidRPr="00B9291F">
        <w:rPr>
          <w:rFonts w:ascii="Georgia" w:hAnsi="Georgia" w:cs="Arial"/>
          <w:sz w:val="24"/>
          <w:szCs w:val="24"/>
        </w:rPr>
        <w:t xml:space="preserve">, и ни на одной из тех планет, что киборги, расширив свое влияние, грубо захватили, безжалостно уничтожая, порой, целые народы.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Мегу было три, когда киборги вторглись на ее родную планету, убивая взрослых и изменяя детей, чтобы сделать их частью своей огромной армии. Раненную, еле живую, доктор Росс забрал ее у истекавшей кровью матери и использовал </w:t>
      </w:r>
      <w:proofErr w:type="spellStart"/>
      <w:r w:rsidRPr="00B9291F">
        <w:rPr>
          <w:rFonts w:ascii="Georgia" w:hAnsi="Georgia" w:cs="Arial"/>
          <w:sz w:val="24"/>
          <w:szCs w:val="24"/>
        </w:rPr>
        <w:t>кибер</w:t>
      </w:r>
      <w:proofErr w:type="spellEnd"/>
      <w:r w:rsidRPr="00B9291F">
        <w:rPr>
          <w:rFonts w:ascii="Georgia" w:hAnsi="Georgia" w:cs="Arial"/>
          <w:sz w:val="24"/>
          <w:szCs w:val="24"/>
        </w:rPr>
        <w:t xml:space="preserve">-технологии, чтобы спасти. Мегу заменили часть черепа, металлизировав его с помощью нано-роботов, а так же поставили специальный модуль, чтобы этих роботов в организме контролировать. По каким-то причинам, доктор Росс, прибывший вместе с захватчиками, не смог превратить ее в очередное живое оружие киборгов. Он спас ее, сбежал, спрятался в самой дальней канаве на краю галактики и с тех пор не показывал носа из маленькой медицинской клиники, которую открыл. Когда Мегу стала достаточно взрослой, чтобы задаться вопросом: «Почему?», доктор сказал, что знал когда-то ее родителей, что ее отец – </w:t>
      </w:r>
      <w:proofErr w:type="spellStart"/>
      <w:r w:rsidRPr="00B9291F">
        <w:rPr>
          <w:rFonts w:ascii="Georgia" w:hAnsi="Georgia" w:cs="Arial"/>
          <w:sz w:val="24"/>
          <w:szCs w:val="24"/>
        </w:rPr>
        <w:t>Джосайя</w:t>
      </w:r>
      <w:proofErr w:type="spellEnd"/>
      <w:r w:rsidRPr="00B9291F">
        <w:rPr>
          <w:rFonts w:ascii="Georgia" w:hAnsi="Georgia" w:cs="Arial"/>
          <w:sz w:val="24"/>
          <w:szCs w:val="24"/>
        </w:rPr>
        <w:t xml:space="preserve"> </w:t>
      </w:r>
      <w:proofErr w:type="spellStart"/>
      <w:r w:rsidRPr="00B9291F">
        <w:rPr>
          <w:rFonts w:ascii="Georgia" w:hAnsi="Georgia" w:cs="Arial"/>
          <w:sz w:val="24"/>
          <w:szCs w:val="24"/>
        </w:rPr>
        <w:t>Фергинс</w:t>
      </w:r>
      <w:proofErr w:type="spellEnd"/>
      <w:r w:rsidRPr="00B9291F">
        <w:rPr>
          <w:rFonts w:ascii="Georgia" w:hAnsi="Georgia" w:cs="Arial"/>
          <w:sz w:val="24"/>
          <w:szCs w:val="24"/>
        </w:rPr>
        <w:t xml:space="preserve"> был его другом, и Росс не хотел бы подобной судьбы для дочери старого приятеля.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В конце концов, Мегу пришлось научиться жить, используя все те преимущества, которые давал ей модуль. Какой смысл жалеть себя и плакать о том, что </w:t>
      </w:r>
      <w:r w:rsidRPr="00B9291F">
        <w:rPr>
          <w:rFonts w:ascii="Georgia" w:hAnsi="Georgia" w:cs="Arial"/>
          <w:sz w:val="24"/>
          <w:szCs w:val="24"/>
        </w:rPr>
        <w:lastRenderedPageBreak/>
        <w:t>невозможно изменить? Человек за человеком, словами или драками, она выбивала признание себя, как личности и, может не до конца, но смогла преодолеть враждебность окружающих. С момента, как Мегу узнала о существовании краски для волос, она не переставала создавать самые яркие образы, бросавшие вызов черноте Ямы. Несмотря на то, что всю жизнь ей нужно было скрываться от киборгов, девушка продолжала играть с судьбой.</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Сира сделала движение вперед. Полушаг, который мог перерасти практически в любое действие, но подсознательно, Мегу точно знала, что будет дальше, не потому, что так говорил модуль, а потому, что она достаточно хорошо знала подругу.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Неожиданно мир вокруг взорвался.</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Со всех сторон, прерывая шум дождя и гул голосов, начала реветь сирена, разрывая раздражающим звоном громкоговорители на каждом этаже. Последний раз сирену применяли больше пятнадцати лет назад, и это могло означать только одно. И всего одно слово мгновенно пролетело в голове каждого человека в здании.</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Киборги!</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Лестница! – решительно рявкнула Сира и, не дожидаясь Мегу, бросилась к ступенькам, пытаясь первой прорваться наверх. Девушкам повезло больше, чем тем, кто наблюдал за ареной, ведь они оказались на третьем этаже. Мегу даже думать не хотела о том, какая страшная давка происходит внизу. Скоро люди ближе к лестницам поймут, что бежать на крышу куда более простой и безопасный вариант, чем пытаться пробиться по первому этажу.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Пульс глухо грохотал в голове Мегу, разрывая череп на части, пока девушка отчаянно мысленно вопила: «Почему сейчас?! Почему? Я ведь почти уехала! Один день, всего день и меня бы здесь не было!». Ругаясь, направляя всю силу в ноги, она взлетала вверх, минуя пролеты один за другим, пока не услышала грохот: это Сира распахнула дверь на крышу. Безжалостный ветер принес колючие, холодные дождевые капли прямо в лица подругам. Запыхавшись, они осматривались в поисках угрозы. Сейчас все внимание киборгов приковано к первому этажу и, может, несколько дежурят по периметру.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Одновременно повернувшись друг к другу, подруги схватились за руки: правая рука Мегу в правой руке Сиры, и стукнулись лбами, закрывая глаза. Последняя минута. Вечное прощание. Всего минута, а затем, вырвавшись, Сира бросилась к краю крыши, и, не останавливаясь, вложила оставшиеся силы в прыжок, долетая до края соседнего здания. Мегу не слышала звука приземления за шумом дождя и воем сирены, но была уверена, что с подругой все в порядке. Такие как Сира не погибают, упав с крыши. Развернувшись в противоположную сторону, Мегу бросилась к другому краю, тому, где была лестница. Девушка давно продумала путь отхода для подобной ситуации, хотя никак не ожидала, что придется им воспользоваться. Лестница, тонкая и ржавая, была здесь, возможно, с самой постройки здания, поэтому не обещала выдерживать груз человеческого веса. Взмолившись на свои пятьдесят четыре килограмма, Мегу стала спускаться, прислушиваясь к скрипу ступенек, который, конечно же, совершенно невозможно было разобрать в общем шуме. Здания в Яме прилегали достаточно плотно друг к </w:t>
      </w:r>
      <w:r w:rsidRPr="00B9291F">
        <w:rPr>
          <w:rFonts w:ascii="Georgia" w:hAnsi="Georgia" w:cs="Arial"/>
          <w:sz w:val="24"/>
          <w:szCs w:val="24"/>
        </w:rPr>
        <w:lastRenderedPageBreak/>
        <w:t xml:space="preserve">другу, поэтому Мегу нужно было лишь спуститься до верхних окон соседнего дома и перелезть в них.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Треск битого стекла растворился в гуле напуганной толпы, подгоняемой ревом сирены. Поставив одну ногу на подоконник, Мегу пригнулась, оттолкнулась и проскочила в узкое квадратное окно, слегка оцарапав куртку об осколки. В отличие от соседнего здания, здесь царил абсолютный мрак, прерываемый, порой, мигающими на улице внизу фонарями. Медленно, шаг за шагом, девушка двинулась по этажу, выравнивая дыхание и прислушиваясь.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Возможно, будь на улице менее шумно, она остановилась бы раньше. Возможно, установи она в свое время глазную сетку, то не попала бы в подобную ситуацию. Но, когда Мегу завернула за угол, готов</w:t>
      </w:r>
      <w:r w:rsidR="00DA39D4">
        <w:rPr>
          <w:rFonts w:ascii="Georgia" w:hAnsi="Georgia" w:cs="Arial"/>
          <w:sz w:val="24"/>
          <w:szCs w:val="24"/>
        </w:rPr>
        <w:t>ая</w:t>
      </w:r>
      <w:r w:rsidRPr="00B9291F">
        <w:rPr>
          <w:rFonts w:ascii="Georgia" w:hAnsi="Georgia" w:cs="Arial"/>
          <w:sz w:val="24"/>
          <w:szCs w:val="24"/>
        </w:rPr>
        <w:t xml:space="preserve"> выйти к лестнице, все предположения стали не важны. Здесь, в достаточно светлой комнате, потому что ее окна выходили на главную улицу, а не упирались в стену соседнего дома, первое, на что наткнулся взгляд Мегу</w:t>
      </w:r>
      <w:r w:rsidR="00DA39D4">
        <w:rPr>
          <w:rFonts w:ascii="Georgia" w:hAnsi="Georgia" w:cs="Arial"/>
          <w:sz w:val="24"/>
          <w:szCs w:val="24"/>
        </w:rPr>
        <w:t>,</w:t>
      </w:r>
      <w:r w:rsidRPr="00B9291F">
        <w:rPr>
          <w:rFonts w:ascii="Georgia" w:hAnsi="Georgia" w:cs="Arial"/>
          <w:sz w:val="24"/>
          <w:szCs w:val="24"/>
        </w:rPr>
        <w:t xml:space="preserve"> был киборг, без движения лежащий на полу. Точнее то, что от него осталось. Мегу потребовалось секунда, чтобы понять, насколько все плохо. У нее успела мелькнуть в голове одна мысль, всего одна: «Надо предупредить Росса!». В следующее мгновение глаза скользнули чуть дальше по полу, замечая еще две фигуры, стоящие друг напротив друга. Киборг-Ящерица, направлял пистолет на какого-то парня, в ужасе прижавшегося к стене. В руке незнакомец продолжал сжимать пульсатор ЭМИ, уничтоживший первого киборга, но не успевший перезарядиться для новой атаки. Если бы не внезапное появление Мегу, парень был бы уже мертв, но киборг отвлекся на девушку, появившуюся в его в поле зрения. Девушку, чей преступный ранг явно выше, а значит, ее убийство рассматривалось как приоритетная задача. Ящерица не раздумывал. Просто дернул рукой, переводя дуло пистолета, как раз в тот момент, когда очнувшаяся от шока Мегу поднимала глаза.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Секунда на осознание. Выстрел.</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Девушка успела броситься в бок, кое-как приземлившись на четыре конечности. В стене за спиной Мегу образовалась дыра под действием сжатого вакуумного взрыва. По отсутствию ударной волны девушка поняла, что эти заряды предназначены для убийства единиц, а не масс.</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Секунда на перезарядку.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Беги, идиот! – закричала Мегу, заметив, что парень не двинулся с места, а продолжает прижиматься к стене.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Выстрел.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Мегу не успела увернуться, не успела даже понять, что произошло. Парень бросился вниз по лестнице, а она, замерев на полусогнутых ногах, начала заваливаться на бок. Из приоткрытого рта девушки вырвался крик, мгновенно растворившийся в шуме дождя и вое сирены. Киборг опустил оружие и бросился за незнакомцем - он не видел смысла тратить патроны на преступника, который все равно в ближайшие минуты умрет от внутренних повреждений. Так бы и случилось, если бы не третий человек, наблюдавший за всем из тени. Как только киборг скрылся на лестнице, Том бросился к Мегу, падая на колени перед заходящейся в кровавом кашле девушкой.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lastRenderedPageBreak/>
        <w:t xml:space="preserve">- Вакуумный заряд, - прохрипела Мегу, вцепившись ледяными пальцами в рукав парня.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Видел, знаю, потерпи, ты справишься, только потерпи немного, - бормотал Том, подхватывая девушку на руки.</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Доктор… предупреди… Росса, - выдавила Мегу из последних сил, думая лишь о том, что может она умрет, </w:t>
      </w:r>
      <w:r w:rsidR="0097327D">
        <w:rPr>
          <w:rFonts w:ascii="Georgia" w:hAnsi="Georgia" w:cs="Arial"/>
          <w:sz w:val="24"/>
          <w:szCs w:val="24"/>
        </w:rPr>
        <w:t>н</w:t>
      </w:r>
      <w:r w:rsidRPr="00B9291F">
        <w:rPr>
          <w:rFonts w:ascii="Georgia" w:hAnsi="Georgia" w:cs="Arial"/>
          <w:sz w:val="24"/>
          <w:szCs w:val="24"/>
        </w:rPr>
        <w:t>о не напрасно</w:t>
      </w:r>
      <w:r w:rsidR="0097327D">
        <w:rPr>
          <w:rFonts w:ascii="Georgia" w:hAnsi="Georgia" w:cs="Arial"/>
          <w:sz w:val="24"/>
          <w:szCs w:val="24"/>
        </w:rPr>
        <w:t>.</w:t>
      </w:r>
      <w:r w:rsidRPr="00B9291F">
        <w:rPr>
          <w:rFonts w:ascii="Georgia" w:hAnsi="Georgia" w:cs="Arial"/>
          <w:sz w:val="24"/>
          <w:szCs w:val="24"/>
        </w:rPr>
        <w:t xml:space="preserve"> </w:t>
      </w:r>
      <w:r w:rsidR="0097327D">
        <w:rPr>
          <w:rFonts w:ascii="Georgia" w:hAnsi="Georgia" w:cs="Arial"/>
          <w:sz w:val="24"/>
          <w:szCs w:val="24"/>
        </w:rPr>
        <w:t>О</w:t>
      </w:r>
      <w:r w:rsidRPr="00B9291F">
        <w:rPr>
          <w:rFonts w:ascii="Georgia" w:hAnsi="Georgia" w:cs="Arial"/>
          <w:sz w:val="24"/>
          <w:szCs w:val="24"/>
        </w:rPr>
        <w:t xml:space="preserve">днако Том мнения подруги не разделял. Парень знал лишь, что если киборг вернется, то ему конец. Ящерицы – отряд киборгов, занимающийся преимущественно преступниками от третьего до пятого ранга и работающий по принципу: «Виновен – мертв». С ними бесполезно договариваться, умолять, торговаться. С ними не поможет ни один из известных во вселенной Богов. Если при Ящерице попробовать помочь преступнику, то тебе автоматически присуждается третий ранг, а значит, смерть. Тем не менее, Том уверенно двинулся к лестнице, надеясь, что недоумок с пульсатором уже успел выбежать из здания и увел киборга за собой. Чтобы не впадать в панику, Том начал мысленно перечислять все, что знал о противнике. Их называют Ящерицами за возможность менять внешний окрас брони, подстраиваясь под местность, однако тот, кто хоть раз видел подобного киборга, узнает его при любом окрасе. Их выдают вытянутые головы со светящимися, круглыми, занимающими пол лица глазами. Ртов и носов у Ящериц нет, потому что их работа не предусматривает разговоры, а их природа не предусматривает необходимость дышать.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Сумасшествие в городе достигло апогея. Люди заполнили улицы и переулки, разбегаясь во все стороны, находя союзников в соседях, которых никогда не знали и</w:t>
      </w:r>
      <w:r w:rsidR="0097327D">
        <w:rPr>
          <w:rFonts w:ascii="Georgia" w:hAnsi="Georgia" w:cs="Arial"/>
          <w:sz w:val="24"/>
          <w:szCs w:val="24"/>
        </w:rPr>
        <w:t>,</w:t>
      </w:r>
      <w:r w:rsidRPr="00B9291F">
        <w:rPr>
          <w:rFonts w:ascii="Georgia" w:hAnsi="Georgia" w:cs="Arial"/>
          <w:sz w:val="24"/>
          <w:szCs w:val="24"/>
        </w:rPr>
        <w:t xml:space="preserve"> находя врагов в друзьях, не готовых взять на себя ношу «сообщника». Том пробирался узкими ходами, стараясь избегать скоплений людей, где вероятность наткнуться на киборга возрастала в разы. Мегу потеряла сознание, безвольно болтаясь на руках парня, старавшегося нести ее максимально осторожно, не сбавляя при этом темпа. Задача оказалась сложнее, чем представлялась Тому. Девушка дышала. Порой из нее вырывались жуткие, хлюпающие звуки, но то, что ее сердце продолжало биться, оставляло парню хоть какую-то надежду.</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«Доктор справится», - твердил про себя Том. – «Он спасет ее, как спасал до этого».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Том не хотел терять Мегу. Не мог потерять ее после стольких лет. Видеть ее в Яме было все равно, что дышать. Каждый раз, когда девушка уезжала, время останавливалось, а стоило ей вернуться, как Том вновь делал глубокий вдох. Может, он любил ее больше, чем готов был признать. И уж точно больше, чем думала Мегу. Правда оставалась в том, что как только Мегу устроилась работать на торговый корабль, Том понял, что они никогда уже не будут вместе. Впрочем, расстались соседи на несколько лет раньше и совершенно по другим причинам.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Поворот. Финишная прямая. Том мотнул головой из стороны в сторону, высматривая светящиеся глаза киборгов, а затем быстро бросился к подъезду, с ноги открывая дверь в приемную клиники. И тут же замер, уставившись на дуло небольшого, но явно смертоносного оружия. Доктору потребовалось несколько секунд, чтобы осознать, что к нему вломились не киборги, и что на руках молодого парня лежит его подопечная.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lastRenderedPageBreak/>
        <w:t xml:space="preserve">- На стол, быстро, - рявкнул Росс, пропуская Тома вперед и захлопывая за ним входную дверь. Белый халат развевался, как флаг, следуя за быстрыми широкими шагами доктора. Стол в кабинете был завален какими-то вещами, поэтому Том, недолго думая, опустил девушку на кушетку, решив, что именно этого и хотел доктор.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Сжатый вакуумный взрыв. Один заряд где-то в районе груди, - быстро говорил Том, стараясь вспомнить как можно больше важных деталей. – Это были Ящерицы.</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Росс проворчал что-то неразборчивое, но повторяться не стал. Его руки умелыми движениями двигались над телом девушки, сканируя повреждения с помощью специального прибора. Компьютер, стоявший на столе рядом</w:t>
      </w:r>
      <w:r>
        <w:rPr>
          <w:rFonts w:ascii="Georgia" w:hAnsi="Georgia" w:cs="Arial"/>
          <w:sz w:val="24"/>
          <w:szCs w:val="24"/>
        </w:rPr>
        <w:t>,</w:t>
      </w:r>
      <w:r w:rsidRPr="00B9291F">
        <w:rPr>
          <w:rFonts w:ascii="Georgia" w:hAnsi="Georgia" w:cs="Arial"/>
          <w:sz w:val="24"/>
          <w:szCs w:val="24"/>
        </w:rPr>
        <w:t xml:space="preserve"> выдавал жуткие картин</w:t>
      </w:r>
      <w:r>
        <w:rPr>
          <w:rFonts w:ascii="Georgia" w:hAnsi="Georgia" w:cs="Arial"/>
          <w:sz w:val="24"/>
          <w:szCs w:val="24"/>
        </w:rPr>
        <w:t>ы</w:t>
      </w:r>
      <w:r w:rsidRPr="00B9291F">
        <w:rPr>
          <w:rFonts w:ascii="Georgia" w:hAnsi="Georgia" w:cs="Arial"/>
          <w:sz w:val="24"/>
          <w:szCs w:val="24"/>
        </w:rPr>
        <w:t xml:space="preserve"> внутреннего состояния Мегу, от которых Тому хотелось бежать до первого унитаза, чтобы очистить желудок. Парень прижал ладонь ко рту, сдерживая рвотные позывы и стараясь не думать, как он мог повредить Мегу, пока ее трясло у него на руках.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Больше всего пострадало правое легкое, - на ходу говорил Росс, двинувшись к столу. Не обращая внимания на ставшее зеленым лицо Тома, доктор сунул ему в руки провода, бросив лишь: - подключи к голове, - и побежал к кладовке.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Том в ужасе смотрел на свои дрожащие руки, не зная, как именно прикреплять провода. Наконец, заметив электроды, парень сделал шаг к кушетке</w:t>
      </w:r>
      <w:r w:rsidR="0097327D">
        <w:rPr>
          <w:rFonts w:ascii="Georgia" w:hAnsi="Georgia" w:cs="Arial"/>
          <w:sz w:val="24"/>
          <w:szCs w:val="24"/>
        </w:rPr>
        <w:t xml:space="preserve"> и </w:t>
      </w:r>
      <w:r w:rsidRPr="00B9291F">
        <w:rPr>
          <w:rFonts w:ascii="Georgia" w:hAnsi="Georgia" w:cs="Arial"/>
          <w:sz w:val="24"/>
          <w:szCs w:val="24"/>
        </w:rPr>
        <w:t>убир</w:t>
      </w:r>
      <w:r w:rsidR="0097327D">
        <w:rPr>
          <w:rFonts w:ascii="Georgia" w:hAnsi="Georgia" w:cs="Arial"/>
          <w:sz w:val="24"/>
          <w:szCs w:val="24"/>
        </w:rPr>
        <w:t>ал</w:t>
      </w:r>
      <w:r w:rsidRPr="00B9291F">
        <w:rPr>
          <w:rFonts w:ascii="Georgia" w:hAnsi="Georgia" w:cs="Arial"/>
          <w:sz w:val="24"/>
          <w:szCs w:val="24"/>
        </w:rPr>
        <w:t xml:space="preserve"> спутавшиеся мокрые волосы с лица Мегу. Он успел подключить их оба, когда вернулся доктор, вооруженный широким шприцом и ампулами со странной серебряно-синей жидкостью. Лишь когда Росс уверенным движением воткнул иголку в ампулу, вытягивая ее содержимое, Том заметил, что только жидкость синяя, а маленькие частицы, застывшие в ней – серебряные. Нано-роботы.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Резко перехватив руку доктора, Том с силой сжал ее, вспоминая каждый день, когда видел негодование Мегу в отношении модуля, когда чувствовал, как накалялась атмосфера, как только девушка оказывалась в обществе ненавистников киборгов. Они едва терпели ее, хотя Мегу разделяла их убеждения.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Вы хотите еще больше превратить ее в киборга? – зашипел Том, словно Мегу просто задремала, а он боялся разбудить ее слишком громким голосом.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Сейчас на кону ее жизнь! - рыкнул Росс, вырывая руку из цепкой хватки парня. Медлить нельзя, и доктор направил шприц в грудь девушки, вводя нано-роботов как можно ближе к очагу поражения. Так лечение пройдет быстрее. Ему даже не нужно было точно высчитывать дозу, ведь взрыв полностью уничтожил правое легкое Мегу, раздробив при этом несколько ребер и повредив артерии. Одна ампула это то, чего будет достаточно для внутреннего восстановления, и не хватит для внешней металлизации тела.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Вынув шприц, доктор бросил его на стол к прочему хламу и тут же занялся компьютером, определяя через модуль в голове Мегу программу для нано-роботов, показывая им, что нужно лечить. Процесс оказался запущен. Напряженно переведя взгляд на девушку, Росс сжал в руке вторую ампулу, надеясь, что ему не придется ею воспользоваться. Все, что им теперь оставалось: ждать и молиться.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lastRenderedPageBreak/>
        <w:t xml:space="preserve">- Вы не боитесь, что Ящерицы придут сюда? – прошептал Том, с опаской глядя на Мегу. Его, конечно, мало волновала судьба доктора, но ведь вместе с Россом убьют и девушку… и самого Тома.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Если придут, я с радостью встречу их, - мрачно растянув губы в странном подобии усмешки, доктор поднял со стола пистолет и помахал им перед лицом парня. Том не увидел в оружии ничего особенного. Не понимал, как такая маленькая и простая вещь может причинить вред столь сложному созданию, как киборг.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 Она не простит вам этого, - после некоторого молчания, задумчиво прошептал Том. </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Она многое не прощает, но мне плевать, насколько возрастет ее ненависть, потому что выдерживать ежедневную ненависть Мегу ничто, по сравнению с необходимостью жить после ее смерти…</w:t>
      </w:r>
    </w:p>
    <w:p w:rsidR="00570CB4" w:rsidRPr="00B9291F" w:rsidRDefault="00570CB4" w:rsidP="00570CB4">
      <w:pPr>
        <w:jc w:val="both"/>
        <w:rPr>
          <w:rFonts w:ascii="Georgia" w:hAnsi="Georgia" w:cs="Arial"/>
          <w:sz w:val="24"/>
          <w:szCs w:val="24"/>
        </w:rPr>
      </w:pPr>
      <w:r w:rsidRPr="00B9291F">
        <w:rPr>
          <w:rFonts w:ascii="Georgia" w:hAnsi="Georgia" w:cs="Arial"/>
          <w:sz w:val="24"/>
          <w:szCs w:val="24"/>
        </w:rPr>
        <w:t xml:space="preserve">Выдав эту странную и немного поэтичную речь, доктор взял пистолет и направился в приемную ожидать незваных гостей. Том же, устало </w:t>
      </w:r>
      <w:r>
        <w:rPr>
          <w:rFonts w:ascii="Georgia" w:hAnsi="Georgia" w:cs="Arial"/>
          <w:sz w:val="24"/>
          <w:szCs w:val="24"/>
        </w:rPr>
        <w:t>вздохнул и</w:t>
      </w:r>
      <w:r w:rsidRPr="00B9291F">
        <w:rPr>
          <w:rFonts w:ascii="Georgia" w:hAnsi="Georgia" w:cs="Arial"/>
          <w:sz w:val="24"/>
          <w:szCs w:val="24"/>
        </w:rPr>
        <w:t xml:space="preserve"> упал на пол рядом с кушеткой, в ожидании, когда очнется Мегу. Ей предстояло узнать много неприятных новостей по возвращении в мир живых. </w:t>
      </w:r>
    </w:p>
    <w:p w:rsidR="00570CB4" w:rsidRDefault="00570CB4" w:rsidP="00570CB4">
      <w:pPr>
        <w:jc w:val="both"/>
        <w:rPr>
          <w:rFonts w:ascii="Georgia" w:hAnsi="Georgia" w:cs="Arial"/>
          <w:sz w:val="24"/>
          <w:szCs w:val="24"/>
        </w:rPr>
      </w:pPr>
      <w:r w:rsidRPr="00B9291F">
        <w:rPr>
          <w:rFonts w:ascii="Georgia" w:hAnsi="Georgia" w:cs="Arial"/>
          <w:sz w:val="24"/>
          <w:szCs w:val="24"/>
        </w:rPr>
        <w:t>«Поэтому не просыпайся пока, Мегу» - шептал про себя Том. – «Отдохни еще немного в мире, где нет киборгов и Ямы. Отдохни, тебе понадобятся силы...»</w:t>
      </w:r>
    </w:p>
    <w:p w:rsidR="00570CB4" w:rsidRDefault="00570CB4">
      <w:pPr>
        <w:spacing w:after="200" w:line="276" w:lineRule="auto"/>
        <w:rPr>
          <w:rFonts w:ascii="Georgia" w:hAnsi="Georgia" w:cs="Arial"/>
          <w:sz w:val="24"/>
          <w:szCs w:val="24"/>
        </w:rPr>
      </w:pPr>
      <w:r>
        <w:rPr>
          <w:rFonts w:ascii="Georgia" w:hAnsi="Georgia" w:cs="Arial"/>
          <w:sz w:val="24"/>
          <w:szCs w:val="24"/>
        </w:rPr>
        <w:br w:type="page"/>
      </w:r>
    </w:p>
    <w:p w:rsidR="00570CB4" w:rsidRDefault="00570CB4" w:rsidP="00570CB4">
      <w:pPr>
        <w:jc w:val="right"/>
        <w:rPr>
          <w:rFonts w:ascii="Georgia" w:hAnsi="Georgia" w:cs="Arial"/>
          <w:i/>
          <w:sz w:val="24"/>
          <w:szCs w:val="24"/>
        </w:rPr>
      </w:pPr>
      <w:r>
        <w:rPr>
          <w:rFonts w:ascii="Georgia" w:hAnsi="Georgia" w:cs="Arial"/>
          <w:i/>
          <w:sz w:val="24"/>
          <w:szCs w:val="24"/>
        </w:rPr>
        <w:lastRenderedPageBreak/>
        <w:t>Саркс392. Яма.</w:t>
      </w:r>
    </w:p>
    <w:p w:rsidR="00570CB4" w:rsidRDefault="00570CB4" w:rsidP="00570CB4">
      <w:pPr>
        <w:jc w:val="right"/>
        <w:rPr>
          <w:rFonts w:ascii="Georgia" w:hAnsi="Georgia" w:cs="Arial"/>
          <w:i/>
          <w:sz w:val="24"/>
          <w:szCs w:val="24"/>
        </w:rPr>
      </w:pPr>
      <w:r>
        <w:rPr>
          <w:rFonts w:ascii="Georgia" w:hAnsi="Georgia" w:cs="Arial"/>
          <w:i/>
          <w:sz w:val="24"/>
          <w:szCs w:val="24"/>
        </w:rPr>
        <w:t>3114 – 11. 03:24.</w:t>
      </w:r>
    </w:p>
    <w:p w:rsidR="00570CB4" w:rsidRDefault="00570CB4" w:rsidP="00570CB4">
      <w:pPr>
        <w:jc w:val="both"/>
        <w:rPr>
          <w:rFonts w:ascii="Georgia" w:hAnsi="Georgia" w:cs="Arial"/>
          <w:sz w:val="24"/>
          <w:szCs w:val="24"/>
        </w:rPr>
      </w:pPr>
      <w:r>
        <w:rPr>
          <w:rFonts w:ascii="Georgia" w:hAnsi="Georgia" w:cs="Arial"/>
          <w:sz w:val="24"/>
          <w:szCs w:val="24"/>
        </w:rPr>
        <w:t xml:space="preserve">Как только затихли сирены, город погрузился в тишину. Доктор Росс стоял в приемной, опираясь о стол. Пистолет в руке мужчины, по своей модели, не предоставлял угрозы киборгам, поэтому, сканируя с улицы дом, Ящерицы не обратили на него внимания. Преступления людей против людей их не касались. Росс знал это, как знал и то, что Мегу теперь в безопасности, но почему-то не мог заставить себя убрать пистолет. Какая-то неведомая сила звала мужчину, манила покинуть тепло клиники. Росс был напуган и одновременно заинтригован. Доктор осторожно приоткрыл дверь и сделал шаг в подъезд. Шум дождя здесь был намного сильнее и мешал понять, что происходит на улицах. </w:t>
      </w:r>
    </w:p>
    <w:p w:rsidR="00570CB4" w:rsidRDefault="00570CB4" w:rsidP="00570CB4">
      <w:pPr>
        <w:jc w:val="both"/>
        <w:rPr>
          <w:rFonts w:ascii="Georgia" w:hAnsi="Georgia" w:cs="Arial"/>
          <w:sz w:val="24"/>
          <w:szCs w:val="24"/>
        </w:rPr>
      </w:pPr>
      <w:r>
        <w:rPr>
          <w:rFonts w:ascii="Georgia" w:hAnsi="Georgia" w:cs="Arial"/>
          <w:sz w:val="24"/>
          <w:szCs w:val="24"/>
        </w:rPr>
        <w:t xml:space="preserve">От темноты под лестницей отделилась фигура. Маленькая девочка сделала два шага в сторону доктора и замерла, зацепив ногу за ногу. Ее лицо снизу вверх симметрично пересекали темно-бардовые, словно выжженные, полосы. Волосы росли не по всей поверхности головы, а рядами, начинаясь чуть выше лба и клином расширяясь в полосы. Пышные и колючие, они чем-то напоминали неопрятные валики, стянутые на макушке в высокий хвост. Все полосы ниже хвоста были аккуратно выбриты. Ее кожа, цвета бледного золота, переливалась в тех местах, куда падал свет уличных фонарей. Бежевые штаны, неплотно облегая ноги, спускались в аккуратные маленькие балетки. Туника того же цвета была просторной и скрывала руки девочки до самых пальцев. По краям туники тянулись ровные бардовые полосы. </w:t>
      </w:r>
    </w:p>
    <w:p w:rsidR="00570CB4" w:rsidRDefault="00570CB4" w:rsidP="00570CB4">
      <w:pPr>
        <w:jc w:val="both"/>
        <w:rPr>
          <w:rFonts w:ascii="Georgia" w:hAnsi="Georgia" w:cs="Arial"/>
          <w:sz w:val="24"/>
          <w:szCs w:val="24"/>
        </w:rPr>
      </w:pPr>
      <w:r>
        <w:rPr>
          <w:rFonts w:ascii="Georgia" w:hAnsi="Georgia" w:cs="Arial"/>
          <w:sz w:val="24"/>
          <w:szCs w:val="24"/>
        </w:rPr>
        <w:t xml:space="preserve">- Ты давно не появлялась, - тихо произнес мужчина и прислонился к двери клиники. </w:t>
      </w:r>
    </w:p>
    <w:p w:rsidR="00570CB4" w:rsidRDefault="00570CB4" w:rsidP="00570CB4">
      <w:pPr>
        <w:jc w:val="both"/>
        <w:rPr>
          <w:rFonts w:ascii="Georgia" w:hAnsi="Georgia" w:cs="Arial"/>
          <w:sz w:val="24"/>
          <w:szCs w:val="24"/>
        </w:rPr>
      </w:pPr>
      <w:r>
        <w:rPr>
          <w:rFonts w:ascii="Georgia" w:hAnsi="Georgia" w:cs="Arial"/>
          <w:sz w:val="24"/>
          <w:szCs w:val="24"/>
        </w:rPr>
        <w:t xml:space="preserve">- Давно? – девочка задумчиво скосила глаза куда-то вверх, Росс терпеливо ждал. Ей тяжело было ориентироваться во времени – ее существование уже многие столетия от него не зависело. </w:t>
      </w:r>
    </w:p>
    <w:p w:rsidR="00570CB4" w:rsidRDefault="00570CB4" w:rsidP="00570CB4">
      <w:pPr>
        <w:jc w:val="both"/>
        <w:rPr>
          <w:rFonts w:ascii="Georgia" w:hAnsi="Georgia" w:cs="Arial"/>
          <w:sz w:val="24"/>
          <w:szCs w:val="24"/>
        </w:rPr>
      </w:pPr>
      <w:r>
        <w:rPr>
          <w:rFonts w:ascii="Georgia" w:hAnsi="Georgia" w:cs="Arial"/>
          <w:sz w:val="24"/>
          <w:szCs w:val="24"/>
        </w:rPr>
        <w:t>- Последний раз – полгода назад. Ты ушла, не закончив наш диалог.</w:t>
      </w:r>
    </w:p>
    <w:p w:rsidR="00570CB4" w:rsidRDefault="00570CB4" w:rsidP="00570CB4">
      <w:pPr>
        <w:jc w:val="both"/>
        <w:rPr>
          <w:rFonts w:ascii="Georgia" w:hAnsi="Georgia" w:cs="Arial"/>
          <w:sz w:val="24"/>
          <w:szCs w:val="24"/>
        </w:rPr>
      </w:pPr>
      <w:r>
        <w:rPr>
          <w:rFonts w:ascii="Georgia" w:hAnsi="Georgia" w:cs="Arial"/>
          <w:sz w:val="24"/>
          <w:szCs w:val="24"/>
        </w:rPr>
        <w:t xml:space="preserve">На мгновение, пока девочка опускала глаза, доктор успел заметить в них страх. Не будучи привязанной ко времени, к каким-то конкретным местам, она могла потеряться и больше никогда не обрести сознание.   </w:t>
      </w:r>
    </w:p>
    <w:p w:rsidR="00570CB4" w:rsidRDefault="00570CB4" w:rsidP="00570CB4">
      <w:pPr>
        <w:jc w:val="both"/>
        <w:rPr>
          <w:rFonts w:ascii="Georgia" w:hAnsi="Georgia" w:cs="Arial"/>
          <w:sz w:val="24"/>
          <w:szCs w:val="24"/>
        </w:rPr>
      </w:pPr>
      <w:r>
        <w:rPr>
          <w:rFonts w:ascii="Georgia" w:hAnsi="Georgia" w:cs="Arial"/>
          <w:sz w:val="24"/>
          <w:szCs w:val="24"/>
        </w:rPr>
        <w:t xml:space="preserve">- Так зачем вернулась? </w:t>
      </w:r>
    </w:p>
    <w:p w:rsidR="00570CB4" w:rsidRDefault="00570CB4" w:rsidP="00570CB4">
      <w:pPr>
        <w:jc w:val="both"/>
        <w:rPr>
          <w:rFonts w:ascii="Georgia" w:hAnsi="Georgia" w:cs="Arial"/>
          <w:sz w:val="24"/>
          <w:szCs w:val="24"/>
        </w:rPr>
      </w:pPr>
      <w:r>
        <w:rPr>
          <w:rFonts w:ascii="Georgia" w:hAnsi="Georgia" w:cs="Arial"/>
          <w:sz w:val="24"/>
          <w:szCs w:val="24"/>
        </w:rPr>
        <w:t xml:space="preserve">Мужчина скрестил руки на груди. Он бы предпочел продолжить разговор в клинике, но не мог сделать этого при Томе. </w:t>
      </w:r>
    </w:p>
    <w:p w:rsidR="00570CB4" w:rsidRDefault="00570CB4" w:rsidP="00570CB4">
      <w:pPr>
        <w:jc w:val="both"/>
        <w:rPr>
          <w:rFonts w:ascii="Georgia" w:hAnsi="Georgia" w:cs="Arial"/>
          <w:sz w:val="24"/>
          <w:szCs w:val="24"/>
        </w:rPr>
      </w:pPr>
      <w:r>
        <w:rPr>
          <w:rFonts w:ascii="Georgia" w:hAnsi="Georgia" w:cs="Arial"/>
          <w:sz w:val="24"/>
          <w:szCs w:val="24"/>
        </w:rPr>
        <w:t>- Все так же нетерпелив, - тихо произнесла девочка и печально улыбнулась. Как и многие годы назад, ее слова словно проникали под кожу Россу. – Ты ведь чувствуешь это, да? Ветвь разделилась и направилась по нужному пути.</w:t>
      </w:r>
    </w:p>
    <w:p w:rsidR="00570CB4" w:rsidRDefault="00570CB4" w:rsidP="00570CB4">
      <w:pPr>
        <w:jc w:val="both"/>
        <w:rPr>
          <w:rFonts w:ascii="Georgia" w:hAnsi="Georgia" w:cs="Arial"/>
          <w:sz w:val="24"/>
          <w:szCs w:val="24"/>
        </w:rPr>
      </w:pPr>
      <w:r>
        <w:rPr>
          <w:rFonts w:ascii="Georgia" w:hAnsi="Georgia" w:cs="Arial"/>
          <w:sz w:val="24"/>
          <w:szCs w:val="24"/>
        </w:rPr>
        <w:t xml:space="preserve">- То-то у меня желудок переворачивается… - недовольно буркнул мужчина. Уже очень давно он не испытывал этого странного ощущения, да и то в тот, последний раз, оно еще не выражалось так сильно, как сейчас, а еще тогда он не знал, что оно означает. То, что все дальнейшие события, которые могут показаться лишь случайными совпадениями, приведут к реализации определенной версии событий… угодной Кона. Росс намеренно называл их оскорбительным словом </w:t>
      </w:r>
      <w:r>
        <w:rPr>
          <w:rFonts w:ascii="Georgia" w:hAnsi="Georgia" w:cs="Arial"/>
          <w:sz w:val="24"/>
          <w:szCs w:val="24"/>
        </w:rPr>
        <w:lastRenderedPageBreak/>
        <w:t xml:space="preserve">«Кона», которое, как издевательство, использовали киборги. Еще десять лет назад он не мог позволить себе подобной дерзости – Мегу тогда только росла, и Росс нуждался в защите Коалиции. Однако с годами мужчину все больше начинало раздражать то, как легко Кона подстраивают вселенную под себя, как манипулируют созданиями по всей галактике, чтобы получить необходимые условия, для событий, которые, по их мнению, должны привести к нужному исходу. Вот только будет ли этот исход удовлетворителен для человечества? Или только для Кона? Доктор не знал ответа и с каждым прожитым годом все яснее осознавал, что, скорее всего, никогда не узнает, а незнание Росс ненавидел больше всего на свете. </w:t>
      </w:r>
    </w:p>
    <w:p w:rsidR="00570CB4" w:rsidRDefault="00570CB4" w:rsidP="00570CB4">
      <w:pPr>
        <w:jc w:val="both"/>
        <w:rPr>
          <w:rFonts w:ascii="Georgia" w:hAnsi="Georgia" w:cs="Arial"/>
          <w:sz w:val="24"/>
          <w:szCs w:val="24"/>
        </w:rPr>
      </w:pPr>
      <w:r>
        <w:rPr>
          <w:rFonts w:ascii="Georgia" w:hAnsi="Georgia" w:cs="Arial"/>
          <w:sz w:val="24"/>
          <w:szCs w:val="24"/>
        </w:rPr>
        <w:t xml:space="preserve">- Ты так и не ответила мне, - задумчиво начал доктор, - в чем твоя выгода? Если ты права, то все эти события приведут к окончанию войны, но победа или поражение никак не помогут лично тебе. Не говори, что делаешь это ради своего народа, мы слишком давно знакомы, чтобы я поверил в этот высоко-патриотичный бред. </w:t>
      </w:r>
    </w:p>
    <w:p w:rsidR="00570CB4" w:rsidRDefault="00570CB4" w:rsidP="00570CB4">
      <w:pPr>
        <w:jc w:val="both"/>
        <w:rPr>
          <w:rFonts w:ascii="Georgia" w:hAnsi="Georgia" w:cs="Arial"/>
          <w:sz w:val="24"/>
          <w:szCs w:val="24"/>
        </w:rPr>
      </w:pPr>
      <w:r>
        <w:rPr>
          <w:rFonts w:ascii="Georgia" w:hAnsi="Georgia" w:cs="Arial"/>
          <w:sz w:val="24"/>
          <w:szCs w:val="24"/>
        </w:rPr>
        <w:t xml:space="preserve">Девочка горько улыбнулась. В ее глазах, таких старых и мудрых, стояла многовековая усталость. </w:t>
      </w:r>
    </w:p>
    <w:p w:rsidR="00570CB4" w:rsidRDefault="00570CB4" w:rsidP="00570CB4">
      <w:pPr>
        <w:jc w:val="both"/>
        <w:rPr>
          <w:rFonts w:ascii="Georgia" w:hAnsi="Georgia" w:cs="Arial"/>
          <w:sz w:val="24"/>
          <w:szCs w:val="24"/>
        </w:rPr>
      </w:pPr>
      <w:r>
        <w:rPr>
          <w:rFonts w:ascii="Georgia" w:hAnsi="Georgia" w:cs="Arial"/>
          <w:sz w:val="24"/>
          <w:szCs w:val="24"/>
        </w:rPr>
        <w:t>- Ты не поймешь, еще слишком рано…</w:t>
      </w:r>
    </w:p>
    <w:p w:rsidR="00570CB4" w:rsidRDefault="00570CB4" w:rsidP="00570CB4">
      <w:pPr>
        <w:jc w:val="both"/>
        <w:rPr>
          <w:rFonts w:ascii="Georgia" w:hAnsi="Georgia" w:cs="Arial"/>
          <w:sz w:val="24"/>
          <w:szCs w:val="24"/>
        </w:rPr>
      </w:pPr>
      <w:r>
        <w:rPr>
          <w:rFonts w:ascii="Georgia" w:hAnsi="Georgia" w:cs="Arial"/>
          <w:sz w:val="24"/>
          <w:szCs w:val="24"/>
        </w:rPr>
        <w:t xml:space="preserve">Росс на мгновение отвел взгляд. Маленькая девочка исчезла. </w:t>
      </w:r>
    </w:p>
    <w:p w:rsidR="00570CB4" w:rsidRDefault="00570CB4" w:rsidP="00570CB4">
      <w:pPr>
        <w:jc w:val="both"/>
        <w:rPr>
          <w:rFonts w:ascii="Georgia" w:hAnsi="Georgia" w:cs="Arial"/>
          <w:i/>
          <w:sz w:val="24"/>
          <w:szCs w:val="24"/>
        </w:rPr>
      </w:pPr>
    </w:p>
    <w:p w:rsidR="00570CB4" w:rsidRDefault="00570CB4" w:rsidP="00570CB4">
      <w:pPr>
        <w:jc w:val="center"/>
        <w:rPr>
          <w:rFonts w:ascii="Georgia" w:hAnsi="Georgia" w:cs="Arial"/>
          <w:i/>
          <w:sz w:val="24"/>
          <w:szCs w:val="24"/>
        </w:rPr>
      </w:pPr>
      <w:r>
        <w:rPr>
          <w:rFonts w:ascii="Georgia" w:hAnsi="Georgia" w:cs="Arial"/>
          <w:i/>
          <w:sz w:val="24"/>
          <w:szCs w:val="24"/>
        </w:rPr>
        <w:t>15:12</w:t>
      </w:r>
    </w:p>
    <w:p w:rsidR="00570CB4" w:rsidRDefault="00570CB4" w:rsidP="00570CB4">
      <w:pPr>
        <w:jc w:val="both"/>
        <w:rPr>
          <w:rFonts w:ascii="Georgia" w:hAnsi="Georgia" w:cs="Arial"/>
          <w:sz w:val="24"/>
          <w:szCs w:val="24"/>
        </w:rPr>
      </w:pPr>
      <w:r>
        <w:rPr>
          <w:rFonts w:ascii="Georgia" w:hAnsi="Georgia" w:cs="Arial"/>
          <w:sz w:val="24"/>
          <w:szCs w:val="24"/>
        </w:rPr>
        <w:t xml:space="preserve">Мегу не хотела открывать глаза. Перед ее мысленным взором стояли данные, которые доктор выводил на экран своего компьютера. Мегу непрестанно прокручивала в голове одну и ту же цифру. Двенадцать целых и восемь десятых процента. Раньше было семь. Почти шесть процентов за ночь. </w:t>
      </w:r>
    </w:p>
    <w:p w:rsidR="00570CB4" w:rsidRDefault="00570CB4" w:rsidP="00570CB4">
      <w:pPr>
        <w:jc w:val="both"/>
        <w:rPr>
          <w:rFonts w:ascii="Georgia" w:hAnsi="Georgia" w:cs="Arial"/>
          <w:sz w:val="24"/>
          <w:szCs w:val="24"/>
        </w:rPr>
      </w:pPr>
      <w:r>
        <w:rPr>
          <w:rFonts w:ascii="Georgia" w:hAnsi="Georgia" w:cs="Arial"/>
          <w:sz w:val="24"/>
          <w:szCs w:val="24"/>
        </w:rPr>
        <w:t xml:space="preserve">Мегу хотела что-то сказать, но запекшаяся кровь и отсутствие слюны превратили рот девушки в сухую пустыню. Доктор Росс, конечно же, заметил, что пациентка очнулась. Том сидел на полу, прислонившись к стене. Голова парня свисала на грудь, а сам он спал. </w:t>
      </w:r>
    </w:p>
    <w:p w:rsidR="00570CB4" w:rsidRDefault="00570CB4" w:rsidP="00570CB4">
      <w:pPr>
        <w:jc w:val="both"/>
        <w:rPr>
          <w:rFonts w:ascii="Georgia" w:hAnsi="Georgia" w:cs="Arial"/>
          <w:sz w:val="24"/>
          <w:szCs w:val="24"/>
        </w:rPr>
      </w:pPr>
      <w:r>
        <w:rPr>
          <w:rFonts w:ascii="Georgia" w:hAnsi="Georgia" w:cs="Arial"/>
          <w:sz w:val="24"/>
          <w:szCs w:val="24"/>
        </w:rPr>
        <w:t xml:space="preserve">- Модуль в порядке, как и твои внутренности, - медленно заговорил Росс, - из-за пули </w:t>
      </w:r>
      <w:proofErr w:type="spellStart"/>
      <w:r>
        <w:rPr>
          <w:rFonts w:ascii="Georgia" w:hAnsi="Georgia" w:cs="Arial"/>
          <w:sz w:val="24"/>
          <w:szCs w:val="24"/>
        </w:rPr>
        <w:t>схлопнулось</w:t>
      </w:r>
      <w:proofErr w:type="spellEnd"/>
      <w:r>
        <w:rPr>
          <w:rFonts w:ascii="Georgia" w:hAnsi="Georgia" w:cs="Arial"/>
          <w:sz w:val="24"/>
          <w:szCs w:val="24"/>
        </w:rPr>
        <w:t xml:space="preserve"> правое легкое, его пришлось полностью заменить. Ты ведь хочешь вернуться к работе на своем драгоценном торговом корабле? Проведи я обычную операцию, которая, к слову, невозможна без ассистентов, с космосом ты бы попрощалась. Но я не жду благодарностей. Сейчас ты киборг на чуть больше, чем двенадцать процентов и они не стоят этого измученного вида.</w:t>
      </w:r>
    </w:p>
    <w:p w:rsidR="00570CB4" w:rsidRDefault="00570CB4" w:rsidP="00570CB4">
      <w:pPr>
        <w:jc w:val="both"/>
        <w:rPr>
          <w:rFonts w:ascii="Georgia" w:hAnsi="Georgia" w:cs="Arial"/>
          <w:sz w:val="24"/>
          <w:szCs w:val="24"/>
        </w:rPr>
      </w:pPr>
      <w:r>
        <w:rPr>
          <w:rFonts w:ascii="Georgia" w:hAnsi="Georgia" w:cs="Arial"/>
          <w:sz w:val="24"/>
          <w:szCs w:val="24"/>
        </w:rPr>
        <w:t xml:space="preserve">Девушка даже не заметила, что морщилась от недовольства, а после слов доктора с раздражением распахнула глаза, но тут же зажмурилась от яркого света в помещении. </w:t>
      </w:r>
    </w:p>
    <w:p w:rsidR="00570CB4" w:rsidRDefault="00570CB4" w:rsidP="00570CB4">
      <w:pPr>
        <w:jc w:val="both"/>
        <w:rPr>
          <w:rFonts w:ascii="Georgia" w:hAnsi="Georgia" w:cs="Arial"/>
          <w:sz w:val="24"/>
          <w:szCs w:val="24"/>
        </w:rPr>
      </w:pPr>
      <w:r>
        <w:rPr>
          <w:rFonts w:ascii="Georgia" w:hAnsi="Georgia" w:cs="Arial"/>
          <w:sz w:val="24"/>
          <w:szCs w:val="24"/>
        </w:rPr>
        <w:t xml:space="preserve">- Я и не собиралась благодарить, - хрипло огрызнулась Мегу. Ее голос разбудил Тома, и молодой парень подскочил на месте так резко, что ему пришлось схватиться за стену, чтобы не упасть. Кажется, Том выдохнул ее имя, но Мегу не была уверена, так как в тот момент прислушивалась к собственным ощущениям. Девушка полностью восстановилась за ночь и не чувствовала боли, усталости или </w:t>
      </w:r>
      <w:r>
        <w:rPr>
          <w:rFonts w:ascii="Georgia" w:hAnsi="Georgia" w:cs="Arial"/>
          <w:sz w:val="24"/>
          <w:szCs w:val="24"/>
        </w:rPr>
        <w:lastRenderedPageBreak/>
        <w:t xml:space="preserve">дискомфорта. Собственно, она ощущала себя как никогда бодрой и здоровой. Доктор Росс попросил Тома сходить за водой, а сам стал поспешно убирать электроды, чтобы Мегу не повредила провода, вставая. Девушке хотелось попасть в душ. Она чувствовала, как обтягивает кожу корка запекшейся крови, чувствовала запах грязь и сырости от высохшей за ночь одежды. Кровь забилась ей под ногти и застыла там неприятными темно-бардовыми полосками. </w:t>
      </w:r>
    </w:p>
    <w:p w:rsidR="00570CB4" w:rsidRDefault="00570CB4" w:rsidP="00570CB4">
      <w:pPr>
        <w:jc w:val="both"/>
        <w:rPr>
          <w:rFonts w:ascii="Georgia" w:hAnsi="Georgia" w:cs="Arial"/>
          <w:sz w:val="24"/>
          <w:szCs w:val="24"/>
        </w:rPr>
      </w:pPr>
      <w:r>
        <w:rPr>
          <w:rFonts w:ascii="Georgia" w:hAnsi="Georgia" w:cs="Arial"/>
          <w:sz w:val="24"/>
          <w:szCs w:val="24"/>
        </w:rPr>
        <w:t xml:space="preserve">Перед глазами Мегу возник стакан. Девушка уже сидела и не сразу потянулась к нему. Ее взгляд поднялся от руки Тома к его лицу, на котором застыло беспокойство. Возможно, Том боялся вспышки гнева, ведь он невольно стал причастен к увеличению процента </w:t>
      </w:r>
      <w:proofErr w:type="spellStart"/>
      <w:r>
        <w:rPr>
          <w:rFonts w:ascii="Georgia" w:hAnsi="Georgia" w:cs="Arial"/>
          <w:sz w:val="24"/>
          <w:szCs w:val="24"/>
        </w:rPr>
        <w:t>кибер</w:t>
      </w:r>
      <w:proofErr w:type="spellEnd"/>
      <w:r>
        <w:rPr>
          <w:rFonts w:ascii="Georgia" w:hAnsi="Georgia" w:cs="Arial"/>
          <w:sz w:val="24"/>
          <w:szCs w:val="24"/>
        </w:rPr>
        <w:t>-составляющих в организме Мегу, но девушка не чувствовала ненависти. Не к нему. Она помнила, как Том подхватил ее на руки, там, в темном здании, где еще могли находиться киборги, а со всех сторон слышались крики, рев серены и шум дождя. Он мог умереть из-за нее</w:t>
      </w:r>
      <w:r w:rsidR="00AC7D49">
        <w:rPr>
          <w:rFonts w:ascii="Georgia" w:hAnsi="Georgia" w:cs="Arial"/>
          <w:sz w:val="24"/>
          <w:szCs w:val="24"/>
        </w:rPr>
        <w:t>…</w:t>
      </w:r>
    </w:p>
    <w:p w:rsidR="00570CB4" w:rsidRDefault="00570CB4" w:rsidP="00570CB4">
      <w:pPr>
        <w:jc w:val="both"/>
        <w:rPr>
          <w:rFonts w:ascii="Georgia" w:hAnsi="Georgia" w:cs="Arial"/>
          <w:sz w:val="24"/>
          <w:szCs w:val="24"/>
        </w:rPr>
      </w:pPr>
      <w:r>
        <w:rPr>
          <w:rFonts w:ascii="Georgia" w:hAnsi="Georgia" w:cs="Arial"/>
          <w:sz w:val="24"/>
          <w:szCs w:val="24"/>
        </w:rPr>
        <w:t xml:space="preserve"> - Спасибо, - прошептала Мегу, кашлянув, чтобы прочистить горло. Девушка видела, как расслабил напряженные мышцы Том, и опустила голову, скрывая едва заметную улыбку, чтобы не выдать одолевавших ее мыслей. Том был для нее больше, чем соседом или другом. Он был одним из столпов, на котором держался ее мир. Куда бы ни уезжала Мегу, чем бы она ни занималась, девушка всегда знала, что может вернуться в Яму и найти Тома. Неизменного Тома, который будет улыбаться, смеяться и радоваться встрече. Который поможет в трудной ситуации и останется на ее стороне, несмотря на то, что она уже на двенадцать с лишним процентов киборг. </w:t>
      </w:r>
    </w:p>
    <w:p w:rsidR="00570CB4" w:rsidRDefault="00570CB4" w:rsidP="00570CB4">
      <w:pPr>
        <w:jc w:val="both"/>
        <w:rPr>
          <w:rFonts w:ascii="Georgia" w:hAnsi="Georgia" w:cs="Arial"/>
          <w:sz w:val="24"/>
          <w:szCs w:val="24"/>
        </w:rPr>
      </w:pPr>
      <w:r>
        <w:rPr>
          <w:rFonts w:ascii="Georgia" w:hAnsi="Georgia" w:cs="Arial"/>
          <w:sz w:val="24"/>
          <w:szCs w:val="24"/>
        </w:rPr>
        <w:t xml:space="preserve">Последняя мысль вновь омрачила настроение Мегу. Девушка поставила стакан на пол и молча направилась в душевую. Она успела услышать, как доктор дал Тому очередное задание, прежде чем включила воду. Маленькая, неудобная душевая с шумом закрыла прозрачную дверь за спиной девушки. Через несколько секунд появилась вода. Она лилась из тонких отверстий в крыше кабинки и была скорее похожа на дождь, чем на душ. Несмотря на то, что сжатые вакуумные заряды причиняют больше внутреннего вреда, чем внешнего, майка оказалась безнадежно испорчена, а любимые темно-фиолетовые кожаные брюки Мегу порвались на бедре из-за падения. </w:t>
      </w:r>
    </w:p>
    <w:p w:rsidR="00570CB4" w:rsidRDefault="00570CB4" w:rsidP="00570CB4">
      <w:pPr>
        <w:jc w:val="both"/>
        <w:rPr>
          <w:rFonts w:ascii="Georgia" w:hAnsi="Georgia" w:cs="Arial"/>
          <w:sz w:val="24"/>
          <w:szCs w:val="24"/>
        </w:rPr>
      </w:pPr>
      <w:r>
        <w:rPr>
          <w:rFonts w:ascii="Georgia" w:hAnsi="Georgia" w:cs="Arial"/>
          <w:sz w:val="24"/>
          <w:szCs w:val="24"/>
        </w:rPr>
        <w:t xml:space="preserve">Вода становилась горячее и Мегу царапала ногтями кожу, отдирая корку крови. Не менее тщательно девушка промыла руки, пока не почувствовала себя хоть немного лучше. Только когда на теле не осталось крови, Мегу решилась взглянуть в зеркало внутри кабинки. Она рассматривала себя, пытаясь найти какие-нибудь видимые отличия. Ярко-розовые волосы, едва касавшиеся ушей, обычно торчали во все стороны, а теперь прилипли к голове некрасивой мокрой кашей. Остатки макияжа смылись с лица вместе с кровью и глаза Мегу вдруг показались ей невероятно маленькими и бледными. Девушка направила взгляд ниже, осторожно прикоснулась к ребрам и нащупала едва заметный след от пули, превратившийся теперь в маленький шрам. Некоторые раны все еще приходится зашивать, но самые маленькие можно закрыть специальным медицинским инструментом. Он не наращивает ткани, а скорее стягивает те, что есть у тебя. Чаще всего их используют при пулевых ранениях, потому что округлые повреждения стягиваются наиболее аккуратно. Надавив на ребра, Мегу не почувствовала разницы. Это пугало ее. Где та грань, после которой уже нельзя вернуться? Девушке хотелось думать: «Это только двенадцать процентов, только </w:t>
      </w:r>
      <w:r>
        <w:rPr>
          <w:rFonts w:ascii="Georgia" w:hAnsi="Georgia" w:cs="Arial"/>
          <w:sz w:val="24"/>
          <w:szCs w:val="24"/>
        </w:rPr>
        <w:lastRenderedPageBreak/>
        <w:t xml:space="preserve">легкое, часть черепа и несколько ребер». Однако Мегу гнала такие мысли. Размышляя в подобном ключе можно однажды заглянуть в зеркало и обнаружить там лишь металлическую оболочку человека. </w:t>
      </w:r>
      <w:proofErr w:type="spellStart"/>
      <w:r>
        <w:rPr>
          <w:rFonts w:ascii="Georgia" w:hAnsi="Georgia" w:cs="Arial"/>
          <w:sz w:val="24"/>
          <w:szCs w:val="24"/>
        </w:rPr>
        <w:t>Кибер</w:t>
      </w:r>
      <w:proofErr w:type="spellEnd"/>
      <w:r>
        <w:rPr>
          <w:rFonts w:ascii="Georgia" w:hAnsi="Georgia" w:cs="Arial"/>
          <w:sz w:val="24"/>
          <w:szCs w:val="24"/>
        </w:rPr>
        <w:t>-технологии не просто меняют тела, они проникают в сознание, заставляют думать, что так все и должно быть, что нет ничего плохого в подобных изменениях.</w:t>
      </w:r>
    </w:p>
    <w:p w:rsidR="00570CB4" w:rsidRDefault="00570CB4" w:rsidP="00570CB4">
      <w:pPr>
        <w:jc w:val="both"/>
        <w:rPr>
          <w:rFonts w:ascii="Georgia" w:hAnsi="Georgia" w:cs="Arial"/>
          <w:sz w:val="24"/>
          <w:szCs w:val="24"/>
        </w:rPr>
      </w:pPr>
      <w:r>
        <w:rPr>
          <w:rFonts w:ascii="Georgia" w:hAnsi="Georgia" w:cs="Arial"/>
          <w:sz w:val="24"/>
          <w:szCs w:val="24"/>
        </w:rPr>
        <w:t>Вздрогнув, Мегу закрыла глаза. Вода перестала греть, и девушка поспешила выбраться из кабинки в относительное тепло комнаты. Она продолжала дрожать и никак не могла подавить волну страха, поднявшуюся где-то очень глубоко внутри. Мегу завернулась в широкое длинное полотенце, подхватила сброшенные на пол вещи, из которых вылетела ключ-карта от квартиры, и, неловко крутясь в узком пространстве ванной комнаты, боком вытолкнула дверь и вывалилась в коридор. Из кабинета доктора слышался голос Тома. Справа от двери из кабинета коридор упирался в кладовую, оттуда по порядку шли ванная комната, кухня и спальня. Мегу уверенно двинулась к последней, оставляя на полу мокрые следы. Доктор что-то ответил парню, она узнала голос, но слов не разобрала. Мегу уже проходила кухню, когда дверь из кабинета приоткрылась, и в коридор влетел Том с бумажным пакетом. Удивленный взгляд парня впился в лицо Мегу, а затем продолжил следовать вниз, осматривая девушку с головы до ног. В узком коридоре, где мог проходить лишь один человек за раз, ей было просто некуда деться от столь внимательного взгляда. Когда глаза Тома сделали полный обход и вернулись к лицу девушки, она, не выдержав, рявкнула:</w:t>
      </w:r>
    </w:p>
    <w:p w:rsidR="00570CB4" w:rsidRDefault="00570CB4" w:rsidP="00570CB4">
      <w:pPr>
        <w:jc w:val="both"/>
        <w:rPr>
          <w:rFonts w:ascii="Georgia" w:hAnsi="Georgia" w:cs="Arial"/>
          <w:sz w:val="24"/>
          <w:szCs w:val="24"/>
        </w:rPr>
      </w:pPr>
      <w:r>
        <w:rPr>
          <w:rFonts w:ascii="Georgia" w:hAnsi="Georgia" w:cs="Arial"/>
          <w:sz w:val="24"/>
          <w:szCs w:val="24"/>
        </w:rPr>
        <w:t>- Закончил?!</w:t>
      </w:r>
    </w:p>
    <w:p w:rsidR="00570CB4" w:rsidRDefault="00570CB4" w:rsidP="00570CB4">
      <w:pPr>
        <w:jc w:val="both"/>
        <w:rPr>
          <w:rFonts w:ascii="Georgia" w:hAnsi="Georgia" w:cs="Arial"/>
          <w:sz w:val="24"/>
          <w:szCs w:val="24"/>
        </w:rPr>
      </w:pPr>
      <w:r>
        <w:rPr>
          <w:rFonts w:ascii="Georgia" w:hAnsi="Georgia" w:cs="Arial"/>
          <w:sz w:val="24"/>
          <w:szCs w:val="24"/>
        </w:rPr>
        <w:t xml:space="preserve">И, не дожидаясь ответа, отпихнула все еще удивленного Тома. Тот едва успел ухватиться за дверной косяк, чтобы не полететь на пол кабинета. Доктор Росс на мгновение поднял голову, отвлекаясь на непривычный шум, а затем, почти мгновенно потеряв интерес, опустил ее обратно. Мегу скрылась в спальне Росса с твердым намерением найти какую-нибудь одежду. Здесь так же хранилась ее служебная форма. Небрежно брошенная прошлым вечером толстовка теперь была аккуратно сложена. Скривившись, от педантичности доктора или от собственной неряшливости, Мегу потянулась к синей футболке с рисунком космического корабля и, чтобы скрыть это убожество, тут же накинула поверх широкую толстовку. Расстроенно оценив состояние брюк, девушка покрутила головой в поисках альтернативы. Спасение пришло в виде старых, слишком больших для нее, пижамных штанов Росса. </w:t>
      </w:r>
    </w:p>
    <w:p w:rsidR="00570CB4" w:rsidRDefault="00570CB4" w:rsidP="00570CB4">
      <w:pPr>
        <w:jc w:val="both"/>
        <w:rPr>
          <w:rFonts w:ascii="Georgia" w:hAnsi="Georgia" w:cs="Arial"/>
          <w:sz w:val="24"/>
          <w:szCs w:val="24"/>
        </w:rPr>
      </w:pPr>
      <w:r>
        <w:rPr>
          <w:rFonts w:ascii="Georgia" w:hAnsi="Georgia" w:cs="Arial"/>
          <w:sz w:val="24"/>
          <w:szCs w:val="24"/>
        </w:rPr>
        <w:t xml:space="preserve">Мегу глубоко вздохнула и пообещала себе, что никогда больше не будет впадать в подобную степень отчаяния и обязательно купит себе запасную пару брюк. Представив все возможные шутки Тома, девушка решительно надела штаны и утянула резинку на поясе. Она переживет этот обед, а к вечеру сядет на поезд и уедет в </w:t>
      </w:r>
      <w:proofErr w:type="spellStart"/>
      <w:r>
        <w:rPr>
          <w:rFonts w:ascii="Georgia" w:hAnsi="Georgia" w:cs="Arial"/>
          <w:sz w:val="24"/>
          <w:szCs w:val="24"/>
        </w:rPr>
        <w:t>Пошис</w:t>
      </w:r>
      <w:proofErr w:type="spellEnd"/>
      <w:r>
        <w:rPr>
          <w:rFonts w:ascii="Georgia" w:hAnsi="Georgia" w:cs="Arial"/>
          <w:sz w:val="24"/>
          <w:szCs w:val="24"/>
        </w:rPr>
        <w:t xml:space="preserve">. И не увидит ни доктора Росса, ни его штанов еще как минимум год, а может и дольше. </w:t>
      </w:r>
    </w:p>
    <w:p w:rsidR="00570CB4" w:rsidRDefault="00570CB4" w:rsidP="00570CB4">
      <w:pPr>
        <w:jc w:val="both"/>
        <w:rPr>
          <w:rFonts w:ascii="Georgia" w:hAnsi="Georgia" w:cs="Arial"/>
          <w:sz w:val="24"/>
          <w:szCs w:val="24"/>
        </w:rPr>
      </w:pPr>
      <w:r>
        <w:rPr>
          <w:rFonts w:ascii="Georgia" w:hAnsi="Georgia" w:cs="Arial"/>
          <w:sz w:val="24"/>
          <w:szCs w:val="24"/>
        </w:rPr>
        <w:t xml:space="preserve">Довольная собственными размышлениями, Мегу подхватила брюки, чтобы закинуть их в стирку и майку, чтобы выбросить ее. Стоило девушке появиться на кухне, как клинику сотряс взрыв громкого смеха. Даже доктор невольно улыбнулся нелепому виду подопечной. </w:t>
      </w:r>
    </w:p>
    <w:p w:rsidR="00570CB4" w:rsidRDefault="00570CB4" w:rsidP="00570CB4">
      <w:pPr>
        <w:jc w:val="both"/>
        <w:rPr>
          <w:rFonts w:ascii="Georgia" w:hAnsi="Georgia" w:cs="Arial"/>
          <w:sz w:val="24"/>
          <w:szCs w:val="24"/>
        </w:rPr>
      </w:pPr>
      <w:r>
        <w:rPr>
          <w:rFonts w:ascii="Georgia" w:hAnsi="Georgia" w:cs="Arial"/>
          <w:sz w:val="24"/>
          <w:szCs w:val="24"/>
        </w:rPr>
        <w:t xml:space="preserve"> - Держите свое мнение при себе, - сурово объявила Мегу, стреляя глазами то на одного</w:t>
      </w:r>
      <w:r w:rsidR="00AC7D49">
        <w:rPr>
          <w:rFonts w:ascii="Georgia" w:hAnsi="Georgia" w:cs="Arial"/>
          <w:sz w:val="24"/>
          <w:szCs w:val="24"/>
        </w:rPr>
        <w:t>,</w:t>
      </w:r>
      <w:r>
        <w:rPr>
          <w:rFonts w:ascii="Georgia" w:hAnsi="Georgia" w:cs="Arial"/>
          <w:sz w:val="24"/>
          <w:szCs w:val="24"/>
        </w:rPr>
        <w:t xml:space="preserve"> то на другого. Доктор отнесся к этому предупреждению более спокойно, </w:t>
      </w:r>
      <w:r>
        <w:rPr>
          <w:rFonts w:ascii="Georgia" w:hAnsi="Georgia" w:cs="Arial"/>
          <w:sz w:val="24"/>
          <w:szCs w:val="24"/>
        </w:rPr>
        <w:lastRenderedPageBreak/>
        <w:t xml:space="preserve">чем Том, которого накрыла новая волна смеха, сдерживаемая лишь прижатой ко рту ладонью. Мегу нахмурилась и села на стул, посылая мысленный сигнал плоскому экрану, установленному над кухонными тумбочками. </w:t>
      </w:r>
      <w:proofErr w:type="spellStart"/>
      <w:r>
        <w:rPr>
          <w:rFonts w:ascii="Georgia" w:hAnsi="Georgia" w:cs="Arial"/>
          <w:sz w:val="24"/>
          <w:szCs w:val="24"/>
        </w:rPr>
        <w:t>Кибер</w:t>
      </w:r>
      <w:proofErr w:type="spellEnd"/>
      <w:r>
        <w:rPr>
          <w:rFonts w:ascii="Georgia" w:hAnsi="Georgia" w:cs="Arial"/>
          <w:sz w:val="24"/>
          <w:szCs w:val="24"/>
        </w:rPr>
        <w:t xml:space="preserve">-модуль позволял ей дистанционно управлять мелкой электроникой, но так как у самой Мегу дома ничего такого не было, этой способностью она почти никогда не пользовалась. Бросив равнодушный взгляд на телевизор, доктор продолжил резать мясо. Недостатка в еде жители Ямы никогда не испытывали. С учетом количества нелегальной продукции, проходящей через город, здесь всегда можно было купить все для идеального стола по сходной цене. </w:t>
      </w:r>
    </w:p>
    <w:p w:rsidR="00570CB4" w:rsidRDefault="00570CB4" w:rsidP="00570CB4">
      <w:pPr>
        <w:jc w:val="both"/>
        <w:rPr>
          <w:rFonts w:ascii="Georgia" w:hAnsi="Georgia" w:cs="Arial"/>
          <w:sz w:val="24"/>
          <w:szCs w:val="24"/>
        </w:rPr>
      </w:pPr>
      <w:r>
        <w:rPr>
          <w:rFonts w:ascii="Georgia" w:hAnsi="Georgia" w:cs="Arial"/>
          <w:sz w:val="24"/>
          <w:szCs w:val="24"/>
        </w:rPr>
        <w:t xml:space="preserve">Сбросив мясо в кастрюлю, Росс залил воду и поставил в нагреватель, определив температуру на сто градусов Цельсия. Через минуту вода закипела, доктор добавил сухие смеси с овощами и приправами, которые мгновенно растворились и приняли съедобный вид. Том чувствовал себя несколько неловко, обедая в клинике - он никогда не задерживался здесь так надолго. Мегу же пыталась разобрать слова репортера из новостей за шумом нагревателя и стуком ставящихся на стол тарелок. </w:t>
      </w:r>
    </w:p>
    <w:p w:rsidR="00570CB4" w:rsidRDefault="00570CB4" w:rsidP="00570CB4">
      <w:pPr>
        <w:jc w:val="both"/>
        <w:rPr>
          <w:rFonts w:ascii="Georgia" w:hAnsi="Georgia" w:cs="Arial"/>
          <w:sz w:val="24"/>
          <w:szCs w:val="24"/>
        </w:rPr>
      </w:pPr>
      <w:r>
        <w:rPr>
          <w:rFonts w:ascii="Georgia" w:hAnsi="Georgia" w:cs="Arial"/>
          <w:sz w:val="24"/>
          <w:szCs w:val="24"/>
        </w:rPr>
        <w:t xml:space="preserve">Ни слова о Яме или Ящерицах. Несколько сообщений о нападениях пиратов на торговые суда, просьба компаний не пренебрегать безопасностью и следить за ситуацией на космических путях. Мегу едва сдержала усмешку. Уж чего-чего, а пиратов их посудине опасаться не стоит. Девушка выключила экран, по которому стали показывать рекламу нового модуля, и перевела внимание на еду. Горячий суп приятно заполнил пустоту в желудке. Ели они молча, эффективно работая ложками. Суп Мегу могла попробовать только у доктора – сама никогда не готовила. Изначально – не видела в этом смысла, а потом стала лениться. </w:t>
      </w:r>
    </w:p>
    <w:p w:rsidR="00570CB4" w:rsidRDefault="00570CB4" w:rsidP="00570CB4">
      <w:pPr>
        <w:jc w:val="both"/>
        <w:rPr>
          <w:rFonts w:ascii="Georgia" w:hAnsi="Georgia" w:cs="Arial"/>
          <w:sz w:val="24"/>
          <w:szCs w:val="24"/>
        </w:rPr>
      </w:pPr>
      <w:r>
        <w:rPr>
          <w:rFonts w:ascii="Georgia" w:hAnsi="Georgia" w:cs="Arial"/>
          <w:sz w:val="24"/>
          <w:szCs w:val="24"/>
        </w:rPr>
        <w:t xml:space="preserve">- Во сколько поезд? – первым нарушил тишину доктор. </w:t>
      </w:r>
    </w:p>
    <w:p w:rsidR="00570CB4" w:rsidRDefault="00AC7D49" w:rsidP="00570CB4">
      <w:pPr>
        <w:jc w:val="both"/>
        <w:rPr>
          <w:rFonts w:ascii="Georgia" w:hAnsi="Georgia" w:cs="Arial"/>
          <w:sz w:val="24"/>
          <w:szCs w:val="24"/>
        </w:rPr>
      </w:pPr>
      <w:r>
        <w:rPr>
          <w:rFonts w:ascii="Georgia" w:hAnsi="Georgia" w:cs="Arial"/>
          <w:sz w:val="24"/>
          <w:szCs w:val="24"/>
        </w:rPr>
        <w:t xml:space="preserve">- </w:t>
      </w:r>
      <w:r w:rsidR="00570CB4">
        <w:rPr>
          <w:rFonts w:ascii="Georgia" w:hAnsi="Georgia" w:cs="Arial"/>
          <w:sz w:val="24"/>
          <w:szCs w:val="24"/>
        </w:rPr>
        <w:t xml:space="preserve">В шесть с чем-то, - небрежно бросила Мегу и махнула рукой. Ближайшие полтора часа она не хотела даже шевелиться. По телу разливалось тепло. Обычно в это время девушка собирала сумку. Каждому члену экипажа разрешалось взять не больше одной сумки вещей, вес которой проверялся перед посадкой. Никакой еды, никаких жидкостей и, конечно же, вредных вещей. Курильщики оставались за бортом. Обычно Мегу убирала в сумку форму, чтобы не таскаться в ней ближайшие сутки по общественному транспорту. В этот раз, за неимением одежды выше пояса, придется воспользоваться фирменной. Запасная форма всегда оставалась на борту. Одна на человеке, другая в стирке и так по кругу пока не закончится поездка. Никакого выбора, никаких цветов кроме черного. За многие месяцы в космосе Мегу настолько привыкала к мрачной форме, что возвращаясь в Яму чувствовала себя неуютно в одежде других цветов. Сейчас же, за блаженную неделю отдыха, девушка пропиталась атмосферой города и с сожалением думала о фиолетовых кожаных брюках, которые останутся на планете, когда она улетит. </w:t>
      </w:r>
    </w:p>
    <w:p w:rsidR="00570CB4" w:rsidRDefault="00570CB4" w:rsidP="00570CB4">
      <w:pPr>
        <w:jc w:val="both"/>
        <w:rPr>
          <w:rFonts w:ascii="Georgia" w:hAnsi="Georgia" w:cs="Arial"/>
          <w:sz w:val="24"/>
          <w:szCs w:val="24"/>
        </w:rPr>
      </w:pPr>
      <w:r>
        <w:rPr>
          <w:rFonts w:ascii="Georgia" w:hAnsi="Georgia" w:cs="Arial"/>
          <w:sz w:val="24"/>
          <w:szCs w:val="24"/>
        </w:rPr>
        <w:t xml:space="preserve">Тут Том подскочил и аккуратно приставил стул к столу. Дерево ударило о металл. Из всех знакомых Мегу, доктор Росс был единственным, кто любил деревянную мебель. Девушка никогда не спрашивала откуда у доктора эта навязчивая идея, ведь дерево – крайне дорогой материал. И все же ей приятно было сидеть на мягкой обивке кухонных стульев Росса, после металлической мебели на корабле и в ее собственной квартире. </w:t>
      </w:r>
    </w:p>
    <w:p w:rsidR="00570CB4" w:rsidRDefault="00570CB4" w:rsidP="00570CB4">
      <w:pPr>
        <w:jc w:val="both"/>
        <w:rPr>
          <w:rFonts w:ascii="Georgia" w:hAnsi="Georgia" w:cs="Arial"/>
          <w:sz w:val="24"/>
          <w:szCs w:val="24"/>
        </w:rPr>
      </w:pPr>
      <w:r>
        <w:rPr>
          <w:rFonts w:ascii="Georgia" w:hAnsi="Georgia" w:cs="Arial"/>
          <w:sz w:val="24"/>
          <w:szCs w:val="24"/>
        </w:rPr>
        <w:lastRenderedPageBreak/>
        <w:t>- Я приду тебя проводить, а пока надо ещё кое-что сделать. Спасибо за еду.</w:t>
      </w:r>
    </w:p>
    <w:p w:rsidR="00570CB4" w:rsidRDefault="00570CB4" w:rsidP="00570CB4">
      <w:pPr>
        <w:jc w:val="both"/>
        <w:rPr>
          <w:rFonts w:ascii="Georgia" w:hAnsi="Georgia" w:cs="Arial"/>
          <w:sz w:val="24"/>
          <w:szCs w:val="24"/>
        </w:rPr>
      </w:pPr>
      <w:r>
        <w:rPr>
          <w:rFonts w:ascii="Georgia" w:hAnsi="Georgia" w:cs="Arial"/>
          <w:sz w:val="24"/>
          <w:szCs w:val="24"/>
        </w:rPr>
        <w:t xml:space="preserve">Том говорил очень быстро, не переставая двигаться к двери, и вылетел за нее, как пуля. Мегу с Россом невольно переглянулись и мысленно пожали плечами. Странностей у Тома было ровно столько же, сколько и у других жителей Ямы. Его, обычно дружелюбное настроение, менялось в одно мгновение и никогда не понятно, чем вызваны эти перемены. Парень мог спокойно заниматься каким-то делом, а потом вдруг подскочить и побежать в неизвестном направлении. Когда дело касалось механики, он на удивление легко сосредотачивался, однако в остальное время был несколько рассеянным, словно не знал, куда себя деть. Мегу не удивилась, когда узнала, что ему снова не взяли на работу. «Бедняга Том, чинить ему чужую технику до конца жизни» - со вздохом подумала девушка, но огорчения не чувствовала. Ее эгоистичная часть была рада, что парень навсегда останется там, где она сможет с ним видеться. Чего теперь нельзя было сказать о </w:t>
      </w:r>
      <w:proofErr w:type="spellStart"/>
      <w:r>
        <w:rPr>
          <w:rFonts w:ascii="Georgia" w:hAnsi="Georgia" w:cs="Arial"/>
          <w:sz w:val="24"/>
          <w:szCs w:val="24"/>
        </w:rPr>
        <w:t>Сире</w:t>
      </w:r>
      <w:proofErr w:type="spellEnd"/>
      <w:r>
        <w:rPr>
          <w:rFonts w:ascii="Georgia" w:hAnsi="Georgia" w:cs="Arial"/>
          <w:sz w:val="24"/>
          <w:szCs w:val="24"/>
        </w:rPr>
        <w:t>… Мегу качнула головой. Думать о будущем подруги ей не хотелось. Девушка даже не знала, куда и с кем отправилась Сира. Не успела спросить...</w:t>
      </w:r>
    </w:p>
    <w:p w:rsidR="00570CB4" w:rsidRDefault="00570CB4" w:rsidP="00570CB4">
      <w:pPr>
        <w:jc w:val="both"/>
        <w:rPr>
          <w:rFonts w:ascii="Georgia" w:hAnsi="Georgia" w:cs="Arial"/>
          <w:sz w:val="24"/>
          <w:szCs w:val="24"/>
        </w:rPr>
      </w:pPr>
      <w:r>
        <w:rPr>
          <w:rFonts w:ascii="Georgia" w:hAnsi="Georgia" w:cs="Arial"/>
          <w:sz w:val="24"/>
          <w:szCs w:val="24"/>
        </w:rPr>
        <w:t xml:space="preserve">Доктор Росс убрал тарелки в посудомоечную машину и бодро направился в кабинет. Звук закрывшейся за ним двери отвлек Мегу от ее невеселых мыслей. </w:t>
      </w:r>
    </w:p>
    <w:p w:rsidR="00570CB4" w:rsidRDefault="00570CB4" w:rsidP="00570CB4">
      <w:pPr>
        <w:jc w:val="both"/>
        <w:rPr>
          <w:rFonts w:ascii="Georgia" w:hAnsi="Georgia" w:cs="Arial"/>
          <w:sz w:val="24"/>
          <w:szCs w:val="24"/>
        </w:rPr>
      </w:pPr>
      <w:r>
        <w:rPr>
          <w:rFonts w:ascii="Georgia" w:hAnsi="Georgia" w:cs="Arial"/>
          <w:sz w:val="24"/>
          <w:szCs w:val="24"/>
        </w:rPr>
        <w:t>Тем временем Том быстро долетел до своего подъезда и через ступеньку вбежал на третий этаж. Он отчаянно рыскал по карманам в поисках ключ-карты. Том был уверен, что положил ее во внутренний карман куртки, но та почему-то оказалась в нижнем закрытом кармане широких штанов. С сомнением разглядывая карту, парень покачал головой и открыл дверь. Как только она захлопнулась за его спиной из помещения слева вылетел маленький робот на колесиках. Его тело долго вращалось, вокруг собственной оси прежде, чем смогло выровняться.</w:t>
      </w:r>
    </w:p>
    <w:p w:rsidR="00570CB4" w:rsidRDefault="00570CB4" w:rsidP="00570CB4">
      <w:pPr>
        <w:jc w:val="both"/>
        <w:rPr>
          <w:rFonts w:ascii="Georgia" w:hAnsi="Georgia" w:cs="Arial"/>
          <w:sz w:val="24"/>
          <w:szCs w:val="24"/>
        </w:rPr>
      </w:pPr>
      <w:r>
        <w:rPr>
          <w:rFonts w:ascii="Georgia" w:hAnsi="Georgia" w:cs="Arial"/>
          <w:sz w:val="24"/>
          <w:szCs w:val="24"/>
        </w:rPr>
        <w:t xml:space="preserve">- Добро. </w:t>
      </w:r>
      <w:proofErr w:type="spellStart"/>
      <w:r>
        <w:rPr>
          <w:rFonts w:ascii="Georgia" w:hAnsi="Georgia" w:cs="Arial"/>
          <w:sz w:val="24"/>
          <w:szCs w:val="24"/>
        </w:rPr>
        <w:t>Пожа-ааа-ловать</w:t>
      </w:r>
      <w:proofErr w:type="spellEnd"/>
      <w:r>
        <w:rPr>
          <w:rFonts w:ascii="Georgia" w:hAnsi="Georgia" w:cs="Arial"/>
          <w:sz w:val="24"/>
          <w:szCs w:val="24"/>
        </w:rPr>
        <w:t>, - проскрипел робот, заикаясь на гласных. Том не снял обуви и двинулся по комнате, пытаясь наступать на самые свободные участки пола, которых было не так уж много. Голос робота заставил парня нахмуриться.</w:t>
      </w:r>
    </w:p>
    <w:p w:rsidR="00570CB4" w:rsidRDefault="00570CB4" w:rsidP="00570CB4">
      <w:pPr>
        <w:jc w:val="both"/>
        <w:rPr>
          <w:rFonts w:ascii="Georgia" w:hAnsi="Georgia" w:cs="Arial"/>
          <w:sz w:val="24"/>
          <w:szCs w:val="24"/>
        </w:rPr>
      </w:pPr>
      <w:r>
        <w:rPr>
          <w:rFonts w:ascii="Georgia" w:hAnsi="Georgia" w:cs="Arial"/>
          <w:sz w:val="24"/>
          <w:szCs w:val="24"/>
        </w:rPr>
        <w:t>- Ты специально или опять заедает на гласных?</w:t>
      </w:r>
    </w:p>
    <w:p w:rsidR="00570CB4" w:rsidRDefault="00570CB4" w:rsidP="00570CB4">
      <w:pPr>
        <w:jc w:val="both"/>
        <w:rPr>
          <w:rFonts w:ascii="Georgia" w:hAnsi="Georgia" w:cs="Arial"/>
          <w:sz w:val="24"/>
          <w:szCs w:val="24"/>
        </w:rPr>
      </w:pPr>
      <w:r>
        <w:rPr>
          <w:rFonts w:ascii="Georgia" w:hAnsi="Georgia" w:cs="Arial"/>
          <w:sz w:val="24"/>
          <w:szCs w:val="24"/>
        </w:rPr>
        <w:t xml:space="preserve">- </w:t>
      </w:r>
      <w:proofErr w:type="spellStart"/>
      <w:r>
        <w:rPr>
          <w:rFonts w:ascii="Georgia" w:hAnsi="Georgia" w:cs="Arial"/>
          <w:sz w:val="24"/>
          <w:szCs w:val="24"/>
        </w:rPr>
        <w:t>Спе-еее-циааа-льно</w:t>
      </w:r>
      <w:proofErr w:type="spellEnd"/>
      <w:r>
        <w:rPr>
          <w:rFonts w:ascii="Georgia" w:hAnsi="Georgia" w:cs="Arial"/>
          <w:sz w:val="24"/>
          <w:szCs w:val="24"/>
        </w:rPr>
        <w:t xml:space="preserve">? – подражая вопросительным интонациям человеческой речи, повторил робот, обрабатывая незнакомое слово. Его словарный запас был не велик, но </w:t>
      </w:r>
      <w:proofErr w:type="spellStart"/>
      <w:r>
        <w:rPr>
          <w:rFonts w:ascii="Georgia" w:hAnsi="Georgia" w:cs="Arial"/>
          <w:sz w:val="24"/>
          <w:szCs w:val="24"/>
        </w:rPr>
        <w:t>Кобри</w:t>
      </w:r>
      <w:proofErr w:type="spellEnd"/>
      <w:r>
        <w:rPr>
          <w:rFonts w:ascii="Georgia" w:hAnsi="Georgia" w:cs="Arial"/>
          <w:sz w:val="24"/>
          <w:szCs w:val="24"/>
        </w:rPr>
        <w:t xml:space="preserve"> существовал только чтобы скрашивать жизнь Тома и парень занимался им в свободное время, как мог. </w:t>
      </w:r>
    </w:p>
    <w:p w:rsidR="00570CB4" w:rsidRDefault="00570CB4" w:rsidP="00570CB4">
      <w:pPr>
        <w:jc w:val="both"/>
        <w:rPr>
          <w:rFonts w:ascii="Georgia" w:hAnsi="Georgia" w:cs="Arial"/>
          <w:sz w:val="24"/>
          <w:szCs w:val="24"/>
        </w:rPr>
      </w:pPr>
      <w:r>
        <w:rPr>
          <w:rFonts w:ascii="Georgia" w:hAnsi="Georgia" w:cs="Arial"/>
          <w:sz w:val="24"/>
          <w:szCs w:val="24"/>
        </w:rPr>
        <w:t xml:space="preserve">- Я исправлю, </w:t>
      </w:r>
      <w:proofErr w:type="spellStart"/>
      <w:r>
        <w:rPr>
          <w:rFonts w:ascii="Georgia" w:hAnsi="Georgia" w:cs="Arial"/>
          <w:sz w:val="24"/>
          <w:szCs w:val="24"/>
        </w:rPr>
        <w:t>Кобри</w:t>
      </w:r>
      <w:proofErr w:type="spellEnd"/>
      <w:r>
        <w:rPr>
          <w:rFonts w:ascii="Georgia" w:hAnsi="Georgia" w:cs="Arial"/>
          <w:sz w:val="24"/>
          <w:szCs w:val="24"/>
        </w:rPr>
        <w:t>, только попозже вечером, - отвлекшись на какие-то другие мысли, медленно проговорил Том, бегая глазами по комнате. Подсознательно он что-то искал, но уже забыл что. Взгляд рассеянно скользил по разбросанным предметам, сливавшимся в одно большое пятно. Наконец Том вспомнил, что хотел забрать. Однако в образовавшемся бардаке найти маленькую вещь казалось непосильной задачей.</w:t>
      </w:r>
    </w:p>
    <w:p w:rsidR="00570CB4" w:rsidRDefault="00570CB4" w:rsidP="00570CB4">
      <w:pPr>
        <w:jc w:val="both"/>
        <w:rPr>
          <w:rFonts w:ascii="Georgia" w:hAnsi="Georgia" w:cs="Arial"/>
          <w:sz w:val="24"/>
          <w:szCs w:val="24"/>
        </w:rPr>
      </w:pPr>
      <w:r>
        <w:rPr>
          <w:rFonts w:ascii="Georgia" w:hAnsi="Georgia" w:cs="Arial"/>
          <w:sz w:val="24"/>
          <w:szCs w:val="24"/>
        </w:rPr>
        <w:t xml:space="preserve">- </w:t>
      </w:r>
      <w:proofErr w:type="spellStart"/>
      <w:r>
        <w:rPr>
          <w:rFonts w:ascii="Georgia" w:hAnsi="Georgia" w:cs="Arial"/>
          <w:sz w:val="24"/>
          <w:szCs w:val="24"/>
        </w:rPr>
        <w:t>Корби</w:t>
      </w:r>
      <w:proofErr w:type="spellEnd"/>
      <w:r>
        <w:rPr>
          <w:rFonts w:ascii="Georgia" w:hAnsi="Georgia" w:cs="Arial"/>
          <w:sz w:val="24"/>
          <w:szCs w:val="24"/>
        </w:rPr>
        <w:t>, ты видел ключ?</w:t>
      </w:r>
    </w:p>
    <w:p w:rsidR="00570CB4" w:rsidRDefault="00570CB4" w:rsidP="00570CB4">
      <w:pPr>
        <w:jc w:val="both"/>
        <w:rPr>
          <w:rFonts w:ascii="Georgia" w:hAnsi="Georgia" w:cs="Arial"/>
          <w:sz w:val="24"/>
          <w:szCs w:val="24"/>
        </w:rPr>
      </w:pPr>
      <w:r>
        <w:rPr>
          <w:rFonts w:ascii="Georgia" w:hAnsi="Georgia" w:cs="Arial"/>
          <w:sz w:val="24"/>
          <w:szCs w:val="24"/>
        </w:rPr>
        <w:t xml:space="preserve">- </w:t>
      </w:r>
      <w:proofErr w:type="spellStart"/>
      <w:r>
        <w:rPr>
          <w:rFonts w:ascii="Georgia" w:hAnsi="Georgia" w:cs="Arial"/>
          <w:sz w:val="24"/>
          <w:szCs w:val="24"/>
        </w:rPr>
        <w:t>Клю</w:t>
      </w:r>
      <w:proofErr w:type="spellEnd"/>
      <w:r>
        <w:rPr>
          <w:rFonts w:ascii="Georgia" w:hAnsi="Georgia" w:cs="Arial"/>
          <w:sz w:val="24"/>
          <w:szCs w:val="24"/>
        </w:rPr>
        <w:t>-</w:t>
      </w:r>
      <w:proofErr w:type="spellStart"/>
      <w:r>
        <w:rPr>
          <w:rFonts w:ascii="Georgia" w:hAnsi="Georgia" w:cs="Arial"/>
          <w:sz w:val="24"/>
          <w:szCs w:val="24"/>
        </w:rPr>
        <w:t>уу</w:t>
      </w:r>
      <w:proofErr w:type="spellEnd"/>
      <w:r>
        <w:rPr>
          <w:rFonts w:ascii="Georgia" w:hAnsi="Georgia" w:cs="Arial"/>
          <w:sz w:val="24"/>
          <w:szCs w:val="24"/>
        </w:rPr>
        <w:t>-ч? – крутанувшись один раз вокруг своей оси непонимающе спросил робот.</w:t>
      </w:r>
    </w:p>
    <w:p w:rsidR="00570CB4" w:rsidRDefault="00570CB4" w:rsidP="00570CB4">
      <w:pPr>
        <w:jc w:val="both"/>
        <w:rPr>
          <w:rFonts w:ascii="Georgia" w:hAnsi="Georgia" w:cs="Arial"/>
          <w:sz w:val="24"/>
          <w:szCs w:val="24"/>
        </w:rPr>
      </w:pPr>
      <w:r>
        <w:rPr>
          <w:rFonts w:ascii="Georgia" w:hAnsi="Georgia" w:cs="Arial"/>
          <w:sz w:val="24"/>
          <w:szCs w:val="24"/>
        </w:rPr>
        <w:t xml:space="preserve">- Да ключ. Такой круглый, плоский, диаметром в сантиметра полтора с зазубренными краями? – Том восстанавливал в голове картинку, не беспокоясь, что из-за порядка слов и быстрой разговорной речи робот может не понять, чего </w:t>
      </w:r>
      <w:r>
        <w:rPr>
          <w:rFonts w:ascii="Georgia" w:hAnsi="Georgia" w:cs="Arial"/>
          <w:sz w:val="24"/>
          <w:szCs w:val="24"/>
        </w:rPr>
        <w:lastRenderedPageBreak/>
        <w:t xml:space="preserve">от него хотят. Спокойное течение мыслей парня начало принимать опасный оборот. Спустя минуту Том уже бегал по комнатам, круша все на своем пути, пиная куски железа, попадавшиеся под ноги, сметая на пол вещи с полок и столов и яростно скрипя зубами. Выдохшись, он упал на ближайший освободившийся стул и бегло осмотрел помещение. Теория Тома состояла в том, что найти что-либо в хаосе можно лишь устроив еще больший хаос, по сравнению с которым изначальный беспорядок покажется лишь пылинками на ветру. По сей день теория работала безотказно. Меняя положение вещей, Том невольно замечал то, что упускал раньше. Вот и сейчас парень уверенно впился глазами в раскачивающийся подобно маятнику маленький кругляшек на бронзовой цепочке. Он свисал, зацепившись замочком за край полки и отчаянно пытался сорваться. </w:t>
      </w:r>
    </w:p>
    <w:p w:rsidR="00570CB4" w:rsidRDefault="00570CB4" w:rsidP="00570CB4">
      <w:pPr>
        <w:jc w:val="both"/>
        <w:rPr>
          <w:rFonts w:ascii="Georgia" w:hAnsi="Georgia" w:cs="Arial"/>
          <w:sz w:val="24"/>
          <w:szCs w:val="24"/>
        </w:rPr>
      </w:pPr>
      <w:r>
        <w:rPr>
          <w:rFonts w:ascii="Georgia" w:hAnsi="Georgia" w:cs="Arial"/>
          <w:sz w:val="24"/>
          <w:szCs w:val="24"/>
        </w:rPr>
        <w:t xml:space="preserve">Уверенно перемещаясь между горами различных предметов, Том подхватил ключ и вернулся на стул, казавшимся единственным безопасным островком. </w:t>
      </w:r>
    </w:p>
    <w:p w:rsidR="00570CB4" w:rsidRDefault="00570CB4" w:rsidP="00570CB4">
      <w:pPr>
        <w:jc w:val="both"/>
        <w:rPr>
          <w:rFonts w:ascii="Georgia" w:hAnsi="Georgia" w:cs="Arial"/>
          <w:sz w:val="24"/>
          <w:szCs w:val="24"/>
        </w:rPr>
      </w:pPr>
      <w:r>
        <w:rPr>
          <w:rFonts w:ascii="Georgia" w:hAnsi="Georgia" w:cs="Arial"/>
          <w:sz w:val="24"/>
          <w:szCs w:val="24"/>
        </w:rPr>
        <w:t xml:space="preserve">- </w:t>
      </w:r>
      <w:proofErr w:type="spellStart"/>
      <w:r>
        <w:rPr>
          <w:rFonts w:ascii="Georgia" w:hAnsi="Georgia" w:cs="Arial"/>
          <w:sz w:val="24"/>
          <w:szCs w:val="24"/>
        </w:rPr>
        <w:t>Клю</w:t>
      </w:r>
      <w:proofErr w:type="spellEnd"/>
      <w:r>
        <w:rPr>
          <w:rFonts w:ascii="Georgia" w:hAnsi="Georgia" w:cs="Arial"/>
          <w:sz w:val="24"/>
          <w:szCs w:val="24"/>
        </w:rPr>
        <w:t>-</w:t>
      </w:r>
      <w:proofErr w:type="spellStart"/>
      <w:r>
        <w:rPr>
          <w:rFonts w:ascii="Georgia" w:hAnsi="Georgia" w:cs="Arial"/>
          <w:sz w:val="24"/>
          <w:szCs w:val="24"/>
        </w:rPr>
        <w:t>уу</w:t>
      </w:r>
      <w:proofErr w:type="spellEnd"/>
      <w:r>
        <w:rPr>
          <w:rFonts w:ascii="Georgia" w:hAnsi="Georgia" w:cs="Arial"/>
          <w:sz w:val="24"/>
          <w:szCs w:val="24"/>
        </w:rPr>
        <w:t xml:space="preserve">-ч! – завопил </w:t>
      </w:r>
      <w:proofErr w:type="spellStart"/>
      <w:r>
        <w:rPr>
          <w:rFonts w:ascii="Georgia" w:hAnsi="Georgia" w:cs="Arial"/>
          <w:sz w:val="24"/>
          <w:szCs w:val="24"/>
        </w:rPr>
        <w:t>Корби</w:t>
      </w:r>
      <w:proofErr w:type="spellEnd"/>
      <w:r>
        <w:rPr>
          <w:rFonts w:ascii="Georgia" w:hAnsi="Georgia" w:cs="Arial"/>
          <w:sz w:val="24"/>
          <w:szCs w:val="24"/>
        </w:rPr>
        <w:t xml:space="preserve">, поднял округлую часть тела, которую можно было бы принять за руку, и указал ею на маленький предмет, зажатый между большим и средним пальцами Тома. Парень не обратил внимания на восклицание робота. В его голове крутились слова маленькой девочки с улиц </w:t>
      </w:r>
      <w:proofErr w:type="spellStart"/>
      <w:r>
        <w:rPr>
          <w:rFonts w:ascii="Georgia" w:hAnsi="Georgia" w:cs="Arial"/>
          <w:sz w:val="24"/>
          <w:szCs w:val="24"/>
        </w:rPr>
        <w:t>Пошиса</w:t>
      </w:r>
      <w:proofErr w:type="spellEnd"/>
      <w:r>
        <w:rPr>
          <w:rFonts w:ascii="Georgia" w:hAnsi="Georgia" w:cs="Arial"/>
          <w:sz w:val="24"/>
          <w:szCs w:val="24"/>
        </w:rPr>
        <w:t>. Она была бедно одетой и очень грязной, измазанные в чем-то черном лицо и руки, но глаза… Они не погасли, как у прочих нищих, доживавших свои дни в проходах между домами. Ее глаза были затуманены и все же смотрели уверенно. Это напугало Тома не меньше, чем слова странной девочки-бродяжки. «Отдай то, что пытаешься скрыть, той, что тебе дороже всех» - загадочно произнесла девочка, а затем развернулась и убежала, мгновенно растворившись в толпе.</w:t>
      </w:r>
    </w:p>
    <w:p w:rsidR="00570CB4" w:rsidRDefault="00570CB4" w:rsidP="00570CB4">
      <w:pPr>
        <w:jc w:val="both"/>
        <w:rPr>
          <w:rFonts w:ascii="Georgia" w:hAnsi="Georgia" w:cs="Arial"/>
          <w:sz w:val="24"/>
          <w:szCs w:val="24"/>
        </w:rPr>
      </w:pPr>
      <w:r>
        <w:rPr>
          <w:rFonts w:ascii="Georgia" w:hAnsi="Georgia" w:cs="Arial"/>
          <w:sz w:val="24"/>
          <w:szCs w:val="24"/>
        </w:rPr>
        <w:t xml:space="preserve">Том вел достаточно честный образ жизни, насколько это вообще возможно для Ямы. Среди его секретов, был один, который парень не мог доверить никому. На время </w:t>
      </w:r>
      <w:r w:rsidR="00AC7D49">
        <w:rPr>
          <w:rFonts w:ascii="Georgia" w:hAnsi="Georgia" w:cs="Arial"/>
          <w:sz w:val="24"/>
          <w:szCs w:val="24"/>
        </w:rPr>
        <w:t>Том</w:t>
      </w:r>
      <w:r>
        <w:rPr>
          <w:rFonts w:ascii="Georgia" w:hAnsi="Georgia" w:cs="Arial"/>
          <w:sz w:val="24"/>
          <w:szCs w:val="24"/>
        </w:rPr>
        <w:t xml:space="preserve"> забыл о маленькой предсказательнице, однако ночью, увидев Мегу у арены… что-то дернулось в нем. </w:t>
      </w:r>
    </w:p>
    <w:p w:rsidR="00570CB4" w:rsidRDefault="00570CB4" w:rsidP="00570CB4">
      <w:pPr>
        <w:jc w:val="both"/>
        <w:rPr>
          <w:rFonts w:ascii="Georgia" w:hAnsi="Georgia" w:cs="Arial"/>
          <w:sz w:val="24"/>
          <w:szCs w:val="24"/>
        </w:rPr>
      </w:pPr>
      <w:r>
        <w:rPr>
          <w:rFonts w:ascii="Georgia" w:hAnsi="Georgia" w:cs="Arial"/>
          <w:sz w:val="24"/>
          <w:szCs w:val="24"/>
        </w:rPr>
        <w:t>И вот, Том держал ключ дрожащими руками и думал, что ему делать со всей этой ситуацией. Ему не сложно было отдать полученную кровавым путем вещицу. Никто не знал о ней, значит</w:t>
      </w:r>
      <w:r w:rsidR="00AC7D49">
        <w:rPr>
          <w:rFonts w:ascii="Georgia" w:hAnsi="Georgia" w:cs="Arial"/>
          <w:sz w:val="24"/>
          <w:szCs w:val="24"/>
        </w:rPr>
        <w:t>,</w:t>
      </w:r>
      <w:r>
        <w:rPr>
          <w:rFonts w:ascii="Georgia" w:hAnsi="Georgia" w:cs="Arial"/>
          <w:sz w:val="24"/>
          <w:szCs w:val="24"/>
        </w:rPr>
        <w:t xml:space="preserve"> вреда Мегу ключ принести не может. И все же было что-то неприятное в ощущении, что кто-то заранее определил твою судьбу. Возможно, сомнения Тома были вызваны именно этим навязанным мнением. Взглянув на часы на руке, парень впервые заметил, что поцарапал циферблат, пока спасал Мегу. Может дело не в нем, не в том, что ему будет безопаснее избавиться от ключа. Может он просто нужен Мегу…</w:t>
      </w:r>
    </w:p>
    <w:p w:rsidR="00570CB4" w:rsidRDefault="00570CB4" w:rsidP="00570CB4">
      <w:pPr>
        <w:jc w:val="both"/>
        <w:rPr>
          <w:rFonts w:ascii="Georgia" w:hAnsi="Georgia" w:cs="Arial"/>
          <w:sz w:val="24"/>
          <w:szCs w:val="24"/>
        </w:rPr>
      </w:pPr>
      <w:r>
        <w:rPr>
          <w:rFonts w:ascii="Georgia" w:hAnsi="Georgia" w:cs="Arial"/>
          <w:sz w:val="24"/>
          <w:szCs w:val="24"/>
        </w:rPr>
        <w:t xml:space="preserve">Том вздохнул и снова взглянул на часы, потому что в первый раз не запомнил время, а затем стал раскидывать вещи с пола по кучкам, освобождая небольшой коридор, чтобы </w:t>
      </w:r>
      <w:proofErr w:type="spellStart"/>
      <w:r>
        <w:rPr>
          <w:rFonts w:ascii="Georgia" w:hAnsi="Georgia" w:cs="Arial"/>
          <w:sz w:val="24"/>
          <w:szCs w:val="24"/>
        </w:rPr>
        <w:t>Корби</w:t>
      </w:r>
      <w:proofErr w:type="spellEnd"/>
      <w:r>
        <w:rPr>
          <w:rFonts w:ascii="Georgia" w:hAnsi="Georgia" w:cs="Arial"/>
          <w:sz w:val="24"/>
          <w:szCs w:val="24"/>
        </w:rPr>
        <w:t xml:space="preserve"> мог спокойно передвигаться по нему во время отсутствия парня и не застрять где-нибудь. Когда дело было сделано, Том осмотрелся, нащупал ключ в кармане куртки и вышел из квартиры, думая о том, чем займется после того, как проводит Мегу. </w:t>
      </w:r>
    </w:p>
    <w:p w:rsidR="00570CB4" w:rsidRDefault="00570CB4" w:rsidP="00570CB4">
      <w:pPr>
        <w:jc w:val="both"/>
        <w:rPr>
          <w:rFonts w:ascii="Georgia" w:hAnsi="Georgia" w:cs="Arial"/>
          <w:sz w:val="24"/>
          <w:szCs w:val="24"/>
        </w:rPr>
      </w:pPr>
      <w:r>
        <w:rPr>
          <w:rFonts w:ascii="Georgia" w:hAnsi="Georgia" w:cs="Arial"/>
          <w:sz w:val="24"/>
          <w:szCs w:val="24"/>
        </w:rPr>
        <w:t xml:space="preserve">Девушку он нашел в квартире доктора. Мегу натянула свои любимые брюки, которые успела почистить и фирменную футболку, спрятав эмблему MCB на груди под курткой. Ее сумка, с оставшейся частью формы, предметами гигиены и небольшим планшетным компьютером, уже стояла в приёмной, ожидая хозяйку. </w:t>
      </w:r>
    </w:p>
    <w:p w:rsidR="00570CB4" w:rsidRDefault="00570CB4" w:rsidP="00570CB4">
      <w:pPr>
        <w:jc w:val="both"/>
        <w:rPr>
          <w:rFonts w:ascii="Georgia" w:hAnsi="Georgia" w:cs="Arial"/>
          <w:sz w:val="24"/>
          <w:szCs w:val="24"/>
        </w:rPr>
      </w:pPr>
      <w:r>
        <w:rPr>
          <w:rFonts w:ascii="Georgia" w:hAnsi="Georgia" w:cs="Arial"/>
          <w:sz w:val="24"/>
          <w:szCs w:val="24"/>
        </w:rPr>
        <w:lastRenderedPageBreak/>
        <w:t xml:space="preserve">- …если из-за модуля начнутся головные боли, прими вот это, - говорил Росс, когда Том появился в кабинете. Мегу нетерпеливо кивала, желая поскорее отделаться от чрезмерной опеки доктора. Девушка забрала баночку с какими-то таблетками и прошествовала к двери, чтобы убрать ее в сумку. К моменту, когда Мегу была готова выходить, Росс заварил себе новую чашку кофе, который не переставал пить на протяжении ночи. Том невольно скривился, подумав, что доктор всего на тридцать процентов состоит из воды, а на оставшиеся сорок из кофеина. </w:t>
      </w:r>
    </w:p>
    <w:p w:rsidR="00570CB4" w:rsidRDefault="00570CB4" w:rsidP="00570CB4">
      <w:pPr>
        <w:jc w:val="both"/>
        <w:rPr>
          <w:rFonts w:ascii="Georgia" w:hAnsi="Georgia" w:cs="Arial"/>
          <w:sz w:val="24"/>
          <w:szCs w:val="24"/>
        </w:rPr>
      </w:pPr>
      <w:r>
        <w:rPr>
          <w:rFonts w:ascii="Georgia" w:hAnsi="Georgia" w:cs="Arial"/>
          <w:sz w:val="24"/>
          <w:szCs w:val="24"/>
        </w:rPr>
        <w:t xml:space="preserve">- Я дам знать, если найду место, где захочу остановиться, - надевая ботинки, бросила Мегу, и даже не подняла взгляда на Росса. Что-то мелькнуло в его глазах, так быстро, что Том не успел понять значения этого чувства. Доктор ничего не ответил. Возможно, если бы Мегу на него взглянула, то увидела бы какой-нибудь жест, но девушка, зашнуровавшись, подхватила сумку и быстро вышла за дверь. </w:t>
      </w:r>
    </w:p>
    <w:p w:rsidR="00570CB4" w:rsidRDefault="00570CB4" w:rsidP="00570CB4">
      <w:pPr>
        <w:jc w:val="both"/>
        <w:rPr>
          <w:rFonts w:ascii="Georgia" w:hAnsi="Georgia" w:cs="Arial"/>
          <w:sz w:val="24"/>
          <w:szCs w:val="24"/>
        </w:rPr>
      </w:pPr>
      <w:r>
        <w:rPr>
          <w:rFonts w:ascii="Georgia" w:hAnsi="Georgia" w:cs="Arial"/>
          <w:sz w:val="24"/>
          <w:szCs w:val="24"/>
        </w:rPr>
        <w:t xml:space="preserve">Том неловко помялся несколько секунд, кивнул Россу в знак прощания и бросился за девушкой, чувствуя себя ужасно неудобно. Он всегда знал, что Мегу не особо любит доктора, однако не ожидал подобного пренебрежения по отношению к человеку, который ее вырастил. Том не сомневался, что доктор любит девушку и беспокоиться за нее, как никакой другой человек во вселенной. И все же Мегу этого не замечает. Или отказывается замечать. Тому, выросшему в нормальной, полноценной семье, было сложно понять ее чувства. </w:t>
      </w:r>
    </w:p>
    <w:p w:rsidR="00570CB4" w:rsidRDefault="00570CB4" w:rsidP="00570CB4">
      <w:pPr>
        <w:jc w:val="both"/>
        <w:rPr>
          <w:rFonts w:ascii="Georgia" w:hAnsi="Georgia" w:cs="Arial"/>
          <w:sz w:val="24"/>
          <w:szCs w:val="24"/>
        </w:rPr>
      </w:pPr>
      <w:r>
        <w:rPr>
          <w:rFonts w:ascii="Georgia" w:hAnsi="Georgia" w:cs="Arial"/>
          <w:sz w:val="24"/>
          <w:szCs w:val="24"/>
        </w:rPr>
        <w:t xml:space="preserve">Днем город выглядел несколько иначе. На улицах больше людей, хотя серое небо, затянутое мрачными тучами, продолжало грозиться дождем. Сухие перерывы – настоящая редкость и длятся максимум несколько часов. Судя по тому, как через пятнадцать минут после выхода из дома Тома и Мегу, начало понемногу моросить, этот перерыв не собирался быть долгим. К моменту, как парень и девушка добрались до станции, с неба уже вовсю поливало. Скользкие ступеньки опасно пошатывались под ногами Тома, заставляя его нервничать, в то время как Мегу уверенно двигалась вперед, словно не замечала опасной шаткости конструкции. Парень и девушка достигли высоты трехэтажного дома и сели в лифт, который медленно, скрипя, довез их до станции, находящейся выше пятидесяти метров над землей. Холодный ветер заставил Мегу накинуть на голову капюшон. Мегу взглянула в сторону, откуда должен был прилететь поезд, поежилась и скрестила руки на груди, бросив сумку на пол перед собой. </w:t>
      </w:r>
    </w:p>
    <w:p w:rsidR="00570CB4" w:rsidRDefault="00570CB4" w:rsidP="00570CB4">
      <w:pPr>
        <w:jc w:val="both"/>
        <w:rPr>
          <w:rFonts w:ascii="Georgia" w:hAnsi="Georgia" w:cs="Arial"/>
          <w:sz w:val="24"/>
          <w:szCs w:val="24"/>
        </w:rPr>
      </w:pPr>
      <w:r>
        <w:rPr>
          <w:rFonts w:ascii="Georgia" w:hAnsi="Georgia" w:cs="Arial"/>
          <w:sz w:val="24"/>
          <w:szCs w:val="24"/>
        </w:rPr>
        <w:t xml:space="preserve">- Я хотел отдать тебе кое-что, - неожиданно быстро заговорил Том и повернулся к девушке. Мегу удивленно уставилась на него, ведь друг часто провожал ее на поезд, но никогда ничего не дарил. Неловко шаря по карманам, Том долго пытался найти ключ. Он был уверен, что положил его в карман штанов, а тот, почему-то оказался в куртке. Парень нахмурился и долго всматривался в зазубренный по краям кругляшек, прежде чем заметил нетерпеливое выражение на лице Мегу. Нервно дернувшись, Том за цепочку протянул девушке ключ, напоминающий простой медальон. </w:t>
      </w:r>
    </w:p>
    <w:p w:rsidR="00570CB4" w:rsidRDefault="00570CB4" w:rsidP="00570CB4">
      <w:pPr>
        <w:jc w:val="both"/>
        <w:rPr>
          <w:rFonts w:ascii="Georgia" w:hAnsi="Georgia" w:cs="Arial"/>
          <w:sz w:val="24"/>
          <w:szCs w:val="24"/>
        </w:rPr>
      </w:pPr>
      <w:r>
        <w:rPr>
          <w:rFonts w:ascii="Georgia" w:hAnsi="Georgia" w:cs="Arial"/>
          <w:sz w:val="24"/>
          <w:szCs w:val="24"/>
        </w:rPr>
        <w:t>- Он откроет любой электронный замок.</w:t>
      </w:r>
    </w:p>
    <w:p w:rsidR="00570CB4" w:rsidRDefault="00570CB4" w:rsidP="00570CB4">
      <w:pPr>
        <w:jc w:val="both"/>
        <w:rPr>
          <w:rFonts w:ascii="Georgia" w:hAnsi="Georgia" w:cs="Arial"/>
          <w:sz w:val="24"/>
          <w:szCs w:val="24"/>
        </w:rPr>
      </w:pPr>
      <w:r>
        <w:rPr>
          <w:rFonts w:ascii="Georgia" w:hAnsi="Georgia" w:cs="Arial"/>
          <w:sz w:val="24"/>
          <w:szCs w:val="24"/>
        </w:rPr>
        <w:t xml:space="preserve">- Считаешь, мне это необходимо? </w:t>
      </w:r>
    </w:p>
    <w:p w:rsidR="00570CB4" w:rsidRDefault="00570CB4" w:rsidP="00570CB4">
      <w:pPr>
        <w:jc w:val="both"/>
        <w:rPr>
          <w:rFonts w:ascii="Georgia" w:hAnsi="Georgia" w:cs="Arial"/>
          <w:sz w:val="24"/>
          <w:szCs w:val="24"/>
        </w:rPr>
      </w:pPr>
      <w:r>
        <w:rPr>
          <w:rFonts w:ascii="Georgia" w:hAnsi="Georgia" w:cs="Arial"/>
          <w:sz w:val="24"/>
          <w:szCs w:val="24"/>
        </w:rPr>
        <w:t xml:space="preserve">Мегу невольно усмехнулась, и все же приняла дар. Том смотрел на нее как-то странно, и девушка перестала смеяться. </w:t>
      </w:r>
    </w:p>
    <w:p w:rsidR="00570CB4" w:rsidRDefault="00570CB4" w:rsidP="00570CB4">
      <w:pPr>
        <w:jc w:val="both"/>
        <w:rPr>
          <w:rFonts w:ascii="Georgia" w:hAnsi="Georgia" w:cs="Arial"/>
          <w:sz w:val="24"/>
          <w:szCs w:val="24"/>
        </w:rPr>
      </w:pPr>
      <w:r>
        <w:rPr>
          <w:rFonts w:ascii="Georgia" w:hAnsi="Georgia" w:cs="Arial"/>
          <w:sz w:val="24"/>
          <w:szCs w:val="24"/>
        </w:rPr>
        <w:lastRenderedPageBreak/>
        <w:t xml:space="preserve">- Спасибо, - негромко произнесла Мегу и сразу же надела медальон, спрятав его под футболку. Благо такого рода предметы разрешалось брать на корабль. Том радостно улыбнулся и сверкнул глазами, как довольный маленький ребенок. </w:t>
      </w:r>
    </w:p>
    <w:p w:rsidR="00570CB4" w:rsidRDefault="00570CB4" w:rsidP="00570CB4">
      <w:pPr>
        <w:jc w:val="both"/>
        <w:rPr>
          <w:rFonts w:ascii="Georgia" w:hAnsi="Georgia" w:cs="Arial"/>
          <w:sz w:val="24"/>
          <w:szCs w:val="24"/>
        </w:rPr>
      </w:pPr>
      <w:r>
        <w:rPr>
          <w:rFonts w:ascii="Georgia" w:hAnsi="Georgia" w:cs="Arial"/>
          <w:sz w:val="24"/>
          <w:szCs w:val="24"/>
        </w:rPr>
        <w:t xml:space="preserve">«Он никогда не вырастет» - невольно подумала Мегу. Через несколько минут вдалеке появился раскачивающийся из стороны в сторону поезд, что уверенно мчался к пирону. Промелькнув мимо пары, он резко затормозил и выпустил по сторонам облака пара, на время полностью скрывшие станцию из поля зрения. В каждом вагоне с грохотом раздвинулись серые двери. Было слышно, как внутри механический голос оповещает название станции. </w:t>
      </w:r>
    </w:p>
    <w:p w:rsidR="00570CB4" w:rsidRDefault="00570CB4" w:rsidP="00570CB4">
      <w:pPr>
        <w:jc w:val="both"/>
        <w:rPr>
          <w:rFonts w:ascii="Georgia" w:hAnsi="Georgia" w:cs="Arial"/>
          <w:sz w:val="24"/>
          <w:szCs w:val="24"/>
        </w:rPr>
      </w:pPr>
      <w:r>
        <w:rPr>
          <w:rFonts w:ascii="Georgia" w:hAnsi="Georgia" w:cs="Arial"/>
          <w:sz w:val="24"/>
          <w:szCs w:val="24"/>
        </w:rPr>
        <w:t xml:space="preserve">Девушка быстро подхватила сумку, повернулась к Тому и, обняв его одной рукой за шею, прижалась холодными губами к теплым губам парня в прощальном поцелуе. Этот нежный жест был скорее дружеским, чем чувственным. Мегу прощалась так с Томом сколько себя помнила.  </w:t>
      </w:r>
    </w:p>
    <w:p w:rsidR="00570CB4" w:rsidRDefault="00570CB4" w:rsidP="00570CB4">
      <w:pPr>
        <w:jc w:val="both"/>
        <w:rPr>
          <w:rFonts w:ascii="Georgia" w:hAnsi="Georgia" w:cs="Arial"/>
          <w:sz w:val="24"/>
          <w:szCs w:val="24"/>
        </w:rPr>
      </w:pPr>
      <w:r>
        <w:rPr>
          <w:rFonts w:ascii="Georgia" w:hAnsi="Georgia" w:cs="Arial"/>
          <w:sz w:val="24"/>
          <w:szCs w:val="24"/>
        </w:rPr>
        <w:t xml:space="preserve">- Прощай, - с улыбкой шепнула девушка, оторвавшись от губ Тома. </w:t>
      </w:r>
    </w:p>
    <w:p w:rsidR="00570CB4" w:rsidRDefault="00570CB4" w:rsidP="00570CB4">
      <w:pPr>
        <w:jc w:val="both"/>
        <w:rPr>
          <w:rFonts w:ascii="Georgia" w:hAnsi="Georgia" w:cs="Arial"/>
          <w:sz w:val="24"/>
          <w:szCs w:val="24"/>
        </w:rPr>
      </w:pPr>
      <w:r>
        <w:rPr>
          <w:rFonts w:ascii="Georgia" w:hAnsi="Georgia" w:cs="Arial"/>
          <w:sz w:val="24"/>
          <w:szCs w:val="24"/>
        </w:rPr>
        <w:t xml:space="preserve">- До встречи, - с надеждой ответил парень, и в его улыбке скрывалась печаль. </w:t>
      </w:r>
    </w:p>
    <w:p w:rsidR="00570CB4" w:rsidRDefault="00570CB4" w:rsidP="00570CB4">
      <w:pPr>
        <w:jc w:val="both"/>
        <w:rPr>
          <w:rFonts w:ascii="Georgia" w:hAnsi="Georgia" w:cs="Arial"/>
          <w:sz w:val="24"/>
          <w:szCs w:val="24"/>
        </w:rPr>
      </w:pPr>
      <w:r>
        <w:rPr>
          <w:rFonts w:ascii="Georgia" w:hAnsi="Georgia" w:cs="Arial"/>
          <w:sz w:val="24"/>
          <w:szCs w:val="24"/>
        </w:rPr>
        <w:t>Махнув рукой уже у самой двери вагона, девушка приложила штрих-код билета к электронному считывателю. Когда тот одобрительно пискнул, спала дополнительная защитная завеса в проеме и Мегу смогла войти. Она уже двигалась к своей каюте, когда двери с грохотом захлопнулись</w:t>
      </w:r>
      <w:r w:rsidR="00AC7D49">
        <w:rPr>
          <w:rFonts w:ascii="Georgia" w:hAnsi="Georgia" w:cs="Arial"/>
          <w:sz w:val="24"/>
          <w:szCs w:val="24"/>
        </w:rPr>
        <w:t>,</w:t>
      </w:r>
      <w:r>
        <w:rPr>
          <w:rFonts w:ascii="Georgia" w:hAnsi="Georgia" w:cs="Arial"/>
          <w:sz w:val="24"/>
          <w:szCs w:val="24"/>
        </w:rPr>
        <w:t xml:space="preserve"> и поезд рывком дернулся, стремительно набирая скорость. Мегу пошатнулась, вынужденная схватиться за стену, чтобы не упасть, а затем, когда движение выровнялась, продолжила путь к каюте. Капли дождя били по окнам, хотя вскоре поезд должен был выехать </w:t>
      </w:r>
      <w:r w:rsidR="00AC7D49">
        <w:rPr>
          <w:rFonts w:ascii="Georgia" w:hAnsi="Georgia" w:cs="Arial"/>
          <w:sz w:val="24"/>
          <w:szCs w:val="24"/>
        </w:rPr>
        <w:t>за</w:t>
      </w:r>
      <w:r>
        <w:rPr>
          <w:rFonts w:ascii="Georgia" w:hAnsi="Georgia" w:cs="Arial"/>
          <w:sz w:val="24"/>
          <w:szCs w:val="24"/>
        </w:rPr>
        <w:t xml:space="preserve"> территорию Ямы, а значит и погода улучшится. Одна мысль об этом одновременно и радовала и печалила Мегу. </w:t>
      </w:r>
    </w:p>
    <w:p w:rsidR="00570CB4" w:rsidRDefault="00570CB4" w:rsidP="00570CB4">
      <w:pPr>
        <w:jc w:val="both"/>
        <w:rPr>
          <w:rFonts w:ascii="Georgia" w:hAnsi="Georgia" w:cs="Arial"/>
          <w:sz w:val="24"/>
          <w:szCs w:val="24"/>
        </w:rPr>
      </w:pPr>
      <w:r>
        <w:rPr>
          <w:rFonts w:ascii="Georgia" w:hAnsi="Georgia" w:cs="Arial"/>
          <w:sz w:val="24"/>
          <w:szCs w:val="24"/>
        </w:rPr>
        <w:t xml:space="preserve">Когда-то девушка мечтала покинуть Яму, покинуть </w:t>
      </w:r>
      <w:proofErr w:type="spellStart"/>
      <w:r>
        <w:rPr>
          <w:rFonts w:ascii="Georgia" w:hAnsi="Georgia" w:cs="Arial"/>
          <w:sz w:val="24"/>
          <w:szCs w:val="24"/>
        </w:rPr>
        <w:t>Саркс</w:t>
      </w:r>
      <w:proofErr w:type="spellEnd"/>
      <w:r>
        <w:rPr>
          <w:rFonts w:ascii="Georgia" w:hAnsi="Georgia" w:cs="Arial"/>
          <w:sz w:val="24"/>
          <w:szCs w:val="24"/>
        </w:rPr>
        <w:t xml:space="preserve">, чтобы больше никогда не видеть грязные улицы сточной канавы, в которой она выросла. Движимая надеждой, образованная лучше, чем кто-либо в Яме, Мегу бросилась на поиски корабля, способного увезти ее в далекий космос. Девушка грезила о других планетах, о мирах, которые ей сложно было даже представить. Она упивалась рассказами путешественников и историями из книг. И вот, в свои двадцать, Мегу смога устроиться работником на один из торговых кораблей, выполнявших поручения в ближнем горизонте </w:t>
      </w:r>
      <w:proofErr w:type="spellStart"/>
      <w:r>
        <w:rPr>
          <w:rFonts w:ascii="Georgia" w:hAnsi="Georgia" w:cs="Arial"/>
          <w:sz w:val="24"/>
          <w:szCs w:val="24"/>
        </w:rPr>
        <w:t>Саркса</w:t>
      </w:r>
      <w:proofErr w:type="spellEnd"/>
      <w:r>
        <w:rPr>
          <w:rFonts w:ascii="Georgia" w:hAnsi="Georgia" w:cs="Arial"/>
          <w:sz w:val="24"/>
          <w:szCs w:val="24"/>
        </w:rPr>
        <w:t xml:space="preserve"> – полосе планет, ближе всех расположенных к нему. Какой-никакой, а побег. Так ей тогда казалось. Воодушевленная, Мегу на первом же поезде полетела в </w:t>
      </w:r>
      <w:proofErr w:type="spellStart"/>
      <w:r>
        <w:rPr>
          <w:rFonts w:ascii="Georgia" w:hAnsi="Georgia" w:cs="Arial"/>
          <w:sz w:val="24"/>
          <w:szCs w:val="24"/>
        </w:rPr>
        <w:t>Пошис</w:t>
      </w:r>
      <w:proofErr w:type="spellEnd"/>
      <w:r>
        <w:rPr>
          <w:rFonts w:ascii="Georgia" w:hAnsi="Georgia" w:cs="Arial"/>
          <w:sz w:val="24"/>
          <w:szCs w:val="24"/>
        </w:rPr>
        <w:t xml:space="preserve"> – крупный город, где обосновывалась торговая компания. Как сильно он отличался от того, в котором выросла девушка! Улицы в </w:t>
      </w:r>
      <w:proofErr w:type="spellStart"/>
      <w:r>
        <w:rPr>
          <w:rFonts w:ascii="Georgia" w:hAnsi="Georgia" w:cs="Arial"/>
          <w:sz w:val="24"/>
          <w:szCs w:val="24"/>
        </w:rPr>
        <w:t>Пошисе</w:t>
      </w:r>
      <w:proofErr w:type="spellEnd"/>
      <w:r>
        <w:rPr>
          <w:rFonts w:ascii="Georgia" w:hAnsi="Georgia" w:cs="Arial"/>
          <w:sz w:val="24"/>
          <w:szCs w:val="24"/>
        </w:rPr>
        <w:t xml:space="preserve"> оказались широкими и чистыми, а дома разделяли красивые дворы, в то время как в Яме уродливые </w:t>
      </w:r>
      <w:proofErr w:type="spellStart"/>
      <w:r>
        <w:rPr>
          <w:rFonts w:ascii="Georgia" w:hAnsi="Georgia" w:cs="Arial"/>
          <w:sz w:val="24"/>
          <w:szCs w:val="24"/>
        </w:rPr>
        <w:t>мгногоэтажки</w:t>
      </w:r>
      <w:proofErr w:type="spellEnd"/>
      <w:r>
        <w:rPr>
          <w:rFonts w:ascii="Georgia" w:hAnsi="Georgia" w:cs="Arial"/>
          <w:sz w:val="24"/>
          <w:szCs w:val="24"/>
        </w:rPr>
        <w:t xml:space="preserve"> лепились вплотную друг к другу, нисколько не заботясь об удобстве жильцов. И хотя все богатство </w:t>
      </w:r>
      <w:proofErr w:type="spellStart"/>
      <w:r>
        <w:rPr>
          <w:rFonts w:ascii="Georgia" w:hAnsi="Georgia" w:cs="Arial"/>
          <w:sz w:val="24"/>
          <w:szCs w:val="24"/>
        </w:rPr>
        <w:t>Пошиса</w:t>
      </w:r>
      <w:proofErr w:type="spellEnd"/>
      <w:r>
        <w:rPr>
          <w:rFonts w:ascii="Georgia" w:hAnsi="Georgia" w:cs="Arial"/>
          <w:sz w:val="24"/>
          <w:szCs w:val="24"/>
        </w:rPr>
        <w:t xml:space="preserve"> блекло по сравнению с любым городом любой другой планеты галактики, для Мегу он стал огромным сказочным королевством. </w:t>
      </w:r>
    </w:p>
    <w:p w:rsidR="00570CB4" w:rsidRDefault="00570CB4" w:rsidP="00570CB4">
      <w:pPr>
        <w:jc w:val="both"/>
        <w:rPr>
          <w:rFonts w:ascii="Georgia" w:hAnsi="Georgia" w:cs="Arial"/>
          <w:sz w:val="24"/>
          <w:szCs w:val="24"/>
        </w:rPr>
      </w:pPr>
      <w:r>
        <w:rPr>
          <w:rFonts w:ascii="Georgia" w:hAnsi="Georgia" w:cs="Arial"/>
          <w:sz w:val="24"/>
          <w:szCs w:val="24"/>
        </w:rPr>
        <w:t xml:space="preserve">Прошло почти четыре года. Команда корабля стала ей семьей, но планеты, которые они посещали, мало чем отличались от </w:t>
      </w:r>
      <w:proofErr w:type="spellStart"/>
      <w:r>
        <w:rPr>
          <w:rFonts w:ascii="Georgia" w:hAnsi="Georgia" w:cs="Arial"/>
          <w:sz w:val="24"/>
          <w:szCs w:val="24"/>
        </w:rPr>
        <w:t>Саркса</w:t>
      </w:r>
      <w:proofErr w:type="spellEnd"/>
      <w:r>
        <w:rPr>
          <w:rFonts w:ascii="Georgia" w:hAnsi="Georgia" w:cs="Arial"/>
          <w:sz w:val="24"/>
          <w:szCs w:val="24"/>
        </w:rPr>
        <w:t xml:space="preserve">, и у Мегу ни разу не возникло желания, поселиться хоть на одной из них. Она продолжала надеяться. Надеяться, что однажды «Омела» отправится дальше, чем три планеты ближнего горизонта. И с каждым годом все яснее осознавала бесплотность этих надежд. </w:t>
      </w:r>
    </w:p>
    <w:p w:rsidR="00570CB4" w:rsidRDefault="00570CB4" w:rsidP="00570CB4">
      <w:pPr>
        <w:jc w:val="both"/>
        <w:rPr>
          <w:rFonts w:ascii="Georgia" w:hAnsi="Georgia" w:cs="Arial"/>
          <w:sz w:val="24"/>
          <w:szCs w:val="24"/>
        </w:rPr>
      </w:pPr>
      <w:r>
        <w:rPr>
          <w:rFonts w:ascii="Georgia" w:hAnsi="Georgia" w:cs="Arial"/>
          <w:sz w:val="24"/>
          <w:szCs w:val="24"/>
        </w:rPr>
        <w:lastRenderedPageBreak/>
        <w:t>Приложив штрих-код к табло у двери каюты, девушка подождала одобрительного писка, после которого дверь с шипением отошла в стену. Мегу втиснулась в каюту и скинула на одну из коек сумку и мокрую куртку, а сама упала на другую. Не так уж много людей путешествуют на поездах и совсем мало по этому маршруту, поэтому девушка могла не волноваться, что занимает чье-то место.</w:t>
      </w:r>
    </w:p>
    <w:p w:rsidR="00570CB4" w:rsidRDefault="00570CB4" w:rsidP="00570CB4">
      <w:pPr>
        <w:jc w:val="both"/>
        <w:rPr>
          <w:rFonts w:ascii="Georgia" w:hAnsi="Georgia" w:cs="Arial"/>
          <w:sz w:val="24"/>
          <w:szCs w:val="24"/>
        </w:rPr>
      </w:pPr>
      <w:r>
        <w:rPr>
          <w:rFonts w:ascii="Georgia" w:hAnsi="Georgia" w:cs="Arial"/>
          <w:sz w:val="24"/>
          <w:szCs w:val="24"/>
        </w:rPr>
        <w:t xml:space="preserve">Мегу зевнула, достала из сумки планшет и, подтянув подушку под голову, развалилась на кровати, листая список книг. Девушка многое знала о самых разных народах и расах, населяющих космос, хотя сама встречалась с единицами, ведь в основном имела дело с людьми. Впервые услышав, что к пятому рангу преступников относят беглых Кона, Мегу не поняла, кто это. Она долгое время думала, что Кона – обозначение для определенного типа людей, что недалеко от правды. Немного покопавшись, девушка узнала, что Кона означает «Раб». Но это не просто рабы, которых сотнями перекупают и перевозят с планеты на планету. Кона – целый народ, полностью порабощенный. Из всех источников, к которым имела доступ, Мегу выяснила, что когда-то тот народ вступил в войну с киборгами, противясь их власти. Киборги победили и в назидание прочим полностью уничтожили планету Кона, вместе с почти всем ее населением. Младшие же поколения народа были отданы в рабство и с тех пор не имеют никаких прав. </w:t>
      </w:r>
    </w:p>
    <w:p w:rsidR="00570CB4" w:rsidRDefault="00570CB4" w:rsidP="00570CB4">
      <w:pPr>
        <w:jc w:val="both"/>
        <w:rPr>
          <w:rFonts w:ascii="Georgia" w:hAnsi="Georgia" w:cs="Arial"/>
          <w:sz w:val="24"/>
          <w:szCs w:val="24"/>
        </w:rPr>
      </w:pPr>
      <w:r>
        <w:rPr>
          <w:rFonts w:ascii="Georgia" w:hAnsi="Georgia" w:cs="Arial"/>
          <w:sz w:val="24"/>
          <w:szCs w:val="24"/>
        </w:rPr>
        <w:t xml:space="preserve">«Вот, что случается с теми, кто перечит киборгам» - мрачно подумала тогда Мегу. На время она отложила эту тему, а затем вновь увлеклась, пытаясь найти хоть какие-то данные о порабощенном народе. Самое странное, что не было ничего. Языки, культура, история – вообще ничего, что бы действительно доказывало существование планеты Кона. Не сохранилось ни ее название, ни даже настоящее имя народа. Их словно всегда знали только как Кона. Только как рабов. Мегу искала следы в историях других рас, планет, но не находила ничего, что давало бы хоть какой-то намек на истинную природу Кона. Наконец, отчаявшись найти что-то в реальности, девушка решила погрузиться в легенды. Мегу загрузила на планшет самые известные тома по легендам галактики и оставила их чтобы почитать в поезде. До самой ночи девушка перебирала сказку за сказкой, в поиске чего-то действительно стоящего. Проблема была в том, что она не знала, что искать. Многие воевали с киборгами, все проигрывали, но никого киборги не пытались настолько стереть из вселенной. Это интриговало и ужасало. Чем особенны Кона? Почему киборги их так боялись? К ночи Мегу продолжали мучить эти вопросы, однако глаза медленно начинали болеть и слипаться. </w:t>
      </w:r>
    </w:p>
    <w:p w:rsidR="00570CB4" w:rsidRDefault="00570CB4" w:rsidP="00AC7D49">
      <w:pPr>
        <w:jc w:val="both"/>
        <w:rPr>
          <w:rFonts w:ascii="Georgia" w:hAnsi="Georgia" w:cs="Arial"/>
          <w:sz w:val="24"/>
          <w:szCs w:val="24"/>
        </w:rPr>
      </w:pPr>
      <w:r>
        <w:rPr>
          <w:rFonts w:ascii="Georgia" w:hAnsi="Georgia" w:cs="Arial"/>
          <w:sz w:val="24"/>
          <w:szCs w:val="24"/>
        </w:rPr>
        <w:t xml:space="preserve">Девушка обреченно вздохнула, убрала планшет в сумку и, забравшись под одеяло, закрыла глаза. Поезд равномерно качался, маневрируя между воздушными потоками и шипя двигателями, выпускавшими облака белого дыма. Качка мгновенно усыпила Мегу, даруя ей легкий сон без сновидений. Последними мыслями девушки были воспоминания о </w:t>
      </w:r>
      <w:proofErr w:type="spellStart"/>
      <w:r>
        <w:rPr>
          <w:rFonts w:ascii="Georgia" w:hAnsi="Georgia" w:cs="Arial"/>
          <w:sz w:val="24"/>
          <w:szCs w:val="24"/>
        </w:rPr>
        <w:t>Сире</w:t>
      </w:r>
      <w:proofErr w:type="spellEnd"/>
      <w:r>
        <w:rPr>
          <w:rFonts w:ascii="Georgia" w:hAnsi="Georgia" w:cs="Arial"/>
          <w:sz w:val="24"/>
          <w:szCs w:val="24"/>
        </w:rPr>
        <w:t xml:space="preserve">. </w:t>
      </w:r>
    </w:p>
    <w:p w:rsidR="00570CB4" w:rsidRDefault="00570CB4" w:rsidP="00570CB4">
      <w:pPr>
        <w:jc w:val="both"/>
        <w:rPr>
          <w:rFonts w:ascii="Georgia" w:hAnsi="Georgia" w:cs="Arial"/>
          <w:sz w:val="24"/>
          <w:szCs w:val="24"/>
        </w:rPr>
      </w:pPr>
    </w:p>
    <w:p w:rsidR="00570CB4" w:rsidRPr="00B9291F" w:rsidRDefault="00570CB4" w:rsidP="00570CB4">
      <w:pPr>
        <w:jc w:val="both"/>
        <w:rPr>
          <w:rFonts w:ascii="Georgia" w:hAnsi="Georgia" w:cs="Arial"/>
          <w:sz w:val="24"/>
          <w:szCs w:val="24"/>
        </w:rPr>
      </w:pPr>
    </w:p>
    <w:p w:rsidR="003A25B9" w:rsidRDefault="003A25B9" w:rsidP="00570CB4">
      <w:pPr>
        <w:jc w:val="both"/>
      </w:pPr>
    </w:p>
    <w:sectPr w:rsidR="003A25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altName w:val="Cambr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Kokila">
    <w:panose1 w:val="020B0604020202020204"/>
    <w:charset w:val="00"/>
    <w:family w:val="swiss"/>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CB4"/>
    <w:rsid w:val="002A68F6"/>
    <w:rsid w:val="003A25B9"/>
    <w:rsid w:val="004404FC"/>
    <w:rsid w:val="00570CB4"/>
    <w:rsid w:val="00675E67"/>
    <w:rsid w:val="008D4DA5"/>
    <w:rsid w:val="0097327D"/>
    <w:rsid w:val="00AC7D49"/>
    <w:rsid w:val="00D5263E"/>
    <w:rsid w:val="00DA39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0CB4"/>
    <w:pPr>
      <w:spacing w:after="160" w:line="259"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D5263E"/>
    <w:rPr>
      <w:sz w:val="16"/>
      <w:szCs w:val="16"/>
    </w:rPr>
  </w:style>
  <w:style w:type="paragraph" w:styleId="a4">
    <w:name w:val="annotation text"/>
    <w:basedOn w:val="a"/>
    <w:link w:val="a5"/>
    <w:uiPriority w:val="99"/>
    <w:semiHidden/>
    <w:unhideWhenUsed/>
    <w:rsid w:val="00D5263E"/>
    <w:pPr>
      <w:spacing w:line="240" w:lineRule="auto"/>
    </w:pPr>
    <w:rPr>
      <w:sz w:val="20"/>
      <w:szCs w:val="20"/>
    </w:rPr>
  </w:style>
  <w:style w:type="character" w:customStyle="1" w:styleId="a5">
    <w:name w:val="Текст примечания Знак"/>
    <w:basedOn w:val="a0"/>
    <w:link w:val="a4"/>
    <w:uiPriority w:val="99"/>
    <w:semiHidden/>
    <w:rsid w:val="00D5263E"/>
    <w:rPr>
      <w:rFonts w:eastAsiaTheme="minorEastAsia"/>
      <w:sz w:val="20"/>
      <w:szCs w:val="20"/>
      <w:lang w:eastAsia="ru-RU"/>
    </w:rPr>
  </w:style>
  <w:style w:type="paragraph" w:styleId="a6">
    <w:name w:val="annotation subject"/>
    <w:basedOn w:val="a4"/>
    <w:next w:val="a4"/>
    <w:link w:val="a7"/>
    <w:uiPriority w:val="99"/>
    <w:semiHidden/>
    <w:unhideWhenUsed/>
    <w:rsid w:val="00D5263E"/>
    <w:rPr>
      <w:b/>
      <w:bCs/>
    </w:rPr>
  </w:style>
  <w:style w:type="character" w:customStyle="1" w:styleId="a7">
    <w:name w:val="Тема примечания Знак"/>
    <w:basedOn w:val="a5"/>
    <w:link w:val="a6"/>
    <w:uiPriority w:val="99"/>
    <w:semiHidden/>
    <w:rsid w:val="00D5263E"/>
    <w:rPr>
      <w:rFonts w:eastAsiaTheme="minorEastAsia"/>
      <w:b/>
      <w:bCs/>
      <w:sz w:val="20"/>
      <w:szCs w:val="20"/>
      <w:lang w:eastAsia="ru-RU"/>
    </w:rPr>
  </w:style>
  <w:style w:type="paragraph" w:styleId="a8">
    <w:name w:val="Balloon Text"/>
    <w:basedOn w:val="a"/>
    <w:link w:val="a9"/>
    <w:uiPriority w:val="99"/>
    <w:semiHidden/>
    <w:unhideWhenUsed/>
    <w:rsid w:val="00D5263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5263E"/>
    <w:rPr>
      <w:rFonts w:ascii="Tahoma" w:eastAsiaTheme="minorEastAsia" w:hAnsi="Tahoma" w:cs="Tahoma"/>
      <w:sz w:val="16"/>
      <w:szCs w:val="16"/>
      <w:lang w:eastAsia="ru-RU"/>
    </w:rPr>
  </w:style>
  <w:style w:type="paragraph" w:styleId="aa">
    <w:name w:val="Revision"/>
    <w:hidden/>
    <w:uiPriority w:val="99"/>
    <w:semiHidden/>
    <w:rsid w:val="0097327D"/>
    <w:pPr>
      <w:spacing w:after="0" w:line="240" w:lineRule="auto"/>
    </w:pPr>
    <w:rPr>
      <w:rFonts w:eastAsiaTheme="minorEastAsia"/>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0CB4"/>
    <w:pPr>
      <w:spacing w:after="160" w:line="259"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D5263E"/>
    <w:rPr>
      <w:sz w:val="16"/>
      <w:szCs w:val="16"/>
    </w:rPr>
  </w:style>
  <w:style w:type="paragraph" w:styleId="a4">
    <w:name w:val="annotation text"/>
    <w:basedOn w:val="a"/>
    <w:link w:val="a5"/>
    <w:uiPriority w:val="99"/>
    <w:semiHidden/>
    <w:unhideWhenUsed/>
    <w:rsid w:val="00D5263E"/>
    <w:pPr>
      <w:spacing w:line="240" w:lineRule="auto"/>
    </w:pPr>
    <w:rPr>
      <w:sz w:val="20"/>
      <w:szCs w:val="20"/>
    </w:rPr>
  </w:style>
  <w:style w:type="character" w:customStyle="1" w:styleId="a5">
    <w:name w:val="Текст примечания Знак"/>
    <w:basedOn w:val="a0"/>
    <w:link w:val="a4"/>
    <w:uiPriority w:val="99"/>
    <w:semiHidden/>
    <w:rsid w:val="00D5263E"/>
    <w:rPr>
      <w:rFonts w:eastAsiaTheme="minorEastAsia"/>
      <w:sz w:val="20"/>
      <w:szCs w:val="20"/>
      <w:lang w:eastAsia="ru-RU"/>
    </w:rPr>
  </w:style>
  <w:style w:type="paragraph" w:styleId="a6">
    <w:name w:val="annotation subject"/>
    <w:basedOn w:val="a4"/>
    <w:next w:val="a4"/>
    <w:link w:val="a7"/>
    <w:uiPriority w:val="99"/>
    <w:semiHidden/>
    <w:unhideWhenUsed/>
    <w:rsid w:val="00D5263E"/>
    <w:rPr>
      <w:b/>
      <w:bCs/>
    </w:rPr>
  </w:style>
  <w:style w:type="character" w:customStyle="1" w:styleId="a7">
    <w:name w:val="Тема примечания Знак"/>
    <w:basedOn w:val="a5"/>
    <w:link w:val="a6"/>
    <w:uiPriority w:val="99"/>
    <w:semiHidden/>
    <w:rsid w:val="00D5263E"/>
    <w:rPr>
      <w:rFonts w:eastAsiaTheme="minorEastAsia"/>
      <w:b/>
      <w:bCs/>
      <w:sz w:val="20"/>
      <w:szCs w:val="20"/>
      <w:lang w:eastAsia="ru-RU"/>
    </w:rPr>
  </w:style>
  <w:style w:type="paragraph" w:styleId="a8">
    <w:name w:val="Balloon Text"/>
    <w:basedOn w:val="a"/>
    <w:link w:val="a9"/>
    <w:uiPriority w:val="99"/>
    <w:semiHidden/>
    <w:unhideWhenUsed/>
    <w:rsid w:val="00D5263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5263E"/>
    <w:rPr>
      <w:rFonts w:ascii="Tahoma" w:eastAsiaTheme="minorEastAsia" w:hAnsi="Tahoma" w:cs="Tahoma"/>
      <w:sz w:val="16"/>
      <w:szCs w:val="16"/>
      <w:lang w:eastAsia="ru-RU"/>
    </w:rPr>
  </w:style>
  <w:style w:type="paragraph" w:styleId="aa">
    <w:name w:val="Revision"/>
    <w:hidden/>
    <w:uiPriority w:val="99"/>
    <w:semiHidden/>
    <w:rsid w:val="0097327D"/>
    <w:pPr>
      <w:spacing w:after="0" w:line="240" w:lineRule="auto"/>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22</Pages>
  <Words>9336</Words>
  <Characters>53221</Characters>
  <Application>Microsoft Office Word</Application>
  <DocSecurity>0</DocSecurity>
  <Lines>443</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Дарья</dc:creator>
  <cp:lastModifiedBy>Дарья</cp:lastModifiedBy>
  <cp:revision>3</cp:revision>
  <dcterms:created xsi:type="dcterms:W3CDTF">2018-06-16T18:55:00Z</dcterms:created>
  <dcterms:modified xsi:type="dcterms:W3CDTF">2018-06-18T22:53:00Z</dcterms:modified>
</cp:coreProperties>
</file>