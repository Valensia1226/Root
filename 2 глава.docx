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00DE" w:rsidRDefault="00DC00DE" w:rsidP="0044538F">
      <w:pPr>
        <w:rPr>
          <w:rFonts w:ascii="Georgia" w:hAnsi="Georgia" w:cs="Arial"/>
          <w:b/>
          <w:sz w:val="24"/>
          <w:szCs w:val="24"/>
        </w:rPr>
      </w:pPr>
      <w:bookmarkStart w:id="0" w:name="_GoBack"/>
      <w:bookmarkEnd w:id="0"/>
      <w:r>
        <w:rPr>
          <w:rFonts w:ascii="Georgia" w:hAnsi="Georgia" w:cs="Arial"/>
          <w:b/>
          <w:sz w:val="24"/>
          <w:szCs w:val="24"/>
        </w:rPr>
        <w:t>Предисловие</w:t>
      </w:r>
    </w:p>
    <w:p w:rsidR="00DC00DE" w:rsidRDefault="00DC00DE" w:rsidP="00613D21">
      <w:pPr>
        <w:rPr>
          <w:rFonts w:ascii="Georgia" w:hAnsi="Georgia" w:cs="Arial"/>
          <w:sz w:val="24"/>
          <w:szCs w:val="24"/>
        </w:rPr>
      </w:pPr>
    </w:p>
    <w:p w:rsidR="00DC00DE" w:rsidRDefault="00DC00DE" w:rsidP="00613D21">
      <w:pPr>
        <w:rPr>
          <w:rFonts w:ascii="Georgia" w:hAnsi="Georgia" w:cs="Arial"/>
          <w:sz w:val="24"/>
          <w:szCs w:val="24"/>
        </w:rPr>
      </w:pPr>
      <w:r>
        <w:rPr>
          <w:rFonts w:ascii="Georgia" w:hAnsi="Georgia" w:cs="Arial"/>
          <w:sz w:val="24"/>
          <w:szCs w:val="24"/>
        </w:rPr>
        <w:t xml:space="preserve">Датировка в истории проводится по принципу: первые четыре цифры – год, последующие после тире – день. Установка: 500 дней в году, разделение по месяцам не проводится. </w:t>
      </w:r>
    </w:p>
    <w:p w:rsidR="00DC00DE" w:rsidRDefault="00DC00DE" w:rsidP="00613D21">
      <w:pPr>
        <w:rPr>
          <w:rFonts w:ascii="Georgia" w:hAnsi="Georgia" w:cs="Arial"/>
          <w:sz w:val="24"/>
          <w:szCs w:val="24"/>
        </w:rPr>
      </w:pPr>
      <w:r>
        <w:rPr>
          <w:rFonts w:ascii="Georgia" w:hAnsi="Georgia" w:cs="Arial"/>
          <w:sz w:val="24"/>
          <w:szCs w:val="24"/>
        </w:rPr>
        <w:t>Время на планетах, где происходит действие:</w:t>
      </w:r>
    </w:p>
    <w:p w:rsidR="00DC00DE" w:rsidRPr="00C601D8" w:rsidRDefault="00DC00DE" w:rsidP="00613D21">
      <w:pPr>
        <w:rPr>
          <w:rFonts w:ascii="Georgia" w:hAnsi="Georgia" w:cs="Arial"/>
          <w:sz w:val="24"/>
          <w:szCs w:val="24"/>
        </w:rPr>
      </w:pPr>
      <w:r>
        <w:rPr>
          <w:rFonts w:ascii="Georgia" w:hAnsi="Georgia" w:cs="Arial"/>
          <w:sz w:val="24"/>
          <w:szCs w:val="24"/>
        </w:rPr>
        <w:t xml:space="preserve">Саркс392  28 часов в сутках, 6 дней в неделе. </w:t>
      </w:r>
    </w:p>
    <w:p w:rsidR="00DC00DE" w:rsidRDefault="00DC00DE" w:rsidP="00613D21">
      <w:pPr>
        <w:jc w:val="center"/>
        <w:rPr>
          <w:rFonts w:ascii="Georgia" w:hAnsi="Georgia" w:cs="Arial"/>
          <w:b/>
          <w:sz w:val="24"/>
          <w:szCs w:val="24"/>
        </w:rPr>
      </w:pPr>
    </w:p>
    <w:p w:rsidR="00DC00DE" w:rsidRDefault="00DC00DE" w:rsidP="00613D21">
      <w:pPr>
        <w:jc w:val="center"/>
        <w:rPr>
          <w:rFonts w:ascii="Georgia" w:hAnsi="Georgia" w:cs="Arial"/>
          <w:b/>
          <w:sz w:val="24"/>
          <w:szCs w:val="24"/>
        </w:rPr>
      </w:pPr>
    </w:p>
    <w:p w:rsidR="00DC00DE" w:rsidRDefault="00DC00DE" w:rsidP="00613D21">
      <w:pPr>
        <w:jc w:val="center"/>
        <w:rPr>
          <w:rFonts w:ascii="Georgia" w:hAnsi="Georgia" w:cs="Arial"/>
          <w:b/>
          <w:sz w:val="24"/>
          <w:szCs w:val="24"/>
        </w:rPr>
      </w:pPr>
    </w:p>
    <w:p w:rsidR="00DC00DE" w:rsidRDefault="00DC00DE" w:rsidP="00613D21">
      <w:pPr>
        <w:jc w:val="center"/>
        <w:rPr>
          <w:rFonts w:ascii="Georgia" w:hAnsi="Georgia" w:cs="Arial"/>
          <w:b/>
          <w:sz w:val="24"/>
          <w:szCs w:val="24"/>
        </w:rPr>
      </w:pPr>
    </w:p>
    <w:p w:rsidR="00DC00DE" w:rsidRDefault="00DC00DE" w:rsidP="00613D21">
      <w:pPr>
        <w:jc w:val="center"/>
        <w:rPr>
          <w:rFonts w:ascii="Georgia" w:hAnsi="Georgia" w:cs="Arial"/>
          <w:b/>
          <w:sz w:val="24"/>
          <w:szCs w:val="24"/>
        </w:rPr>
      </w:pPr>
    </w:p>
    <w:p w:rsidR="00DC00DE" w:rsidRDefault="00DC00DE" w:rsidP="00613D21">
      <w:pPr>
        <w:jc w:val="center"/>
        <w:rPr>
          <w:rFonts w:ascii="Georgia" w:hAnsi="Georgia" w:cs="Arial"/>
          <w:b/>
          <w:sz w:val="24"/>
          <w:szCs w:val="24"/>
        </w:rPr>
      </w:pPr>
    </w:p>
    <w:p w:rsidR="00DC00DE" w:rsidRDefault="00DC00DE" w:rsidP="00613D21">
      <w:pPr>
        <w:jc w:val="center"/>
        <w:rPr>
          <w:rFonts w:ascii="Georgia" w:hAnsi="Georgia" w:cs="Arial"/>
          <w:b/>
          <w:sz w:val="24"/>
          <w:szCs w:val="24"/>
        </w:rPr>
      </w:pPr>
    </w:p>
    <w:p w:rsidR="00DC00DE" w:rsidRDefault="00DC00DE" w:rsidP="00A45CDA">
      <w:pPr>
        <w:jc w:val="right"/>
        <w:rPr>
          <w:rFonts w:ascii="Georgia" w:hAnsi="Georgia" w:cs="Arial"/>
          <w:i/>
          <w:sz w:val="24"/>
          <w:szCs w:val="24"/>
        </w:rPr>
      </w:pPr>
      <w:r>
        <w:rPr>
          <w:rFonts w:ascii="Georgia" w:hAnsi="Georgia" w:cs="Arial"/>
          <w:b/>
          <w:sz w:val="24"/>
          <w:szCs w:val="24"/>
        </w:rPr>
        <w:br w:type="page"/>
      </w:r>
      <w:r>
        <w:rPr>
          <w:rFonts w:ascii="Georgia" w:hAnsi="Georgia" w:cs="Arial"/>
          <w:i/>
          <w:sz w:val="24"/>
          <w:szCs w:val="24"/>
        </w:rPr>
        <w:lastRenderedPageBreak/>
        <w:t>Саркс392. Яма.</w:t>
      </w:r>
    </w:p>
    <w:p w:rsidR="00DC00DE" w:rsidRDefault="00DC00DE" w:rsidP="00A45CDA">
      <w:pPr>
        <w:jc w:val="right"/>
        <w:rPr>
          <w:rFonts w:ascii="Georgia" w:hAnsi="Georgia" w:cs="Arial"/>
          <w:i/>
          <w:sz w:val="24"/>
          <w:szCs w:val="24"/>
        </w:rPr>
      </w:pPr>
      <w:r>
        <w:rPr>
          <w:rFonts w:ascii="Georgia" w:hAnsi="Georgia" w:cs="Arial"/>
          <w:i/>
          <w:sz w:val="24"/>
          <w:szCs w:val="24"/>
        </w:rPr>
        <w:t>3114 – 11. 03:24.</w:t>
      </w:r>
    </w:p>
    <w:p w:rsidR="00DC00DE" w:rsidRDefault="00DC00DE" w:rsidP="00A45CDA">
      <w:pPr>
        <w:rPr>
          <w:rFonts w:ascii="Georgia" w:hAnsi="Georgia" w:cs="Arial"/>
          <w:sz w:val="24"/>
          <w:szCs w:val="24"/>
        </w:rPr>
      </w:pPr>
      <w:r>
        <w:rPr>
          <w:rFonts w:ascii="Georgia" w:hAnsi="Georgia" w:cs="Arial"/>
          <w:sz w:val="24"/>
          <w:szCs w:val="24"/>
        </w:rPr>
        <w:t xml:space="preserve">Как только затихли сирены, город погрузился в тишину. Доктор Росс стоял в приемной, опираясь о стол. Пистолет в руке мужчины, по своей модели, не предоставлял угрозы киборгам, поэтому, сканируя с улицы дом, Ящерицы не обратили на него внимания. Преступления людей против людей их не касались. Росс знал это, как знал и то, что Мегу теперь в безопасности, но почему-то не мог заставить себя убрать пистолет. Какая-то неведомая сила звала мужчину, манила покинуть тепло клиники. Росс был напуган и одновременно заинтригован. Доктор осторожно приоткрыл дверь и сделал шаг в подъезд. Шум дождя здесь был намного сильнее и мешал понять, что происходит на улицах. </w:t>
      </w:r>
    </w:p>
    <w:p w:rsidR="00DC00DE" w:rsidRDefault="00DC00DE" w:rsidP="00A45CDA">
      <w:pPr>
        <w:rPr>
          <w:rFonts w:ascii="Georgia" w:hAnsi="Georgia" w:cs="Arial"/>
          <w:sz w:val="24"/>
          <w:szCs w:val="24"/>
        </w:rPr>
      </w:pPr>
      <w:r>
        <w:rPr>
          <w:rFonts w:ascii="Georgia" w:hAnsi="Georgia" w:cs="Arial"/>
          <w:sz w:val="24"/>
          <w:szCs w:val="24"/>
        </w:rPr>
        <w:t xml:space="preserve">От темноты под лестницей отделилась фигура. Маленькая девочка сделала два шага в сторону доктора и замерла, зацепив ногу за ногу. Ее лицо снизу вверх симметрично пересекали темно-бардовые, словно выжженные, полосы. Волосы росли не по всей поверхности головы, а рядами, начинаясь чуть выше лба и клином расширяясь в полосы. Пышные и колючие, они чем-то напоминали неопрятные валики, стянутые на макушке в высокий хвост. Все полосы ниже хвоста были аккуратно выбриты. Ее кожа, цвета бледного золота, переливалась в тех местах, куда падал свет уличных фонарей. Бежевые штаны, неплотно облегая ноги, спускались в аккуратные маленькие балетки. Туника того же цвета была просторной и скрывала руки девочки до самых пальцев. По краям туники тянулись ровные бардовые полосы. </w:t>
      </w:r>
    </w:p>
    <w:p w:rsidR="00DC00DE" w:rsidRDefault="00DC00DE" w:rsidP="00A45CDA">
      <w:pPr>
        <w:rPr>
          <w:rFonts w:ascii="Georgia" w:hAnsi="Georgia" w:cs="Arial"/>
          <w:sz w:val="24"/>
          <w:szCs w:val="24"/>
        </w:rPr>
      </w:pPr>
      <w:r>
        <w:rPr>
          <w:rFonts w:ascii="Georgia" w:hAnsi="Georgia" w:cs="Arial"/>
          <w:sz w:val="24"/>
          <w:szCs w:val="24"/>
        </w:rPr>
        <w:t xml:space="preserve">- Ты давно не появлялась, - тихо произнес мужчина и прислонился к двери клиники. </w:t>
      </w:r>
    </w:p>
    <w:p w:rsidR="00DC00DE" w:rsidRDefault="00DC00DE" w:rsidP="00A45CDA">
      <w:pPr>
        <w:rPr>
          <w:rFonts w:ascii="Georgia" w:hAnsi="Georgia" w:cs="Arial"/>
          <w:sz w:val="24"/>
          <w:szCs w:val="24"/>
        </w:rPr>
      </w:pPr>
      <w:r>
        <w:rPr>
          <w:rFonts w:ascii="Georgia" w:hAnsi="Georgia" w:cs="Arial"/>
          <w:sz w:val="24"/>
          <w:szCs w:val="24"/>
        </w:rPr>
        <w:t xml:space="preserve">- Давно? – девочка задумчиво скосила глаза куда-то вверх, Росс терпеливо ждал. Ей тяжело было ориентироваться во времени – ее существование уже многие столетия от него не зависело. </w:t>
      </w:r>
    </w:p>
    <w:p w:rsidR="00DC00DE" w:rsidRDefault="00DC00DE" w:rsidP="00A45CDA">
      <w:pPr>
        <w:rPr>
          <w:rFonts w:ascii="Georgia" w:hAnsi="Georgia" w:cs="Arial"/>
          <w:sz w:val="24"/>
          <w:szCs w:val="24"/>
        </w:rPr>
      </w:pPr>
      <w:r>
        <w:rPr>
          <w:rFonts w:ascii="Georgia" w:hAnsi="Georgia" w:cs="Arial"/>
          <w:sz w:val="24"/>
          <w:szCs w:val="24"/>
        </w:rPr>
        <w:t>- Последний раз – полгода назад. Ты ушла, не закончив наш диалог.</w:t>
      </w:r>
    </w:p>
    <w:p w:rsidR="00DC00DE" w:rsidRDefault="00DC00DE" w:rsidP="00A45CDA">
      <w:pPr>
        <w:rPr>
          <w:rFonts w:ascii="Georgia" w:hAnsi="Georgia" w:cs="Arial"/>
          <w:sz w:val="24"/>
          <w:szCs w:val="24"/>
        </w:rPr>
      </w:pPr>
      <w:r>
        <w:rPr>
          <w:rFonts w:ascii="Georgia" w:hAnsi="Georgia" w:cs="Arial"/>
          <w:sz w:val="24"/>
          <w:szCs w:val="24"/>
        </w:rPr>
        <w:t xml:space="preserve">На мгновение, пока девочка опускала глаза, доктор успел заметить в них страх. Не будучи привязанной ко времени, к каким-то конкретным местам, она могла потеряться и больше никогда не обрести сознание.   </w:t>
      </w:r>
    </w:p>
    <w:p w:rsidR="00DC00DE" w:rsidRDefault="00DC00DE" w:rsidP="00A45CDA">
      <w:pPr>
        <w:rPr>
          <w:rFonts w:ascii="Georgia" w:hAnsi="Georgia" w:cs="Arial"/>
          <w:sz w:val="24"/>
          <w:szCs w:val="24"/>
        </w:rPr>
      </w:pPr>
      <w:r>
        <w:rPr>
          <w:rFonts w:ascii="Georgia" w:hAnsi="Georgia" w:cs="Arial"/>
          <w:sz w:val="24"/>
          <w:szCs w:val="24"/>
        </w:rPr>
        <w:t xml:space="preserve">- Так зачем вернулась? </w:t>
      </w:r>
    </w:p>
    <w:p w:rsidR="00DC00DE" w:rsidRDefault="009562D5" w:rsidP="00A45CDA">
      <w:pPr>
        <w:rPr>
          <w:rFonts w:ascii="Georgia" w:hAnsi="Georgia" w:cs="Arial"/>
          <w:sz w:val="24"/>
          <w:szCs w:val="24"/>
        </w:rPr>
      </w:pPr>
      <w:r>
        <w:rPr>
          <w:rFonts w:ascii="Georgia" w:hAnsi="Georgia" w:cs="Arial"/>
          <w:sz w:val="24"/>
          <w:szCs w:val="24"/>
        </w:rPr>
        <w:t>Мужчина</w:t>
      </w:r>
      <w:r w:rsidR="00DC00DE">
        <w:rPr>
          <w:rFonts w:ascii="Georgia" w:hAnsi="Georgia" w:cs="Arial"/>
          <w:sz w:val="24"/>
          <w:szCs w:val="24"/>
        </w:rPr>
        <w:t xml:space="preserve"> скрестил руки на груди. Он бы предпочел продолжить разговор в клинике, но не мог сделать этого при Томе. </w:t>
      </w:r>
    </w:p>
    <w:p w:rsidR="00DC00DE" w:rsidRDefault="00DC00DE" w:rsidP="00A45CDA">
      <w:pPr>
        <w:rPr>
          <w:rFonts w:ascii="Georgia" w:hAnsi="Georgia" w:cs="Arial"/>
          <w:sz w:val="24"/>
          <w:szCs w:val="24"/>
        </w:rPr>
      </w:pPr>
      <w:r>
        <w:rPr>
          <w:rFonts w:ascii="Georgia" w:hAnsi="Georgia" w:cs="Arial"/>
          <w:sz w:val="24"/>
          <w:szCs w:val="24"/>
        </w:rPr>
        <w:t>- Все так же нетерпелив, - печально улыбнувшись, тихо произнесла девочка. Как и многие годы назад, ее слова словно проникали под кожу Россу. – Ты ведь чувствуешь это, да? Ветвь разделилась и направилась по нужному пути.</w:t>
      </w:r>
    </w:p>
    <w:p w:rsidR="00DC00DE" w:rsidRDefault="00DC00DE" w:rsidP="00A45CDA">
      <w:pPr>
        <w:rPr>
          <w:rFonts w:ascii="Georgia" w:hAnsi="Georgia" w:cs="Arial"/>
          <w:sz w:val="24"/>
          <w:szCs w:val="24"/>
        </w:rPr>
      </w:pPr>
      <w:r>
        <w:rPr>
          <w:rFonts w:ascii="Georgia" w:hAnsi="Georgia" w:cs="Arial"/>
          <w:sz w:val="24"/>
          <w:szCs w:val="24"/>
        </w:rPr>
        <w:t xml:space="preserve">- То-то у меня желудок переворачивается… - недовольно буркнул мужчина. </w:t>
      </w:r>
      <w:r w:rsidR="00FC3236">
        <w:rPr>
          <w:rFonts w:ascii="Georgia" w:hAnsi="Georgia" w:cs="Arial"/>
          <w:sz w:val="24"/>
          <w:szCs w:val="24"/>
        </w:rPr>
        <w:t>Уже очень давно он не испытывал этого странного ощущения</w:t>
      </w:r>
      <w:r w:rsidR="00FA6865">
        <w:rPr>
          <w:rFonts w:ascii="Georgia" w:hAnsi="Georgia" w:cs="Arial"/>
          <w:sz w:val="24"/>
          <w:szCs w:val="24"/>
        </w:rPr>
        <w:t>, да и то в тот, последн</w:t>
      </w:r>
      <w:r w:rsidR="00C114CE">
        <w:rPr>
          <w:rFonts w:ascii="Georgia" w:hAnsi="Georgia" w:cs="Arial"/>
          <w:sz w:val="24"/>
          <w:szCs w:val="24"/>
        </w:rPr>
        <w:t>и</w:t>
      </w:r>
      <w:r w:rsidR="00FA6865">
        <w:rPr>
          <w:rFonts w:ascii="Georgia" w:hAnsi="Georgia" w:cs="Arial"/>
          <w:sz w:val="24"/>
          <w:szCs w:val="24"/>
        </w:rPr>
        <w:t xml:space="preserve">й раз, оно еще не выражалось так сильно, как сейчас, а еще тогда он не </w:t>
      </w:r>
      <w:r w:rsidR="00C114CE">
        <w:rPr>
          <w:rFonts w:ascii="Georgia" w:hAnsi="Georgia" w:cs="Arial"/>
          <w:sz w:val="24"/>
          <w:szCs w:val="24"/>
        </w:rPr>
        <w:t>знал</w:t>
      </w:r>
      <w:r w:rsidR="00FA6865">
        <w:rPr>
          <w:rFonts w:ascii="Georgia" w:hAnsi="Georgia" w:cs="Arial"/>
          <w:sz w:val="24"/>
          <w:szCs w:val="24"/>
        </w:rPr>
        <w:t xml:space="preserve">, что оно означает. </w:t>
      </w:r>
      <w:r w:rsidR="001C019A">
        <w:rPr>
          <w:rFonts w:ascii="Georgia" w:hAnsi="Georgia" w:cs="Arial"/>
          <w:sz w:val="24"/>
          <w:szCs w:val="24"/>
        </w:rPr>
        <w:t>То, что в</w:t>
      </w:r>
      <w:r>
        <w:rPr>
          <w:rFonts w:ascii="Georgia" w:hAnsi="Georgia" w:cs="Arial"/>
          <w:sz w:val="24"/>
          <w:szCs w:val="24"/>
        </w:rPr>
        <w:t xml:space="preserve">се дальнейшие события, которые могут показаться лишь случайными совпадениями, приведут к реализации определенной версии событий… угодной Кона. Росс намеренно называл их оскорбительным словом </w:t>
      </w:r>
      <w:r>
        <w:rPr>
          <w:rFonts w:ascii="Georgia" w:hAnsi="Georgia" w:cs="Arial"/>
          <w:sz w:val="24"/>
          <w:szCs w:val="24"/>
        </w:rPr>
        <w:lastRenderedPageBreak/>
        <w:t>«Кона», которое, как издевательство, использовали киборги. Еще десять лет назад он не мог позволить себе подобной дерзости – Мегу тогда только росла, и Росс нуждался в защите Коалиции. Однако</w:t>
      </w:r>
      <w:r w:rsidR="004E6B9A">
        <w:rPr>
          <w:rFonts w:ascii="Georgia" w:hAnsi="Georgia" w:cs="Arial"/>
          <w:sz w:val="24"/>
          <w:szCs w:val="24"/>
        </w:rPr>
        <w:t xml:space="preserve"> с</w:t>
      </w:r>
      <w:r>
        <w:rPr>
          <w:rFonts w:ascii="Georgia" w:hAnsi="Georgia" w:cs="Arial"/>
          <w:sz w:val="24"/>
          <w:szCs w:val="24"/>
        </w:rPr>
        <w:t xml:space="preserve"> годами мужчину все больше начинало раздражать то, как легко Кона подстраивают вселенную под себя, как манипулируют созданиями по всей галактике, чтобы получить необходимые условия, для событий, которые, по их мнению, должны привести к нужному исходу. Вот только будет ли этот исход удовлетворителен для человечества? Или только для Кона? Доктор не знал ответа и с каждым прожитым годом все яснее осознавал, что, скорее всего, никогда не узнает, а незнание Росс ненавидел больше всего на свете. </w:t>
      </w:r>
    </w:p>
    <w:p w:rsidR="00DC00DE" w:rsidRDefault="00DC00DE" w:rsidP="00A45CDA">
      <w:pPr>
        <w:rPr>
          <w:rFonts w:ascii="Georgia" w:hAnsi="Georgia" w:cs="Arial"/>
          <w:sz w:val="24"/>
          <w:szCs w:val="24"/>
        </w:rPr>
      </w:pPr>
      <w:r>
        <w:rPr>
          <w:rFonts w:ascii="Georgia" w:hAnsi="Georgia" w:cs="Arial"/>
          <w:sz w:val="24"/>
          <w:szCs w:val="24"/>
        </w:rPr>
        <w:t xml:space="preserve">- Ты так и не ответила мне, - задумчиво начал доктор, - в чем твоя выгода? Если ты права, то все эти события приведут к окончанию войны, но победа или поражение никак не помогут лично тебе. Не говори, что делаешь это ради своего народа, мы слишком давно знакомы, чтобы я поверил в этот высоко-патриотичный бред. </w:t>
      </w:r>
    </w:p>
    <w:p w:rsidR="00DC00DE" w:rsidRDefault="00DC00DE" w:rsidP="00A45CDA">
      <w:pPr>
        <w:rPr>
          <w:rFonts w:ascii="Georgia" w:hAnsi="Georgia" w:cs="Arial"/>
          <w:sz w:val="24"/>
          <w:szCs w:val="24"/>
        </w:rPr>
      </w:pPr>
      <w:r>
        <w:rPr>
          <w:rFonts w:ascii="Georgia" w:hAnsi="Georgia" w:cs="Arial"/>
          <w:sz w:val="24"/>
          <w:szCs w:val="24"/>
        </w:rPr>
        <w:t>Девочка горько улыбнулась. В ее глазах, таких старых и мудрых</w:t>
      </w:r>
      <w:r w:rsidR="00FA1380">
        <w:rPr>
          <w:rFonts w:ascii="Georgia" w:hAnsi="Georgia" w:cs="Arial"/>
          <w:sz w:val="24"/>
          <w:szCs w:val="24"/>
        </w:rPr>
        <w:t>,</w:t>
      </w:r>
      <w:r>
        <w:rPr>
          <w:rFonts w:ascii="Georgia" w:hAnsi="Georgia" w:cs="Arial"/>
          <w:sz w:val="24"/>
          <w:szCs w:val="24"/>
        </w:rPr>
        <w:t xml:space="preserve"> стояла многовековая усталость. </w:t>
      </w:r>
    </w:p>
    <w:p w:rsidR="00DC00DE" w:rsidRDefault="00DC00DE" w:rsidP="00A45CDA">
      <w:pPr>
        <w:rPr>
          <w:rFonts w:ascii="Georgia" w:hAnsi="Georgia" w:cs="Arial"/>
          <w:sz w:val="24"/>
          <w:szCs w:val="24"/>
        </w:rPr>
      </w:pPr>
      <w:r>
        <w:rPr>
          <w:rFonts w:ascii="Georgia" w:hAnsi="Georgia" w:cs="Arial"/>
          <w:sz w:val="24"/>
          <w:szCs w:val="24"/>
        </w:rPr>
        <w:t>- Ты не поймешь, еще слишком рано…</w:t>
      </w:r>
    </w:p>
    <w:p w:rsidR="00DC00DE" w:rsidRDefault="00DC00DE" w:rsidP="00A45CDA">
      <w:pPr>
        <w:rPr>
          <w:rFonts w:ascii="Georgia" w:hAnsi="Georgia" w:cs="Arial"/>
          <w:sz w:val="24"/>
          <w:szCs w:val="24"/>
        </w:rPr>
      </w:pPr>
      <w:r>
        <w:rPr>
          <w:rFonts w:ascii="Georgia" w:hAnsi="Georgia" w:cs="Arial"/>
          <w:sz w:val="24"/>
          <w:szCs w:val="24"/>
        </w:rPr>
        <w:t xml:space="preserve">Росс на мгновение отвел глаза. Маленькая девочка исчезла. </w:t>
      </w:r>
    </w:p>
    <w:p w:rsidR="00DC00DE" w:rsidRDefault="00DC00DE" w:rsidP="00A45CDA">
      <w:pPr>
        <w:jc w:val="right"/>
        <w:rPr>
          <w:rFonts w:ascii="Georgia" w:hAnsi="Georgia" w:cs="Arial"/>
          <w:i/>
          <w:sz w:val="24"/>
          <w:szCs w:val="24"/>
        </w:rPr>
      </w:pPr>
    </w:p>
    <w:p w:rsidR="00DC00DE" w:rsidRDefault="00DC00DE" w:rsidP="00E5100E">
      <w:pPr>
        <w:jc w:val="center"/>
        <w:rPr>
          <w:rFonts w:ascii="Georgia" w:hAnsi="Georgia" w:cs="Arial"/>
          <w:i/>
          <w:sz w:val="24"/>
          <w:szCs w:val="24"/>
        </w:rPr>
      </w:pPr>
      <w:r>
        <w:rPr>
          <w:rFonts w:ascii="Georgia" w:hAnsi="Georgia" w:cs="Arial"/>
          <w:i/>
          <w:sz w:val="24"/>
          <w:szCs w:val="24"/>
        </w:rPr>
        <w:t>15:12.</w:t>
      </w:r>
    </w:p>
    <w:p w:rsidR="00DC00DE" w:rsidRDefault="00DC00DE" w:rsidP="00A45CDA">
      <w:pPr>
        <w:rPr>
          <w:rFonts w:ascii="Georgia" w:hAnsi="Georgia" w:cs="Arial"/>
          <w:sz w:val="24"/>
          <w:szCs w:val="24"/>
        </w:rPr>
      </w:pPr>
      <w:r>
        <w:rPr>
          <w:rFonts w:ascii="Georgia" w:hAnsi="Georgia" w:cs="Arial"/>
          <w:sz w:val="24"/>
          <w:szCs w:val="24"/>
        </w:rPr>
        <w:t xml:space="preserve">Мегу не хотела открывать глаза. Перед ее мысленным взором стояли данные, которые доктор выводил на экран своего компьютера. Мегу непрестанно прокручивала в голове одну и ту же цифру. Двенадцать целых и восемь десятых процента. Раньше было семь. Почти шесть процентов за ночь. </w:t>
      </w:r>
    </w:p>
    <w:p w:rsidR="00DC00DE" w:rsidRDefault="00DC00DE" w:rsidP="00A45CDA">
      <w:pPr>
        <w:rPr>
          <w:rFonts w:ascii="Georgia" w:hAnsi="Georgia" w:cs="Arial"/>
          <w:sz w:val="24"/>
          <w:szCs w:val="24"/>
        </w:rPr>
      </w:pPr>
      <w:r>
        <w:rPr>
          <w:rFonts w:ascii="Georgia" w:hAnsi="Georgia" w:cs="Arial"/>
          <w:sz w:val="24"/>
          <w:szCs w:val="24"/>
        </w:rPr>
        <w:t xml:space="preserve">Мегу хотела что-то сказать, но запекшаяся кровь и отсутствие слюны превратили рот девушки в сухую пустыню. Доктор Росс, конечно же, заметил, что пациентка очнулась. Том сидел на полу, прислонившись к стене. Голова парня свисала на грудь, а сам он спал. </w:t>
      </w:r>
    </w:p>
    <w:p w:rsidR="00DC00DE" w:rsidRDefault="00DC00DE" w:rsidP="00A45CDA">
      <w:pPr>
        <w:rPr>
          <w:rFonts w:ascii="Georgia" w:hAnsi="Georgia" w:cs="Arial"/>
          <w:sz w:val="24"/>
          <w:szCs w:val="24"/>
        </w:rPr>
      </w:pPr>
      <w:r>
        <w:rPr>
          <w:rFonts w:ascii="Georgia" w:hAnsi="Georgia" w:cs="Arial"/>
          <w:sz w:val="24"/>
          <w:szCs w:val="24"/>
        </w:rPr>
        <w:t xml:space="preserve">- Модуль в порядке, как и твои внутренности, - медленно заговорил Росс, - хотя не похоже, что тебя это волнует. Из-за пули </w:t>
      </w:r>
      <w:proofErr w:type="spellStart"/>
      <w:r>
        <w:rPr>
          <w:rFonts w:ascii="Georgia" w:hAnsi="Georgia" w:cs="Arial"/>
          <w:sz w:val="24"/>
          <w:szCs w:val="24"/>
        </w:rPr>
        <w:t>схлопнулось</w:t>
      </w:r>
      <w:proofErr w:type="spellEnd"/>
      <w:r>
        <w:rPr>
          <w:rFonts w:ascii="Georgia" w:hAnsi="Georgia" w:cs="Arial"/>
          <w:sz w:val="24"/>
          <w:szCs w:val="24"/>
        </w:rPr>
        <w:t xml:space="preserve"> правое легкое, его пришлось полностью заменить. Ты ведь хочешь вернуться к работе на своем драгоценном торговом корабле? Проведи я обычную операцию, которая, к слову, невозможна без ассистентов, с космосом ты бы попрощалась. Но я не жду благодарностей. Сейчас ты киборг на чуть больше, чем двенадцать процентов и они не стоят этого измученного вида.</w:t>
      </w:r>
    </w:p>
    <w:p w:rsidR="00DC00DE" w:rsidRDefault="00DC00DE" w:rsidP="00A45CDA">
      <w:pPr>
        <w:rPr>
          <w:rFonts w:ascii="Georgia" w:hAnsi="Georgia" w:cs="Arial"/>
          <w:sz w:val="24"/>
          <w:szCs w:val="24"/>
        </w:rPr>
      </w:pPr>
      <w:r>
        <w:rPr>
          <w:rFonts w:ascii="Georgia" w:hAnsi="Georgia" w:cs="Arial"/>
          <w:sz w:val="24"/>
          <w:szCs w:val="24"/>
        </w:rPr>
        <w:t xml:space="preserve">Девушка даже не заметила, что морщилась от недовольства, а после слов доктора с раздражением распахнула глаза, но тут же зажмурилась от яркого света в помещении. </w:t>
      </w:r>
    </w:p>
    <w:p w:rsidR="00DC00DE" w:rsidRDefault="00DC00DE" w:rsidP="00A45CDA">
      <w:pPr>
        <w:rPr>
          <w:rFonts w:ascii="Georgia" w:hAnsi="Georgia" w:cs="Arial"/>
          <w:sz w:val="24"/>
          <w:szCs w:val="24"/>
        </w:rPr>
      </w:pPr>
      <w:r>
        <w:rPr>
          <w:rFonts w:ascii="Georgia" w:hAnsi="Georgia" w:cs="Arial"/>
          <w:sz w:val="24"/>
          <w:szCs w:val="24"/>
        </w:rPr>
        <w:t xml:space="preserve">- Я и не собиралась благодарить, - хрипло огрызнулась Мегу. Ее голос разбудил Тома, и молодой парень подскочил на месте так резко, что ему пришлось схватиться за стену, чтобы не упасть обратно. </w:t>
      </w:r>
    </w:p>
    <w:p w:rsidR="00DC00DE" w:rsidRDefault="00DC00DE" w:rsidP="00A45CDA">
      <w:pPr>
        <w:rPr>
          <w:rFonts w:ascii="Georgia" w:hAnsi="Georgia" w:cs="Arial"/>
          <w:sz w:val="24"/>
          <w:szCs w:val="24"/>
        </w:rPr>
      </w:pPr>
    </w:p>
    <w:p w:rsidR="00DC00DE" w:rsidRDefault="00DC00DE" w:rsidP="00A45CDA">
      <w:pPr>
        <w:rPr>
          <w:rFonts w:ascii="Georgia" w:hAnsi="Georgia" w:cs="Arial"/>
          <w:sz w:val="24"/>
          <w:szCs w:val="24"/>
        </w:rPr>
      </w:pPr>
      <w:r>
        <w:rPr>
          <w:rFonts w:ascii="Georgia" w:hAnsi="Georgia" w:cs="Arial"/>
          <w:sz w:val="24"/>
          <w:szCs w:val="24"/>
        </w:rPr>
        <w:lastRenderedPageBreak/>
        <w:t xml:space="preserve"> </w:t>
      </w:r>
    </w:p>
    <w:p w:rsidR="00DC00DE" w:rsidRDefault="00DC00DE" w:rsidP="00A45CDA">
      <w:pPr>
        <w:rPr>
          <w:rFonts w:ascii="Georgia" w:hAnsi="Georgia" w:cs="Arial"/>
          <w:sz w:val="24"/>
          <w:szCs w:val="24"/>
        </w:rPr>
      </w:pPr>
      <w:r>
        <w:rPr>
          <w:rFonts w:ascii="Georgia" w:hAnsi="Georgia" w:cs="Arial"/>
          <w:sz w:val="24"/>
          <w:szCs w:val="24"/>
        </w:rPr>
        <w:t xml:space="preserve">Том помог ей сесть и передал стакан. Полностью восстановившись, Мегу не чувствовала боли, усталости или дискомфорта. Собственно, она ощущала себя как никогда бодрой и здоровой. Мысли девушки вдруг метнулись в другом направлении. Проглотив всю воду, Мегу сжала стакан в руках, опустив голову и прикасаясь лбом к коленкам. Сира ушла. Исчезла навсегда из ее жизни. Мегу никогда не приходилось жаловаться на отсутствие друзей – она знала большую часть Ямы, но Том и Сира были самыми близкими. Том… Девушка резко вскинула голову и решилась посмотреть на соседа, обеспокоенно рассматривавшего ее со стороны. Возможно, Том боялся вспышки гнева, ведь он невольно стал участником ее </w:t>
      </w:r>
      <w:proofErr w:type="spellStart"/>
      <w:r>
        <w:rPr>
          <w:rFonts w:ascii="Georgia" w:hAnsi="Georgia" w:cs="Arial"/>
          <w:sz w:val="24"/>
          <w:szCs w:val="24"/>
        </w:rPr>
        <w:t>кибернизации</w:t>
      </w:r>
      <w:proofErr w:type="spellEnd"/>
      <w:r>
        <w:rPr>
          <w:rFonts w:ascii="Georgia" w:hAnsi="Georgia" w:cs="Arial"/>
          <w:sz w:val="24"/>
          <w:szCs w:val="24"/>
        </w:rPr>
        <w:t>, но Мегу не чувствовала ненависти. Не к нему. Она помнила, как парень подхватил ее на руки, там, в темном здании, где еще могли находиться киборги, а со всех сторон слышались крики, рев серены и шум дождя. Он тоже мог умереть там из-за нее…</w:t>
      </w:r>
    </w:p>
    <w:p w:rsidR="00DC00DE" w:rsidRDefault="00DC00DE" w:rsidP="00A45CDA">
      <w:pPr>
        <w:rPr>
          <w:rFonts w:ascii="Georgia" w:hAnsi="Georgia" w:cs="Arial"/>
          <w:sz w:val="24"/>
          <w:szCs w:val="24"/>
        </w:rPr>
      </w:pPr>
      <w:r>
        <w:rPr>
          <w:rFonts w:ascii="Georgia" w:hAnsi="Georgia" w:cs="Arial"/>
          <w:sz w:val="24"/>
          <w:szCs w:val="24"/>
        </w:rPr>
        <w:t xml:space="preserve">- Спасибо, - прошептала Мегу, кашлянув, чтобы прочистить горло. Девушка видела, как расслабил напряженные мышцы Том, и, едва заметно улыбнувшись, опустила голову, чтобы не выдать одолевавших ее мыслей. Том стал для нее больше, чем соседом или другом. Он был одним из столпов, на котором держался ее мир. Куда бы ни уезжала Мегу, чем бы она ни занималась, девушка всегда знала, что может вернуться в Яму и найти Тома. Неизменного Тома, который будет улыбаться, смеяться и радоваться встрече так же, как и она. Который поможет в трудной ситуации и останется на ее стороне, несмотря на то, что она уже на двадцать с лишним процентов киборг. </w:t>
      </w:r>
    </w:p>
    <w:p w:rsidR="00DC00DE" w:rsidRDefault="00DC00DE" w:rsidP="00A45CDA">
      <w:pPr>
        <w:rPr>
          <w:rFonts w:ascii="Georgia" w:hAnsi="Georgia" w:cs="Arial"/>
          <w:sz w:val="24"/>
          <w:szCs w:val="24"/>
        </w:rPr>
      </w:pPr>
      <w:r>
        <w:rPr>
          <w:rFonts w:ascii="Georgia" w:hAnsi="Georgia" w:cs="Arial"/>
          <w:sz w:val="24"/>
          <w:szCs w:val="24"/>
        </w:rPr>
        <w:t xml:space="preserve">Мегу соскочила с кушетки и на подгибающихся ногах доползла до душа. Она успела услышать, как доктор отправил Тома за продуктами, прежде чем включила воду. Маленькая, неудобная душевая с шумом закрыла прозрачную дверь за спиной девушки. Через несколько секунд появилась вода. Она лилась из тонких отверстий в крыше кабинки и была скорее похожа на дождь, чем на душ. Несмотря на то, что сжатые вакуумные заряды причиняют больше внутреннего вреда, чем внешнего, майка оказалась безнадежно испорчена, а любимые темно-фиолетовые кожаные брюки Мегу могли выдержать еще только одну поездку. </w:t>
      </w:r>
    </w:p>
    <w:p w:rsidR="00DC00DE" w:rsidRDefault="00DC00DE" w:rsidP="00A45CDA">
      <w:pPr>
        <w:rPr>
          <w:rFonts w:ascii="Georgia" w:hAnsi="Georgia" w:cs="Arial"/>
          <w:sz w:val="24"/>
          <w:szCs w:val="24"/>
        </w:rPr>
      </w:pPr>
      <w:r>
        <w:rPr>
          <w:rFonts w:ascii="Georgia" w:hAnsi="Georgia" w:cs="Arial"/>
          <w:sz w:val="24"/>
          <w:szCs w:val="24"/>
        </w:rPr>
        <w:t xml:space="preserve">Девушка повернулась к зеркалу внутри кабинки и стала рассматривать себя, пытаясь найти хоть какие-то видимые отличия. Ярко-розовые волосы, едва касавшиеся ушей и обычно торчавшие во все стороны, прилипли к голове некрасивой мокрой кашей. Остатки макияжа смылись с лица вместе с кровью и глаза Мегу вдруг показались ей невероятно маленькими и бледными. Направив взгляд ниже, девушка осторожно прикоснулась к ребрам, нащупав едва заметный след от пули, превратившийся теперь в маленький шрам, сжавшийся внутрь. Некоторые раны все еще приходится зашивать, но самые маленькие можно закрыть специальным медицинским инструментом. Он не наращивает ткани, а скорее стягивает те, что есть у тебя. Чаще всего их используют при пулевых ранениях, потому что округлые повреждения стягиваются наиболее аккуратно. Надавив на ребра, Мегу не почувствовала разницы. Это пугало ее. Где та грань, после которой уже нельзя вернуться? Девушке хотелось думать: «Это только двадцать процентов, только легкое, часть черепа и несколько ребер». Однако Мегу гнала такие мысли. Размышляя в подобном ключе можно однажды заглянуть в зеркало и обнаружить там лишь металлическую оболочку человека. </w:t>
      </w:r>
      <w:proofErr w:type="spellStart"/>
      <w:r>
        <w:rPr>
          <w:rFonts w:ascii="Georgia" w:hAnsi="Georgia" w:cs="Arial"/>
          <w:sz w:val="24"/>
          <w:szCs w:val="24"/>
        </w:rPr>
        <w:t>Кибер</w:t>
      </w:r>
      <w:proofErr w:type="spellEnd"/>
      <w:r>
        <w:rPr>
          <w:rFonts w:ascii="Georgia" w:hAnsi="Georgia" w:cs="Arial"/>
          <w:sz w:val="24"/>
          <w:szCs w:val="24"/>
        </w:rPr>
        <w:t>-</w:t>
      </w:r>
      <w:r>
        <w:rPr>
          <w:rFonts w:ascii="Georgia" w:hAnsi="Georgia" w:cs="Arial"/>
          <w:sz w:val="24"/>
          <w:szCs w:val="24"/>
        </w:rPr>
        <w:lastRenderedPageBreak/>
        <w:t>технологии не просто меняют тела, они проникают в сознание, заставляют думать, что так все и должно быть, что нет ничего плохого в подобных изменениях.</w:t>
      </w:r>
    </w:p>
    <w:p w:rsidR="00DC00DE" w:rsidRDefault="00DC00DE" w:rsidP="00A45CDA">
      <w:pPr>
        <w:rPr>
          <w:rFonts w:ascii="Georgia" w:hAnsi="Georgia" w:cs="Arial"/>
          <w:sz w:val="24"/>
          <w:szCs w:val="24"/>
        </w:rPr>
      </w:pPr>
      <w:r>
        <w:rPr>
          <w:rFonts w:ascii="Georgia" w:hAnsi="Georgia" w:cs="Arial"/>
          <w:sz w:val="24"/>
          <w:szCs w:val="24"/>
        </w:rPr>
        <w:t>Вздрогнув, Мегу закрыла глаза. Вода вдруг показалась холодной. Смыв с себя остатки крови и грязи, девушка поспешила выбраться из кабинки в относительное тепло комнаты. Завернувшись в широкое длинное полотенце, Мегу подхватила сброшенные на пол вещи, из которых при этом вылетела ключ-карта от квартиры, и, неловко крутясь в узком пространстве комнаты, боком вытолкнула дверь, вываливаясь в коридор. В этот же момент послышался голос вернувшегося Тома. Справа от двери из кабинета коридор упирался в кладовую, оттуда по порядку шли ванная комната, кухня и спальня. Мегу уверенно двинулась к последней, оставляя на полу мокрые следы. Доктор что-то ответил парню, она узнала голос, но слов не разобрала. Мегу уже проходила кухню, когда дверь из кабинета приоткрылась, и в коридор влетел Том с бумажным пакетом из магазина. Удивленный взгляд парня впился в лицо Мегу, а затем продолжил следовать вниз, осматривая девушку с головы до ног. В узком коридоре, где мог проходить лишь один человек за раз, ей было просто некуда деться от столь внимательного взгляда. Когда глаза Тома, сделав полный обход, вернулись к лицу девушки, она, не выдержав, рявкнула:</w:t>
      </w:r>
    </w:p>
    <w:p w:rsidR="00DC00DE" w:rsidRDefault="00DC00DE" w:rsidP="00A45CDA">
      <w:pPr>
        <w:rPr>
          <w:rFonts w:ascii="Georgia" w:hAnsi="Georgia" w:cs="Arial"/>
          <w:sz w:val="24"/>
          <w:szCs w:val="24"/>
        </w:rPr>
      </w:pPr>
      <w:r>
        <w:rPr>
          <w:rFonts w:ascii="Georgia" w:hAnsi="Georgia" w:cs="Arial"/>
          <w:sz w:val="24"/>
          <w:szCs w:val="24"/>
        </w:rPr>
        <w:t>- Закончил?!</w:t>
      </w:r>
    </w:p>
    <w:p w:rsidR="00DC00DE" w:rsidRDefault="00DC00DE" w:rsidP="00A45CDA">
      <w:pPr>
        <w:rPr>
          <w:rFonts w:ascii="Georgia" w:hAnsi="Georgia" w:cs="Arial"/>
          <w:sz w:val="24"/>
          <w:szCs w:val="24"/>
        </w:rPr>
      </w:pPr>
      <w:r>
        <w:rPr>
          <w:rFonts w:ascii="Georgia" w:hAnsi="Georgia" w:cs="Arial"/>
          <w:sz w:val="24"/>
          <w:szCs w:val="24"/>
        </w:rPr>
        <w:t xml:space="preserve">И, не дожидаясь ответа, отпихнула все еще удивленного Тома, который едва успел ухватиться за дверной косяк, чтобы не полететь на пол кабинета. Доктор Росс на мгновение поднял голову, отвлекаясь от экрана компьютера на непривычный шум, а затем, почти мгновенно потеряв интерес, опустил ее обратно. Мегу скрылась в спальне с твердым намерением найти какую-нибудь одежду. Здесь хранилась так же ее служебная форма. Небрежно брошенная поверх прочих вещей толстовка теперь была аккуратно сложена. Скривившись, от педантичности доктора или от собственной неряшливости, Мегу потянулась к синей футболке с рисунком космического корабля и, чтобы скрыть это убожество, тут же накинула поверх широкую толстовку. Расстроенно оценив состояние брюк, девушка покрутила головой в поисках альтернативы. Спасение пришло в виде старых, слишком больших для нее, пижамных штанов Росса. </w:t>
      </w:r>
    </w:p>
    <w:p w:rsidR="00DC00DE" w:rsidRDefault="00DC00DE" w:rsidP="00A45CDA">
      <w:pPr>
        <w:rPr>
          <w:rFonts w:ascii="Georgia" w:hAnsi="Georgia" w:cs="Arial"/>
          <w:sz w:val="24"/>
          <w:szCs w:val="24"/>
        </w:rPr>
      </w:pPr>
      <w:r>
        <w:rPr>
          <w:rFonts w:ascii="Georgia" w:hAnsi="Georgia" w:cs="Arial"/>
          <w:sz w:val="24"/>
          <w:szCs w:val="24"/>
        </w:rPr>
        <w:t xml:space="preserve">Глубоко вздохнув, Мегу пообещала себе, что никогда больше не будет впадать в подобную степень отчаяния и обязательно купит себе запасную пару брюк. Представив все возможные шутки Тома, девушка решительно натянула штаны, утягивая резинку на поясе. Она переживет этот обед, а к вечеру сядет на поезд и уедет в </w:t>
      </w:r>
      <w:proofErr w:type="spellStart"/>
      <w:r>
        <w:rPr>
          <w:rFonts w:ascii="Georgia" w:hAnsi="Georgia" w:cs="Arial"/>
          <w:sz w:val="24"/>
          <w:szCs w:val="24"/>
        </w:rPr>
        <w:t>Пошис</w:t>
      </w:r>
      <w:proofErr w:type="spellEnd"/>
      <w:r>
        <w:rPr>
          <w:rFonts w:ascii="Georgia" w:hAnsi="Georgia" w:cs="Arial"/>
          <w:sz w:val="24"/>
          <w:szCs w:val="24"/>
        </w:rPr>
        <w:t xml:space="preserve">. Довольная собственными размышлениями, Мегу подхватила брюки, чтобы закинуть их в стирку и майку, чтобы закинуть ее в </w:t>
      </w:r>
      <w:proofErr w:type="spellStart"/>
      <w:r>
        <w:rPr>
          <w:rFonts w:ascii="Georgia" w:hAnsi="Georgia" w:cs="Arial"/>
          <w:sz w:val="24"/>
          <w:szCs w:val="24"/>
        </w:rPr>
        <w:t>мусорку</w:t>
      </w:r>
      <w:proofErr w:type="spellEnd"/>
      <w:r>
        <w:rPr>
          <w:rFonts w:ascii="Georgia" w:hAnsi="Georgia" w:cs="Arial"/>
          <w:sz w:val="24"/>
          <w:szCs w:val="24"/>
        </w:rPr>
        <w:t xml:space="preserve">. Стоило девушке появиться на кухне, как клинику сотряс взрыв громкого смеха. Даже доктор невольно улыбнулся нелепому виду подопечной. </w:t>
      </w:r>
    </w:p>
    <w:p w:rsidR="00DC00DE" w:rsidRDefault="00DC00DE" w:rsidP="00A45CDA">
      <w:pPr>
        <w:rPr>
          <w:rFonts w:ascii="Georgia" w:hAnsi="Georgia" w:cs="Arial"/>
          <w:sz w:val="24"/>
          <w:szCs w:val="24"/>
        </w:rPr>
      </w:pPr>
      <w:r>
        <w:rPr>
          <w:rFonts w:ascii="Georgia" w:hAnsi="Georgia" w:cs="Arial"/>
          <w:sz w:val="24"/>
          <w:szCs w:val="24"/>
        </w:rPr>
        <w:t xml:space="preserve">- Держите свое мнение при себе, - сурово объявила Мегу, стреляя глазами то на одного то на другого. Доктор отнесся к этому предупреждению более спокойно, чем Том, которого накрыла новая волна смеха, сдерживаемая лишь прижатой ко рту ладонью. Нахмурившись, Мегу села на стул, посылая мысленный сигнал плоскому экрану, установленному над кухонными тумбочками. </w:t>
      </w:r>
      <w:proofErr w:type="spellStart"/>
      <w:r>
        <w:rPr>
          <w:rFonts w:ascii="Georgia" w:hAnsi="Georgia" w:cs="Arial"/>
          <w:sz w:val="24"/>
          <w:szCs w:val="24"/>
        </w:rPr>
        <w:t>Кибер</w:t>
      </w:r>
      <w:proofErr w:type="spellEnd"/>
      <w:r>
        <w:rPr>
          <w:rFonts w:ascii="Georgia" w:hAnsi="Georgia" w:cs="Arial"/>
          <w:sz w:val="24"/>
          <w:szCs w:val="24"/>
        </w:rPr>
        <w:t xml:space="preserve">-модуль позволял ей дистанционно управлять мелкой электроникой, но так как у самой Мегу дома ничего такого не было, этой способностью она почти никогда не </w:t>
      </w:r>
      <w:r>
        <w:rPr>
          <w:rFonts w:ascii="Georgia" w:hAnsi="Georgia" w:cs="Arial"/>
          <w:sz w:val="24"/>
          <w:szCs w:val="24"/>
        </w:rPr>
        <w:lastRenderedPageBreak/>
        <w:t xml:space="preserve">пользовалась. Бросив равнодушный взгляд на телевизор, доктор продолжил резать мясо. Недостатка в еде жители Ямы никогда не испытывали. С учетом количества нелегальной продукции, проходящей через город, здесь всегда можно было купить все для идеального стола по сходной цене. </w:t>
      </w:r>
    </w:p>
    <w:p w:rsidR="00DC00DE" w:rsidRDefault="00DC00DE" w:rsidP="00A45CDA">
      <w:pPr>
        <w:rPr>
          <w:rFonts w:ascii="Georgia" w:hAnsi="Georgia" w:cs="Arial"/>
          <w:sz w:val="24"/>
          <w:szCs w:val="24"/>
        </w:rPr>
      </w:pPr>
      <w:r>
        <w:rPr>
          <w:rFonts w:ascii="Georgia" w:hAnsi="Georgia" w:cs="Arial"/>
          <w:sz w:val="24"/>
          <w:szCs w:val="24"/>
        </w:rPr>
        <w:t xml:space="preserve">Сбросив мясо в кастрюлю, Росс залил воду и поставил в нагреватель, определив температуру на сто градусов Цельсия. Через минуту вода закипела, доктор добавил сухие смеси с овощами и приправами, которые мгновенно растворились и приняли нормальный вид. Том чувствовал себя несколько неловко, обедая в клинике - он никогда не задерживался здесь так надолго. Мегу же пыталась разобрать слова репортера из новостей за шумом нагревателя и стуком ставящихся на стол тарелок. </w:t>
      </w:r>
    </w:p>
    <w:p w:rsidR="00DC00DE" w:rsidRDefault="00DC00DE" w:rsidP="00A45CDA">
      <w:pPr>
        <w:rPr>
          <w:rFonts w:ascii="Georgia" w:hAnsi="Georgia" w:cs="Arial"/>
          <w:sz w:val="24"/>
          <w:szCs w:val="24"/>
        </w:rPr>
      </w:pPr>
      <w:r>
        <w:rPr>
          <w:rFonts w:ascii="Georgia" w:hAnsi="Georgia" w:cs="Arial"/>
          <w:sz w:val="24"/>
          <w:szCs w:val="24"/>
        </w:rPr>
        <w:t xml:space="preserve">Ни слова о Яме или Ящерицах. Несколько сообщений о нападениях пиратов на торговые суда, просьба компаний не пренебрегать безопасностью и следить за ситуацией на космических путях. Мегу едва сдержала усмешку. Уж чего-чего, а пиратов их посудине опасаться не стоит. Выключив экран, по которому стали показывать рекламу нового модуля, девушка перевела внимание на еду. Горячий суп приятно заполнил пустоту в желудке. Ели они молча, эффективно работая ложками. Суп Мегу могла попробовать только у доктора – сама никогда не готовила. Изначально – не видела в этом смысла, а потом стала лениться. </w:t>
      </w:r>
    </w:p>
    <w:p w:rsidR="00DC00DE" w:rsidRDefault="00DC00DE" w:rsidP="00A45CDA">
      <w:pPr>
        <w:rPr>
          <w:rFonts w:ascii="Georgia" w:hAnsi="Georgia" w:cs="Arial"/>
          <w:sz w:val="24"/>
          <w:szCs w:val="24"/>
        </w:rPr>
      </w:pPr>
      <w:r>
        <w:rPr>
          <w:rFonts w:ascii="Georgia" w:hAnsi="Georgia" w:cs="Arial"/>
          <w:sz w:val="24"/>
          <w:szCs w:val="24"/>
        </w:rPr>
        <w:t xml:space="preserve">- Во сколько поезд? – собирая тарелки, первым нарушил тишину доктор. </w:t>
      </w:r>
    </w:p>
    <w:p w:rsidR="00DC00DE" w:rsidRDefault="00DC00DE" w:rsidP="00A45CDA">
      <w:pPr>
        <w:rPr>
          <w:rFonts w:ascii="Georgia" w:hAnsi="Georgia" w:cs="Arial"/>
          <w:sz w:val="24"/>
          <w:szCs w:val="24"/>
        </w:rPr>
      </w:pPr>
      <w:r>
        <w:rPr>
          <w:rFonts w:ascii="Georgia" w:hAnsi="Georgia" w:cs="Arial"/>
          <w:sz w:val="24"/>
          <w:szCs w:val="24"/>
        </w:rPr>
        <w:t xml:space="preserve">- В шесть с чем-то, - махнув рукой, небрежно бросила Мегу. Ближайшие полтора часа она не хотела даже шевелиться. По телу разливалось тепло. Обычно в это время она собирала сумку. Каждому члену экипажа разрешалось взять не больше одной сумки вещей, вес которой проверялся перед посадкой. Никакой еды, никаких жидкостей и, конечно же, вредных вещей. Курильщики оставались за бортом. Обычно Мегу убирала в сумку форму, чтобы не таскаться в ней ближайшие сутки по общественному транспорту. В этот раз, за неимением одежды выше пояса, придется воспользоваться фирменной. Запасная форма всегда оставалась на борту. Одна на человеке, другая в стирке и так по кругу пока не закончится поездка. Никакого выбора, никаких цветов кроме черного. За многие месяцы в космосе Мегу настолько привыкала к мрачной форме, что возвращаясь в Яму чувствовала себя неуютно в одежде других цветов. Сейчас же, за блаженную неделю отдыха, пропитавшись атмосферой города, девушка с сожалением думала о фиолетовых кожаных брюках, которые останутся на планете, когда она улетит. </w:t>
      </w:r>
    </w:p>
    <w:p w:rsidR="00DC00DE" w:rsidRDefault="00DC00DE" w:rsidP="00A45CDA">
      <w:pPr>
        <w:rPr>
          <w:rFonts w:ascii="Georgia" w:hAnsi="Georgia" w:cs="Arial"/>
          <w:sz w:val="24"/>
          <w:szCs w:val="24"/>
        </w:rPr>
      </w:pPr>
      <w:r>
        <w:rPr>
          <w:rFonts w:ascii="Georgia" w:hAnsi="Georgia" w:cs="Arial"/>
          <w:sz w:val="24"/>
          <w:szCs w:val="24"/>
        </w:rPr>
        <w:t>Тут Том подскочил, аккуратно приставляя стул к столу.</w:t>
      </w:r>
    </w:p>
    <w:p w:rsidR="00DC00DE" w:rsidRDefault="00DC00DE" w:rsidP="00A45CDA">
      <w:pPr>
        <w:rPr>
          <w:rFonts w:ascii="Georgia" w:hAnsi="Georgia" w:cs="Arial"/>
          <w:sz w:val="24"/>
          <w:szCs w:val="24"/>
        </w:rPr>
      </w:pPr>
      <w:r>
        <w:rPr>
          <w:rFonts w:ascii="Georgia" w:hAnsi="Georgia" w:cs="Arial"/>
          <w:sz w:val="24"/>
          <w:szCs w:val="24"/>
        </w:rPr>
        <w:t>- Я приду тебя проводить, а пока надо ещё кое-что сделать. Спасибо за еду.</w:t>
      </w:r>
    </w:p>
    <w:p w:rsidR="00DC00DE" w:rsidRDefault="00DC00DE" w:rsidP="00A45CDA">
      <w:pPr>
        <w:rPr>
          <w:rFonts w:ascii="Georgia" w:hAnsi="Georgia" w:cs="Arial"/>
          <w:sz w:val="24"/>
          <w:szCs w:val="24"/>
        </w:rPr>
      </w:pPr>
      <w:r>
        <w:rPr>
          <w:rFonts w:ascii="Georgia" w:hAnsi="Georgia" w:cs="Arial"/>
          <w:sz w:val="24"/>
          <w:szCs w:val="24"/>
        </w:rPr>
        <w:t xml:space="preserve">Быстро выговаривая слова, парень двигался к двери и вылетел за нее, как пуля. Мегу с Россом невольно переглянулись и мысленно пожали плечами. Странностей у Тома было ровно столько же, сколько и у других жителей Ямы. Его, обычно дружелюбное настроение, менялось в одно мгновение и никогда не понятно, чем вызваны эти перемены. Парень мог спокойно заниматься каким-то делом, а потом вдруг подскочить и побежать в неизвестном направлении. Когда дело касалось механики, он на удивление легко сосредотачивался, однако в остальное время был несколько рассеянным, словно не знал, куда себя деть. В целом, Том никак не </w:t>
      </w:r>
      <w:r>
        <w:rPr>
          <w:rFonts w:ascii="Georgia" w:hAnsi="Georgia" w:cs="Arial"/>
          <w:sz w:val="24"/>
          <w:szCs w:val="24"/>
        </w:rPr>
        <w:lastRenderedPageBreak/>
        <w:t xml:space="preserve">производил впечатления профессионала, поэтому Мегу не удивилась, что ему не дали работу. </w:t>
      </w:r>
    </w:p>
    <w:p w:rsidR="00DC00DE" w:rsidRDefault="00DC00DE" w:rsidP="00A45CDA">
      <w:pPr>
        <w:rPr>
          <w:rFonts w:ascii="Georgia" w:hAnsi="Georgia" w:cs="Arial"/>
          <w:sz w:val="24"/>
          <w:szCs w:val="24"/>
        </w:rPr>
      </w:pPr>
      <w:r>
        <w:rPr>
          <w:rFonts w:ascii="Georgia" w:hAnsi="Georgia" w:cs="Arial"/>
          <w:sz w:val="24"/>
          <w:szCs w:val="24"/>
        </w:rPr>
        <w:t xml:space="preserve">«Бедняга Том, чинить ему чужую технику до конца жизни» - со вздохом подумала девушка, но огорчения не чувствовала. Ее эгоистичная часть была рада, что парень всегда будет оставаться там, где она сможет с ним видеться. </w:t>
      </w:r>
    </w:p>
    <w:p w:rsidR="00DC00DE" w:rsidRDefault="00DC00DE" w:rsidP="00A45CDA">
      <w:pPr>
        <w:rPr>
          <w:rFonts w:ascii="Georgia" w:hAnsi="Georgia" w:cs="Arial"/>
          <w:sz w:val="24"/>
          <w:szCs w:val="24"/>
        </w:rPr>
      </w:pPr>
      <w:r>
        <w:rPr>
          <w:rFonts w:ascii="Georgia" w:hAnsi="Georgia" w:cs="Arial"/>
          <w:sz w:val="24"/>
          <w:szCs w:val="24"/>
        </w:rPr>
        <w:t xml:space="preserve">Пока Мегу размышляла о неопределённом будущем, доктор Росс бодро направился в кабинет. Он, конечно, услышал бы появление нового клиента, и все же хотел быть уверен, что никого не упустит. На всю Яму он был единственным специалистом высокого класса. И хотя это не афишировалось, люди чувствовали разницу между Россом и прочими врачами в городе, бизнес которых оказался кардинально подорван после появления доктора. Усаживаясь за компьютер, на котором еще сохранились последние данные модуля Мегу, Росс думал о сбежавшем так внезапно парне. Модуль доктор проверил еще ночью. Прошло уже двадцать лет, а тот оставался стабильным – новейшая разработка на момент установки, а сейчас его назвали бы хламом. Может и назвали бы, но Росс старался проводить обновления и не переставал экспериментировать, добавляя свои детали при каждом возвращении Мегу. На данный момент ее модуль был уникальным. </w:t>
      </w:r>
    </w:p>
    <w:p w:rsidR="00DC00DE" w:rsidRDefault="00DC00DE" w:rsidP="00A45CDA">
      <w:pPr>
        <w:rPr>
          <w:rFonts w:ascii="Georgia" w:hAnsi="Georgia" w:cs="Arial"/>
          <w:sz w:val="24"/>
          <w:szCs w:val="24"/>
        </w:rPr>
      </w:pPr>
      <w:r>
        <w:rPr>
          <w:rFonts w:ascii="Georgia" w:hAnsi="Georgia" w:cs="Arial"/>
          <w:sz w:val="24"/>
          <w:szCs w:val="24"/>
        </w:rPr>
        <w:t xml:space="preserve">Том… Доктор отчаянно пытался вспомнить, что он знал об этом парне из соседнего дома. Хороший механик, пытающийся выбраться из Ямы. Оставаясь скептиком, Росс не мог позволить себе думать о мальчике, как о специалисте, ведь ему всего двадцать четыре года. Тяжело адекватно оценивать качества человека, которого почти не знаешь. Тем не менее, Том неплохо ладит с Мегу, а это чего-то да стоит. И знает про модуль… эта деталь больше всего волновала доктора. Ночью парень действовал достаточно быстро и уверенно, хотя явно сильно волновался, а утром показал, что умеет думать. Механик. Какого уровня? У механиков в Яме не было доступа к </w:t>
      </w:r>
      <w:proofErr w:type="spellStart"/>
      <w:r>
        <w:rPr>
          <w:rFonts w:ascii="Georgia" w:hAnsi="Georgia" w:cs="Arial"/>
          <w:sz w:val="24"/>
          <w:szCs w:val="24"/>
        </w:rPr>
        <w:t>кибер</w:t>
      </w:r>
      <w:proofErr w:type="spellEnd"/>
      <w:r>
        <w:rPr>
          <w:rFonts w:ascii="Georgia" w:hAnsi="Georgia" w:cs="Arial"/>
          <w:sz w:val="24"/>
          <w:szCs w:val="24"/>
        </w:rPr>
        <w:t xml:space="preserve"> технологиям, но если у парня талант, то грех его не использовать, а чтобы научиться всему у них достаточно времени. Довольно улыбнувшись, Росс перевел взгляд на экран и вернулся в реальность. Есть еще очень много незаконченных дел…</w:t>
      </w:r>
    </w:p>
    <w:p w:rsidR="00DC00DE" w:rsidRDefault="00DC00DE" w:rsidP="00A45CDA">
      <w:pPr>
        <w:rPr>
          <w:rFonts w:ascii="Georgia" w:hAnsi="Georgia" w:cs="Arial"/>
          <w:sz w:val="24"/>
          <w:szCs w:val="24"/>
        </w:rPr>
      </w:pPr>
      <w:r>
        <w:rPr>
          <w:rFonts w:ascii="Georgia" w:hAnsi="Georgia" w:cs="Arial"/>
          <w:sz w:val="24"/>
          <w:szCs w:val="24"/>
        </w:rPr>
        <w:t>Тем временем Том быстро долетел до своего подъезда и через ступеньку вбежал на третий этаж. Он отчаянно рыскал по карманам в поисках ключ-карты. Том был уверен, что положил ее во внутренний карман куртки, но та почему-то оказалась в нижнем закрытом кармане широких штанов. С сомнением разглядывая карту, парень покачал головой и открыл дверь. Как только она захлопнулась за его спиной из помещения слева вылетел маленький робот на колесиках. Его тело долго вращалось, вокруг собственной оси прежде, чем смогло выровняться.</w:t>
      </w:r>
    </w:p>
    <w:p w:rsidR="00DC00DE" w:rsidRDefault="00DC00DE" w:rsidP="00A45CDA">
      <w:pPr>
        <w:rPr>
          <w:rFonts w:ascii="Georgia" w:hAnsi="Georgia" w:cs="Arial"/>
          <w:sz w:val="24"/>
          <w:szCs w:val="24"/>
        </w:rPr>
      </w:pPr>
      <w:r>
        <w:rPr>
          <w:rFonts w:ascii="Georgia" w:hAnsi="Georgia" w:cs="Arial"/>
          <w:sz w:val="24"/>
          <w:szCs w:val="24"/>
        </w:rPr>
        <w:t xml:space="preserve">- Добро. </w:t>
      </w:r>
      <w:proofErr w:type="spellStart"/>
      <w:r>
        <w:rPr>
          <w:rFonts w:ascii="Georgia" w:hAnsi="Georgia" w:cs="Arial"/>
          <w:sz w:val="24"/>
          <w:szCs w:val="24"/>
        </w:rPr>
        <w:t>Пожа-ааа-ловать</w:t>
      </w:r>
      <w:proofErr w:type="spellEnd"/>
      <w:r>
        <w:rPr>
          <w:rFonts w:ascii="Georgia" w:hAnsi="Georgia" w:cs="Arial"/>
          <w:sz w:val="24"/>
          <w:szCs w:val="24"/>
        </w:rPr>
        <w:t>, - проскрипел робот, заикаясь на гласных. Том, не снимая обуви двинулся по комнате, пытаясь наступать на самые свободные участки пола, которых было не так уж много. Голос робота заставил парня нахмуриться.</w:t>
      </w:r>
    </w:p>
    <w:p w:rsidR="00DC00DE" w:rsidRDefault="00DC00DE" w:rsidP="00A45CDA">
      <w:pPr>
        <w:rPr>
          <w:rFonts w:ascii="Georgia" w:hAnsi="Georgia" w:cs="Arial"/>
          <w:sz w:val="24"/>
          <w:szCs w:val="24"/>
        </w:rPr>
      </w:pPr>
      <w:r>
        <w:rPr>
          <w:rFonts w:ascii="Georgia" w:hAnsi="Georgia" w:cs="Arial"/>
          <w:sz w:val="24"/>
          <w:szCs w:val="24"/>
        </w:rPr>
        <w:t>- Ты специально или опять заедает на гласных?</w:t>
      </w:r>
    </w:p>
    <w:p w:rsidR="00DC00DE" w:rsidRDefault="00DC00DE" w:rsidP="00A45CDA">
      <w:pPr>
        <w:rPr>
          <w:rFonts w:ascii="Georgia" w:hAnsi="Georgia" w:cs="Arial"/>
          <w:sz w:val="24"/>
          <w:szCs w:val="24"/>
        </w:rPr>
      </w:pPr>
      <w:r>
        <w:rPr>
          <w:rFonts w:ascii="Georgia" w:hAnsi="Georgia" w:cs="Arial"/>
          <w:sz w:val="24"/>
          <w:szCs w:val="24"/>
        </w:rPr>
        <w:t xml:space="preserve">- </w:t>
      </w:r>
      <w:proofErr w:type="spellStart"/>
      <w:r>
        <w:rPr>
          <w:rFonts w:ascii="Georgia" w:hAnsi="Georgia" w:cs="Arial"/>
          <w:sz w:val="24"/>
          <w:szCs w:val="24"/>
        </w:rPr>
        <w:t>Спе-еее-циааа-льно</w:t>
      </w:r>
      <w:proofErr w:type="spellEnd"/>
      <w:r>
        <w:rPr>
          <w:rFonts w:ascii="Georgia" w:hAnsi="Georgia" w:cs="Arial"/>
          <w:sz w:val="24"/>
          <w:szCs w:val="24"/>
        </w:rPr>
        <w:t xml:space="preserve">? – подражая вопросительным интонациям человеческой речи, повторил робот, обрабатывая незнакомое слово. Его словарный запас был не </w:t>
      </w:r>
      <w:r>
        <w:rPr>
          <w:rFonts w:ascii="Georgia" w:hAnsi="Georgia" w:cs="Arial"/>
          <w:sz w:val="24"/>
          <w:szCs w:val="24"/>
        </w:rPr>
        <w:lastRenderedPageBreak/>
        <w:t xml:space="preserve">велик, но </w:t>
      </w:r>
      <w:proofErr w:type="spellStart"/>
      <w:r>
        <w:rPr>
          <w:rFonts w:ascii="Georgia" w:hAnsi="Georgia" w:cs="Arial"/>
          <w:sz w:val="24"/>
          <w:szCs w:val="24"/>
        </w:rPr>
        <w:t>Кобри</w:t>
      </w:r>
      <w:proofErr w:type="spellEnd"/>
      <w:r>
        <w:rPr>
          <w:rFonts w:ascii="Georgia" w:hAnsi="Georgia" w:cs="Arial"/>
          <w:sz w:val="24"/>
          <w:szCs w:val="24"/>
        </w:rPr>
        <w:t xml:space="preserve"> существовал только чтобы скрашивать жизнь Тома и парень занимался им в свободное время, как мог. </w:t>
      </w:r>
    </w:p>
    <w:p w:rsidR="00DC00DE" w:rsidRDefault="00DC00DE" w:rsidP="00A45CDA">
      <w:pPr>
        <w:rPr>
          <w:rFonts w:ascii="Georgia" w:hAnsi="Georgia" w:cs="Arial"/>
          <w:sz w:val="24"/>
          <w:szCs w:val="24"/>
        </w:rPr>
      </w:pPr>
      <w:r>
        <w:rPr>
          <w:rFonts w:ascii="Georgia" w:hAnsi="Georgia" w:cs="Arial"/>
          <w:sz w:val="24"/>
          <w:szCs w:val="24"/>
        </w:rPr>
        <w:t xml:space="preserve">- Я исправлю, </w:t>
      </w:r>
      <w:proofErr w:type="spellStart"/>
      <w:r>
        <w:rPr>
          <w:rFonts w:ascii="Georgia" w:hAnsi="Georgia" w:cs="Arial"/>
          <w:sz w:val="24"/>
          <w:szCs w:val="24"/>
        </w:rPr>
        <w:t>Кобри</w:t>
      </w:r>
      <w:proofErr w:type="spellEnd"/>
      <w:r>
        <w:rPr>
          <w:rFonts w:ascii="Georgia" w:hAnsi="Georgia" w:cs="Arial"/>
          <w:sz w:val="24"/>
          <w:szCs w:val="24"/>
        </w:rPr>
        <w:t>, только попозже вечером, - отвлекшись на какие-то другие мысли, медленно проговорил Том, бегая глазами по комнате. Подсознательно он что-то искал, но уже забыл что. Взгляд рассеянно скользил по разбросанным предметам, сливавшимся в одно большое пятно. Наконец Том вспомнил, что хотел забрать. Однако в образовавшемся бардаке найти маленькую вещь казалось непосильной задачей.</w:t>
      </w:r>
    </w:p>
    <w:p w:rsidR="00DC00DE" w:rsidRDefault="00DC00DE" w:rsidP="00A45CDA">
      <w:pPr>
        <w:rPr>
          <w:rFonts w:ascii="Georgia" w:hAnsi="Georgia" w:cs="Arial"/>
          <w:sz w:val="24"/>
          <w:szCs w:val="24"/>
        </w:rPr>
      </w:pPr>
      <w:r>
        <w:rPr>
          <w:rFonts w:ascii="Georgia" w:hAnsi="Georgia" w:cs="Arial"/>
          <w:sz w:val="24"/>
          <w:szCs w:val="24"/>
        </w:rPr>
        <w:t xml:space="preserve">- </w:t>
      </w:r>
      <w:proofErr w:type="spellStart"/>
      <w:r>
        <w:rPr>
          <w:rFonts w:ascii="Georgia" w:hAnsi="Georgia" w:cs="Arial"/>
          <w:sz w:val="24"/>
          <w:szCs w:val="24"/>
        </w:rPr>
        <w:t>Корби</w:t>
      </w:r>
      <w:proofErr w:type="spellEnd"/>
      <w:r>
        <w:rPr>
          <w:rFonts w:ascii="Georgia" w:hAnsi="Georgia" w:cs="Arial"/>
          <w:sz w:val="24"/>
          <w:szCs w:val="24"/>
        </w:rPr>
        <w:t>, ты видел ключ?</w:t>
      </w:r>
    </w:p>
    <w:p w:rsidR="00DC00DE" w:rsidRDefault="00DC00DE" w:rsidP="00A45CDA">
      <w:pPr>
        <w:rPr>
          <w:rFonts w:ascii="Georgia" w:hAnsi="Georgia" w:cs="Arial"/>
          <w:sz w:val="24"/>
          <w:szCs w:val="24"/>
        </w:rPr>
      </w:pPr>
      <w:r>
        <w:rPr>
          <w:rFonts w:ascii="Georgia" w:hAnsi="Georgia" w:cs="Arial"/>
          <w:sz w:val="24"/>
          <w:szCs w:val="24"/>
        </w:rPr>
        <w:t xml:space="preserve">- </w:t>
      </w:r>
      <w:proofErr w:type="spellStart"/>
      <w:r>
        <w:rPr>
          <w:rFonts w:ascii="Georgia" w:hAnsi="Georgia" w:cs="Arial"/>
          <w:sz w:val="24"/>
          <w:szCs w:val="24"/>
        </w:rPr>
        <w:t>Клю</w:t>
      </w:r>
      <w:proofErr w:type="spellEnd"/>
      <w:r>
        <w:rPr>
          <w:rFonts w:ascii="Georgia" w:hAnsi="Georgia" w:cs="Arial"/>
          <w:sz w:val="24"/>
          <w:szCs w:val="24"/>
        </w:rPr>
        <w:t>-</w:t>
      </w:r>
      <w:proofErr w:type="spellStart"/>
      <w:r>
        <w:rPr>
          <w:rFonts w:ascii="Georgia" w:hAnsi="Georgia" w:cs="Arial"/>
          <w:sz w:val="24"/>
          <w:szCs w:val="24"/>
        </w:rPr>
        <w:t>уу</w:t>
      </w:r>
      <w:proofErr w:type="spellEnd"/>
      <w:r>
        <w:rPr>
          <w:rFonts w:ascii="Georgia" w:hAnsi="Georgia" w:cs="Arial"/>
          <w:sz w:val="24"/>
          <w:szCs w:val="24"/>
        </w:rPr>
        <w:t>-ч? – крутанувшись один раз вокруг своей оси непонимающе спросил робот.</w:t>
      </w:r>
    </w:p>
    <w:p w:rsidR="00DC00DE" w:rsidRDefault="00DC00DE" w:rsidP="00A45CDA">
      <w:pPr>
        <w:rPr>
          <w:rFonts w:ascii="Georgia" w:hAnsi="Georgia" w:cs="Arial"/>
          <w:sz w:val="24"/>
          <w:szCs w:val="24"/>
        </w:rPr>
      </w:pPr>
      <w:r>
        <w:rPr>
          <w:rFonts w:ascii="Georgia" w:hAnsi="Georgia" w:cs="Arial"/>
          <w:sz w:val="24"/>
          <w:szCs w:val="24"/>
        </w:rPr>
        <w:t xml:space="preserve">- Да ключ. Такой круглый, плоский, диаметром в сантиметра полтора с зазубренными краями? – Том восстанавливал в голове картинку, не беспокоясь, что из-за порядка слов и быстрой разговорной речи робот может не понять, чего от него хотят. Спокойное течение мыслей парня начало принимать опасный оборот. Спустя минуту Том уже бегал по комнатам, круша все на своем пути, пиная куски железа, попадавшиеся под ноги, сметая на пол вещи с полок и столов и яростно скрипя зубами. Выдохшись, он упал на ближайший освободившийся стул и бегло осмотрел помещение. Теория Тома состояла в том, что найти что-либо в хаосе можно лишь устроив еще больший хаос, по сравнению с которым изначальный беспорядок покажется лишь пылинками на ветру. По сей день теория работала безотказно. Меняя положение вещей, Том невольно замечал то, что упускал раньше. Вот и сейчас парень уверенно впился глазами в раскачивающийся подобно маятнику маленький кругляшек на бронзовой цепочке. Он свисал, зацепившись замочком за край полки и отчаянно пытался сорваться. </w:t>
      </w:r>
    </w:p>
    <w:p w:rsidR="00DC00DE" w:rsidRDefault="00DC00DE" w:rsidP="00A45CDA">
      <w:pPr>
        <w:rPr>
          <w:rFonts w:ascii="Georgia" w:hAnsi="Georgia" w:cs="Arial"/>
          <w:sz w:val="24"/>
          <w:szCs w:val="24"/>
        </w:rPr>
      </w:pPr>
      <w:r>
        <w:rPr>
          <w:rFonts w:ascii="Georgia" w:hAnsi="Georgia" w:cs="Arial"/>
          <w:sz w:val="24"/>
          <w:szCs w:val="24"/>
        </w:rPr>
        <w:t xml:space="preserve">Уверенно перемещаясь между горами различных предметов, Том подхватил ключ и вернулся на стул, казавшимся единственным безопасным островком. </w:t>
      </w:r>
    </w:p>
    <w:p w:rsidR="00DC00DE" w:rsidRDefault="00DC00DE" w:rsidP="00A45CDA">
      <w:pPr>
        <w:rPr>
          <w:rFonts w:ascii="Georgia" w:hAnsi="Georgia" w:cs="Arial"/>
          <w:sz w:val="24"/>
          <w:szCs w:val="24"/>
        </w:rPr>
      </w:pPr>
      <w:r>
        <w:rPr>
          <w:rFonts w:ascii="Georgia" w:hAnsi="Georgia" w:cs="Arial"/>
          <w:sz w:val="24"/>
          <w:szCs w:val="24"/>
        </w:rPr>
        <w:t xml:space="preserve">- </w:t>
      </w:r>
      <w:proofErr w:type="spellStart"/>
      <w:r>
        <w:rPr>
          <w:rFonts w:ascii="Georgia" w:hAnsi="Georgia" w:cs="Arial"/>
          <w:sz w:val="24"/>
          <w:szCs w:val="24"/>
        </w:rPr>
        <w:t>Клю</w:t>
      </w:r>
      <w:proofErr w:type="spellEnd"/>
      <w:r>
        <w:rPr>
          <w:rFonts w:ascii="Georgia" w:hAnsi="Georgia" w:cs="Arial"/>
          <w:sz w:val="24"/>
          <w:szCs w:val="24"/>
        </w:rPr>
        <w:t>-</w:t>
      </w:r>
      <w:proofErr w:type="spellStart"/>
      <w:r>
        <w:rPr>
          <w:rFonts w:ascii="Georgia" w:hAnsi="Georgia" w:cs="Arial"/>
          <w:sz w:val="24"/>
          <w:szCs w:val="24"/>
        </w:rPr>
        <w:t>уу</w:t>
      </w:r>
      <w:proofErr w:type="spellEnd"/>
      <w:r>
        <w:rPr>
          <w:rFonts w:ascii="Georgia" w:hAnsi="Georgia" w:cs="Arial"/>
          <w:sz w:val="24"/>
          <w:szCs w:val="24"/>
        </w:rPr>
        <w:t xml:space="preserve">-ч! – завопил </w:t>
      </w:r>
      <w:proofErr w:type="spellStart"/>
      <w:r>
        <w:rPr>
          <w:rFonts w:ascii="Georgia" w:hAnsi="Georgia" w:cs="Arial"/>
          <w:sz w:val="24"/>
          <w:szCs w:val="24"/>
        </w:rPr>
        <w:t>Корби</w:t>
      </w:r>
      <w:proofErr w:type="spellEnd"/>
      <w:r>
        <w:rPr>
          <w:rFonts w:ascii="Georgia" w:hAnsi="Georgia" w:cs="Arial"/>
          <w:sz w:val="24"/>
          <w:szCs w:val="24"/>
        </w:rPr>
        <w:t xml:space="preserve">, подняв округлую часть тела, которую можно было бы принять за руку, и, указывая ею на маленький предмет, зажатый между большим и средним пальцами Тома. Парень не обратил внимания на восклицание робота. В его голове крутились слова маленькой девочки с улиц </w:t>
      </w:r>
      <w:proofErr w:type="spellStart"/>
      <w:r>
        <w:rPr>
          <w:rFonts w:ascii="Georgia" w:hAnsi="Georgia" w:cs="Arial"/>
          <w:sz w:val="24"/>
          <w:szCs w:val="24"/>
        </w:rPr>
        <w:t>Пошиса</w:t>
      </w:r>
      <w:proofErr w:type="spellEnd"/>
      <w:r>
        <w:rPr>
          <w:rFonts w:ascii="Georgia" w:hAnsi="Georgia" w:cs="Arial"/>
          <w:sz w:val="24"/>
          <w:szCs w:val="24"/>
        </w:rPr>
        <w:t xml:space="preserve">. Она была бедно одетой и очень грязной, измазанные в чем-то черном лицо и руки, но глаза… Они не погасли, как у прочих нищих, доживавших свои дни в проходах между домами. Ее глаза были затуманены и все же смотрели уверенно. Это напугало Тома не меньше, чем слова странной девочки-бродяжки. </w:t>
      </w:r>
    </w:p>
    <w:p w:rsidR="00DC00DE" w:rsidRDefault="00DC00DE" w:rsidP="00A45CDA">
      <w:pPr>
        <w:rPr>
          <w:rFonts w:ascii="Georgia" w:hAnsi="Georgia" w:cs="Arial"/>
          <w:sz w:val="24"/>
          <w:szCs w:val="24"/>
        </w:rPr>
      </w:pPr>
      <w:r>
        <w:rPr>
          <w:rFonts w:ascii="Georgia" w:hAnsi="Georgia" w:cs="Arial"/>
          <w:sz w:val="24"/>
          <w:szCs w:val="24"/>
        </w:rPr>
        <w:t xml:space="preserve">«Отдай то, что пытаешься скрыть, той, что тебе дороже всех» - загадочно произнесла девочка, а затем развернулась и убежала, мгновенно растворившись в толпе. Том вел достаточно честный образ жизни, насколько это вообще возможно для Ямы. Среди его секретов, был один, который парень не мог доверить никому. Это произошло чуть больше года назад. Том был в </w:t>
      </w:r>
      <w:proofErr w:type="spellStart"/>
      <w:r>
        <w:rPr>
          <w:rFonts w:ascii="Georgia" w:hAnsi="Georgia" w:cs="Arial"/>
          <w:sz w:val="24"/>
          <w:szCs w:val="24"/>
        </w:rPr>
        <w:t>Пошисе</w:t>
      </w:r>
      <w:proofErr w:type="spellEnd"/>
      <w:r>
        <w:rPr>
          <w:rFonts w:ascii="Georgia" w:hAnsi="Georgia" w:cs="Arial"/>
          <w:sz w:val="24"/>
          <w:szCs w:val="24"/>
        </w:rPr>
        <w:t xml:space="preserve">, шел по улице, когда кто-то толкнул его. От неожиданности парень налетел на мужчину, спешившего куда-то с кипой бумаг. Листы разлетелись по всей улице. Испугавшийся собственной неловкости, Том, извиняясь, бросился помогать незнакомцу, невольно разглядывая схемы и пометки на бумаге. Когда все было собрано, </w:t>
      </w:r>
      <w:r>
        <w:rPr>
          <w:rFonts w:ascii="Georgia" w:hAnsi="Georgia" w:cs="Arial"/>
          <w:sz w:val="24"/>
          <w:szCs w:val="24"/>
        </w:rPr>
        <w:lastRenderedPageBreak/>
        <w:t xml:space="preserve">парень не удержался, чтобы не заметить, что алгоритм, во многих местах можно построить намного проще, чтобы ускорить работу программы. Мужчина взглянул на него, подумал и предложил помочь. Не за так, а в тот момент Тому отказала уже не первая мастерская, так что парень быстро схватился за представленную возможность. Прошло несколько месяцев. Том и Гарольд на удивление легко сошлись и даже подружились. Гарольд прилетел на </w:t>
      </w:r>
      <w:proofErr w:type="spellStart"/>
      <w:r>
        <w:rPr>
          <w:rFonts w:ascii="Georgia" w:hAnsi="Georgia" w:cs="Arial"/>
          <w:sz w:val="24"/>
          <w:szCs w:val="24"/>
        </w:rPr>
        <w:t>Саркс</w:t>
      </w:r>
      <w:proofErr w:type="spellEnd"/>
      <w:r>
        <w:rPr>
          <w:rFonts w:ascii="Georgia" w:hAnsi="Georgia" w:cs="Arial"/>
          <w:sz w:val="24"/>
          <w:szCs w:val="24"/>
        </w:rPr>
        <w:t xml:space="preserve"> с планеты под названием </w:t>
      </w:r>
      <w:proofErr w:type="spellStart"/>
      <w:r>
        <w:rPr>
          <w:rFonts w:ascii="Georgia" w:hAnsi="Georgia" w:cs="Arial"/>
          <w:sz w:val="24"/>
          <w:szCs w:val="24"/>
        </w:rPr>
        <w:t>Чиами</w:t>
      </w:r>
      <w:proofErr w:type="spellEnd"/>
      <w:r>
        <w:rPr>
          <w:rFonts w:ascii="Georgia" w:hAnsi="Georgia" w:cs="Arial"/>
          <w:sz w:val="24"/>
          <w:szCs w:val="24"/>
        </w:rPr>
        <w:t xml:space="preserve">. Она находилась сразу за ближним горизонтом </w:t>
      </w:r>
      <w:proofErr w:type="spellStart"/>
      <w:r>
        <w:rPr>
          <w:rFonts w:ascii="Georgia" w:hAnsi="Georgia" w:cs="Arial"/>
          <w:sz w:val="24"/>
          <w:szCs w:val="24"/>
        </w:rPr>
        <w:t>Саркса</w:t>
      </w:r>
      <w:proofErr w:type="spellEnd"/>
      <w:r>
        <w:rPr>
          <w:rFonts w:ascii="Georgia" w:hAnsi="Georgia" w:cs="Arial"/>
          <w:sz w:val="24"/>
          <w:szCs w:val="24"/>
        </w:rPr>
        <w:t xml:space="preserve">. Когда Том, со смехом спросил, что ученый забыл в подобном месте, тот лишь загадочно пожал плечами и сказал что-то в роде: «Мне подсказали звезды», а затем уже более бодро добавил, что не жалеет, ведь встретил Тома. Вместе они смогли закончить разработку Ключа – маленького устройства, внешне ничем не привлекательного, однако способного взломать любой электронный замок. В планах друзей стояла задача усовершенствовать его так, чтобы открывать даже закодированные </w:t>
      </w:r>
      <w:proofErr w:type="spellStart"/>
      <w:r>
        <w:rPr>
          <w:rFonts w:ascii="Georgia" w:hAnsi="Georgia" w:cs="Arial"/>
          <w:sz w:val="24"/>
          <w:szCs w:val="24"/>
        </w:rPr>
        <w:t>кибер</w:t>
      </w:r>
      <w:proofErr w:type="spellEnd"/>
      <w:r>
        <w:rPr>
          <w:rFonts w:ascii="Georgia" w:hAnsi="Georgia" w:cs="Arial"/>
          <w:sz w:val="24"/>
          <w:szCs w:val="24"/>
        </w:rPr>
        <w:t xml:space="preserve">-замки. Все шло отлично, пока однажды Том не обнаружил, что стоит посреди мастерской с поднятыми вверх руками и смотрит в направленное на него дуло пистолета. Гарольд много болтал. У него не было денег, чтобы  сразу заплатить Тому обещанное. Все сбережения ушли на разработку ключа и оплату мастерской. У него была назначена встреча с людьми, готовыми заплатить за разработку, но Гарольд слишком много лет в жизни потратил на составление идеального алгоритма, чтобы делиться доходом с «мальчишкой, в последний момент влезшим и желающим приписать себе почести». Когда же Том, по-настоящему испугавшись, дрожащим голосом пообещал уйти, ничего не делать и забыть о ключе, Гарольд неожиданно выстрелил. Эмоции Тома вышли из-под контроля. Вместо того, чтобы броситься к двери, парень кинулся на человека, которого считал другом и у которого многому научился. Он бросился на него с яростью раненого зверя, в попытке отобрать пистолет. Гарольд растерялся, не ожидая такой проворности от внешне слабого и пассивного Тома. После короткой драки парень застрелил мужчину, забрал ключ и, ничего не соображая, шатаясь покинул помещение. Том сразу же вернулся домой, зная, что если и есть идеальное место, чтобы залечь на дно, то это Яма. </w:t>
      </w:r>
    </w:p>
    <w:p w:rsidR="00DC00DE" w:rsidRDefault="00DC00DE" w:rsidP="00A45CDA">
      <w:pPr>
        <w:rPr>
          <w:rFonts w:ascii="Georgia" w:hAnsi="Georgia" w:cs="Arial"/>
          <w:sz w:val="24"/>
          <w:szCs w:val="24"/>
        </w:rPr>
      </w:pPr>
      <w:r>
        <w:rPr>
          <w:rFonts w:ascii="Georgia" w:hAnsi="Georgia" w:cs="Arial"/>
          <w:sz w:val="24"/>
          <w:szCs w:val="24"/>
        </w:rPr>
        <w:t xml:space="preserve">Прошло десять месяцев. Почти год. Том с ужасом возвращался в </w:t>
      </w:r>
      <w:proofErr w:type="spellStart"/>
      <w:r>
        <w:rPr>
          <w:rFonts w:ascii="Georgia" w:hAnsi="Georgia" w:cs="Arial"/>
          <w:sz w:val="24"/>
          <w:szCs w:val="24"/>
        </w:rPr>
        <w:t>Пошис</w:t>
      </w:r>
      <w:proofErr w:type="spellEnd"/>
      <w:r>
        <w:rPr>
          <w:rFonts w:ascii="Georgia" w:hAnsi="Georgia" w:cs="Arial"/>
          <w:sz w:val="24"/>
          <w:szCs w:val="24"/>
        </w:rPr>
        <w:t xml:space="preserve">, ожидая, что его схватят сразу после сошествия с поезда, но никому не было дела до дрожащего одинокого парня, замершего на пироне. Работу Том так и не получил, встретился со странной девочкой, проверил не висит ли его фото у полицейских участков и, вздохнув с облегчением, вернулся домой. На время парень забыл о маленькой предсказательнице, однако ночью, увидев Мегу у арены… что-то дернулось в нем. </w:t>
      </w:r>
    </w:p>
    <w:p w:rsidR="00DC00DE" w:rsidRDefault="00DC00DE" w:rsidP="00A45CDA">
      <w:pPr>
        <w:rPr>
          <w:rFonts w:ascii="Georgia" w:hAnsi="Georgia" w:cs="Arial"/>
          <w:sz w:val="24"/>
          <w:szCs w:val="24"/>
        </w:rPr>
      </w:pPr>
      <w:r>
        <w:rPr>
          <w:rFonts w:ascii="Georgia" w:hAnsi="Georgia" w:cs="Arial"/>
          <w:sz w:val="24"/>
          <w:szCs w:val="24"/>
        </w:rPr>
        <w:t>И вот, держа ключ дрожащими руками, Том думал, что ему делать со всей этой ситуацией. Ему не сложно было отдать полученную кровавым путем вещицу. Никто не знал о ней, значит вреда Мегу ключ принести не может. И все же было что-то неприятное в ощущении, что кто-то заранее определил твою судьбу. Возможно, сомнения Тома были вызваны именно этим навязанным мнением. Взглянув на часы на руке, парень впервые заметил, что поцарапал циферблат, пока спасал Мегу. Может дело не в нем, не в том, что ему будет безопаснее избавиться от ключа. Может он просто нужен Мегу…</w:t>
      </w:r>
    </w:p>
    <w:p w:rsidR="00DC00DE" w:rsidRDefault="00DC00DE" w:rsidP="00A45CDA">
      <w:pPr>
        <w:rPr>
          <w:rFonts w:ascii="Georgia" w:hAnsi="Georgia" w:cs="Arial"/>
          <w:sz w:val="24"/>
          <w:szCs w:val="24"/>
        </w:rPr>
      </w:pPr>
      <w:r>
        <w:rPr>
          <w:rFonts w:ascii="Georgia" w:hAnsi="Georgia" w:cs="Arial"/>
          <w:sz w:val="24"/>
          <w:szCs w:val="24"/>
        </w:rPr>
        <w:t xml:space="preserve">Вздохнув, Том снова взглянул на часы, потому что в первый раз не запомнил время, а затем стал раскидывать вещи с пола по кучкам, освобождая небольшой </w:t>
      </w:r>
      <w:r>
        <w:rPr>
          <w:rFonts w:ascii="Georgia" w:hAnsi="Georgia" w:cs="Arial"/>
          <w:sz w:val="24"/>
          <w:szCs w:val="24"/>
        </w:rPr>
        <w:lastRenderedPageBreak/>
        <w:t xml:space="preserve">коридор, чтобы </w:t>
      </w:r>
      <w:proofErr w:type="spellStart"/>
      <w:r>
        <w:rPr>
          <w:rFonts w:ascii="Georgia" w:hAnsi="Georgia" w:cs="Arial"/>
          <w:sz w:val="24"/>
          <w:szCs w:val="24"/>
        </w:rPr>
        <w:t>Корби</w:t>
      </w:r>
      <w:proofErr w:type="spellEnd"/>
      <w:r>
        <w:rPr>
          <w:rFonts w:ascii="Georgia" w:hAnsi="Georgia" w:cs="Arial"/>
          <w:sz w:val="24"/>
          <w:szCs w:val="24"/>
        </w:rPr>
        <w:t xml:space="preserve"> мог спокойно передвигаться по нему во время отсутствия парня и не застрять где-нибудь. Когда дело было сделано, Том осмотрелся, нащупал ключ в кармане куртки и вышел из квартиры, думая о том, чем займется после того, как проводит Мегу. </w:t>
      </w:r>
    </w:p>
    <w:p w:rsidR="00DC00DE" w:rsidRDefault="00DC00DE" w:rsidP="00A45CDA">
      <w:pPr>
        <w:rPr>
          <w:rFonts w:ascii="Georgia" w:hAnsi="Georgia" w:cs="Arial"/>
          <w:sz w:val="24"/>
          <w:szCs w:val="24"/>
        </w:rPr>
      </w:pPr>
      <w:r>
        <w:rPr>
          <w:rFonts w:ascii="Georgia" w:hAnsi="Georgia" w:cs="Arial"/>
          <w:sz w:val="24"/>
          <w:szCs w:val="24"/>
        </w:rPr>
        <w:t xml:space="preserve">Девушку он нашел в квартире доктора. Мегу натянула свои любимые брюки, которые успела почистить и фирменную футболку, спрятав эмблему MCB на груди под курткой. Ее сумка с оставшейся частью формы, предметами гигиены и небольшим планшетным компьютером уже стояла в приёмной, ожидая хозяйку. </w:t>
      </w:r>
    </w:p>
    <w:p w:rsidR="00DC00DE" w:rsidRDefault="00DC00DE" w:rsidP="00A45CDA">
      <w:pPr>
        <w:rPr>
          <w:rFonts w:ascii="Georgia" w:hAnsi="Georgia" w:cs="Arial"/>
          <w:sz w:val="24"/>
          <w:szCs w:val="24"/>
        </w:rPr>
      </w:pPr>
      <w:r>
        <w:rPr>
          <w:rFonts w:ascii="Georgia" w:hAnsi="Georgia" w:cs="Arial"/>
          <w:sz w:val="24"/>
          <w:szCs w:val="24"/>
        </w:rPr>
        <w:t xml:space="preserve">- …если из-за модуля начнутся головные боли, прими вот это, - говорил Росс, когда Том появился в кабинете. Мегу нетерпеливо кивала, желая поскорее отделаться от чрезмерной опеки доктора. Забрав баночку с каким-то порошком, девушка прошествовала к двери, чтобы убрать ее в сумку. Помня рассказ доктора о том, </w:t>
      </w:r>
      <w:r>
        <w:rPr>
          <w:rFonts w:ascii="Georgia" w:hAnsi="Georgia" w:cs="Arial"/>
          <w:i/>
          <w:sz w:val="24"/>
          <w:szCs w:val="24"/>
        </w:rPr>
        <w:t xml:space="preserve">почему </w:t>
      </w:r>
      <w:r>
        <w:rPr>
          <w:rFonts w:ascii="Georgia" w:hAnsi="Georgia" w:cs="Arial"/>
          <w:sz w:val="24"/>
          <w:szCs w:val="24"/>
        </w:rPr>
        <w:t xml:space="preserve">у Мегу болит голова, Том не мог не нахмуриться. </w:t>
      </w:r>
    </w:p>
    <w:p w:rsidR="00DC00DE" w:rsidRDefault="00DC00DE" w:rsidP="00A45CDA">
      <w:pPr>
        <w:rPr>
          <w:rFonts w:ascii="Georgia" w:hAnsi="Georgia" w:cs="Arial"/>
          <w:sz w:val="24"/>
          <w:szCs w:val="24"/>
        </w:rPr>
      </w:pPr>
      <w:r>
        <w:rPr>
          <w:rFonts w:ascii="Georgia" w:hAnsi="Georgia" w:cs="Arial"/>
          <w:sz w:val="24"/>
          <w:szCs w:val="24"/>
        </w:rPr>
        <w:t xml:space="preserve">«Снотворное» - одними губами пояснил доктор и, отвернувшись, словно ничего не было, двинулся в кухню, засунув руки в карманы халата. К моменту, когда Мегу была готова выходить, у Росса в руках уже находилась новая большая кружка со свежезаваренным черным кофе. Том невольно скривился, подумав, что доктор всего на тридцать процентов состоит из воды, а на оставшиеся сорок из кофеина. </w:t>
      </w:r>
    </w:p>
    <w:p w:rsidR="00DC00DE" w:rsidRDefault="00DC00DE" w:rsidP="00A45CDA">
      <w:pPr>
        <w:rPr>
          <w:rFonts w:ascii="Georgia" w:hAnsi="Georgia" w:cs="Arial"/>
          <w:sz w:val="24"/>
          <w:szCs w:val="24"/>
        </w:rPr>
      </w:pPr>
      <w:r>
        <w:rPr>
          <w:rFonts w:ascii="Georgia" w:hAnsi="Georgia" w:cs="Arial"/>
          <w:sz w:val="24"/>
          <w:szCs w:val="24"/>
        </w:rPr>
        <w:t xml:space="preserve">- Я дам знать, если найду место, где захочу остановиться, - надевая ботинки, бросила Мегу, даже не поднимая взгляда на Росса. Что-то мелькнуло в его глазах, так быстро, что Том не успел понять значения этого чувства. Доктор ничего не ответил. Возможно, если бы Мегу на него взглянула, то увидела бы какой-нибудь жест, но девушка, зашнуровавшись, подхватила сумку и быстро вышла за дверь. </w:t>
      </w:r>
    </w:p>
    <w:p w:rsidR="00DC00DE" w:rsidRDefault="00DC00DE" w:rsidP="00A45CDA">
      <w:pPr>
        <w:rPr>
          <w:rFonts w:ascii="Georgia" w:hAnsi="Georgia" w:cs="Arial"/>
          <w:sz w:val="24"/>
          <w:szCs w:val="24"/>
        </w:rPr>
      </w:pPr>
      <w:r>
        <w:rPr>
          <w:rFonts w:ascii="Georgia" w:hAnsi="Georgia" w:cs="Arial"/>
          <w:sz w:val="24"/>
          <w:szCs w:val="24"/>
        </w:rPr>
        <w:t xml:space="preserve">Том, неловко помявшись несколько секунд, кивнул Россу в знак прощания и бросился за девушкой, чувствуя себя ужасно неудобно. Он всегда знал, что Мегу не особо любит доктора, однако не ожидал подобного пренебрежения по отношению к человеку, который ее вырастил. Возможно на парня так повлияли ночные слова Росса. Том не сомневался, что доктор любит девушку и беспокоиться за нее, как никакой другой человек во вселенной. И все же Мегу этого не замечает. Или отказывается замечать. Тому, выросшему в нормальной, полноценной семье, было сложно понять ее чувства. </w:t>
      </w:r>
    </w:p>
    <w:p w:rsidR="00DC00DE" w:rsidRDefault="00DC00DE" w:rsidP="00A45CDA">
      <w:pPr>
        <w:rPr>
          <w:rFonts w:ascii="Georgia" w:hAnsi="Georgia" w:cs="Arial"/>
          <w:sz w:val="24"/>
          <w:szCs w:val="24"/>
        </w:rPr>
      </w:pPr>
      <w:r>
        <w:rPr>
          <w:rFonts w:ascii="Georgia" w:hAnsi="Georgia" w:cs="Arial"/>
          <w:sz w:val="24"/>
          <w:szCs w:val="24"/>
        </w:rPr>
        <w:t xml:space="preserve">Днем город выглядит несколько иначе. На улицах больше людей, хотя серое небо, затянутое мрачными тучами, продолжает грозиться дождем. Такие вот сухие перерывы – настоящая редкость и длятся максимум несколько часов. Судя по тому, как через пятнадцать минут после выхода из дома Тома и Мегу, начало понемногу моросить, этот перерыв не собирался быть долгим. К моменту, как парень и девушка добрались до станции, с неба уже вовсю поливало. Скользкие ступеньки опасно пошатывались под ногами Тома, заставляя его нервничать, в то время как Мегу уверенно двигалась вперед, словно не замечая опасной шаткости конструкции. Достигнув высоты трехэтажного дома, парень и девушка сели в лифт, который медленно, скрипя, довез их до станции, находящейся выше пятидесяти метров над землей. Холодный ветер заставил Мегу накинуть на голову капюшон. Взглянув в сторону, откуда должен был прилететь поезд, Мегу поежилась и скрестила руки на груди, бросая сумку на пол перед собой. </w:t>
      </w:r>
    </w:p>
    <w:p w:rsidR="00DC00DE" w:rsidRDefault="00DC00DE" w:rsidP="00A45CDA">
      <w:pPr>
        <w:rPr>
          <w:rFonts w:ascii="Georgia" w:hAnsi="Georgia" w:cs="Arial"/>
          <w:sz w:val="24"/>
          <w:szCs w:val="24"/>
        </w:rPr>
      </w:pPr>
      <w:r>
        <w:rPr>
          <w:rFonts w:ascii="Georgia" w:hAnsi="Georgia" w:cs="Arial"/>
          <w:sz w:val="24"/>
          <w:szCs w:val="24"/>
        </w:rPr>
        <w:lastRenderedPageBreak/>
        <w:t xml:space="preserve">- Я хотел отдать тебе кое-что, - неожиданно вспомнив о ключе, быстро заговорил Том, поворачиваясь к девушке. Она удивленно уставилась на него, ведь друг часто провожал ее на поезд, но никогда ничего не дарил. Неловко шаря по карманам, Том долго пытался найти ключ. Он был уверен, что положил его в карман штанов, а тот, почему-то оказался в куртке. Нахмурившись, парень долго всматривался в зазубренный по краям кругляшек, прежде чем заметил нетерпеливое выражение лица Мегу. Нервно дернувшись, Том за цепочку протянул девушке ключ, напоминающий простой медальон. </w:t>
      </w:r>
    </w:p>
    <w:p w:rsidR="00DC00DE" w:rsidRDefault="00DC00DE" w:rsidP="00A45CDA">
      <w:pPr>
        <w:rPr>
          <w:rFonts w:ascii="Georgia" w:hAnsi="Georgia" w:cs="Arial"/>
          <w:sz w:val="24"/>
          <w:szCs w:val="24"/>
        </w:rPr>
      </w:pPr>
      <w:r>
        <w:rPr>
          <w:rFonts w:ascii="Georgia" w:hAnsi="Georgia" w:cs="Arial"/>
          <w:sz w:val="24"/>
          <w:szCs w:val="24"/>
        </w:rPr>
        <w:t>- Он откроет любой электронный замок.</w:t>
      </w:r>
    </w:p>
    <w:p w:rsidR="00DC00DE" w:rsidRDefault="00DC00DE" w:rsidP="00A45CDA">
      <w:pPr>
        <w:rPr>
          <w:rFonts w:ascii="Georgia" w:hAnsi="Georgia" w:cs="Arial"/>
          <w:sz w:val="24"/>
          <w:szCs w:val="24"/>
        </w:rPr>
      </w:pPr>
      <w:r>
        <w:rPr>
          <w:rFonts w:ascii="Georgia" w:hAnsi="Georgia" w:cs="Arial"/>
          <w:sz w:val="24"/>
          <w:szCs w:val="24"/>
        </w:rPr>
        <w:t xml:space="preserve">- Считаешь, мне это необходимо? – невольно усмехнувшись, спросила Мегу, принимая дар. Том как-то странно на нее посмотрел. Мегу имела в виду модуль, позволяющий просчитывать большинство кодов, однако поведение парня заставило ее задуматься, что дело в чем-то другом. </w:t>
      </w:r>
    </w:p>
    <w:p w:rsidR="00DC00DE" w:rsidRDefault="00DC00DE" w:rsidP="00A45CDA">
      <w:pPr>
        <w:rPr>
          <w:rFonts w:ascii="Georgia" w:hAnsi="Georgia" w:cs="Arial"/>
          <w:sz w:val="24"/>
          <w:szCs w:val="24"/>
        </w:rPr>
      </w:pPr>
      <w:r>
        <w:rPr>
          <w:rFonts w:ascii="Georgia" w:hAnsi="Georgia" w:cs="Arial"/>
          <w:sz w:val="24"/>
          <w:szCs w:val="24"/>
        </w:rPr>
        <w:t xml:space="preserve">- Спасибо, - улыбнувшись, произнесла девушка и сразу же надела медальон, спрятав его под футболку. Благо такого рода предметы разрешалось брать на корабль. Том радостно улыбнулся, сверкая глазами, как довольный маленький ребенок. </w:t>
      </w:r>
    </w:p>
    <w:p w:rsidR="00DC00DE" w:rsidRDefault="00DC00DE" w:rsidP="00A45CDA">
      <w:pPr>
        <w:rPr>
          <w:rFonts w:ascii="Georgia" w:hAnsi="Georgia" w:cs="Arial"/>
          <w:sz w:val="24"/>
          <w:szCs w:val="24"/>
        </w:rPr>
      </w:pPr>
      <w:r>
        <w:rPr>
          <w:rFonts w:ascii="Georgia" w:hAnsi="Georgia" w:cs="Arial"/>
          <w:sz w:val="24"/>
          <w:szCs w:val="24"/>
        </w:rPr>
        <w:t xml:space="preserve">«Он никогда не вырастет» - невольно подумала Мегу. Через несколько минут вдалеке появился раскачивающийся из стороны в сторону поезд, уверенно мчащийся к пирону. Промелькнув мимо пары он резко затормозил, выпуская по сторонам облака пара, на время полностью скрывшие станцию из поля зрения. В каждом вагоне с грохотом раздвинулись серые двери. Было слышно, как внутри механический голос оповещает название станции. </w:t>
      </w:r>
    </w:p>
    <w:p w:rsidR="00DC00DE" w:rsidRDefault="00DC00DE" w:rsidP="00A45CDA">
      <w:pPr>
        <w:rPr>
          <w:rFonts w:ascii="Georgia" w:hAnsi="Georgia" w:cs="Arial"/>
          <w:sz w:val="24"/>
          <w:szCs w:val="24"/>
        </w:rPr>
      </w:pPr>
      <w:r>
        <w:rPr>
          <w:rFonts w:ascii="Georgia" w:hAnsi="Georgia" w:cs="Arial"/>
          <w:sz w:val="24"/>
          <w:szCs w:val="24"/>
        </w:rPr>
        <w:t xml:space="preserve">Быстро подхватив сумку, девушка повернулась к Тому и, обняв его одной рукой за шею, прижалась холодными губами к теплым губам парня в прощальном поцелуе. Этот нежный жест был скорее дружеским, чем чувственным и все же Мегу не могла не заметить отклика, который он в ней вызвал. </w:t>
      </w:r>
    </w:p>
    <w:p w:rsidR="00DC00DE" w:rsidRDefault="00DC00DE" w:rsidP="00A45CDA">
      <w:pPr>
        <w:rPr>
          <w:rFonts w:ascii="Georgia" w:hAnsi="Georgia" w:cs="Arial"/>
          <w:sz w:val="24"/>
          <w:szCs w:val="24"/>
        </w:rPr>
      </w:pPr>
      <w:r>
        <w:rPr>
          <w:rFonts w:ascii="Georgia" w:hAnsi="Georgia" w:cs="Arial"/>
          <w:sz w:val="24"/>
          <w:szCs w:val="24"/>
        </w:rPr>
        <w:t xml:space="preserve">- Прощай, - с улыбкой шепнула девушка, оторвавшись от губ Тома. </w:t>
      </w:r>
    </w:p>
    <w:p w:rsidR="00DC00DE" w:rsidRDefault="00DC00DE" w:rsidP="00A45CDA">
      <w:pPr>
        <w:rPr>
          <w:rFonts w:ascii="Georgia" w:hAnsi="Georgia" w:cs="Arial"/>
          <w:sz w:val="24"/>
          <w:szCs w:val="24"/>
        </w:rPr>
      </w:pPr>
      <w:r>
        <w:rPr>
          <w:rFonts w:ascii="Georgia" w:hAnsi="Georgia" w:cs="Arial"/>
          <w:sz w:val="24"/>
          <w:szCs w:val="24"/>
        </w:rPr>
        <w:t xml:space="preserve">- До встречи, - с надеждой ответил парень, и в его улыбке скрывалась печаль. </w:t>
      </w:r>
    </w:p>
    <w:p w:rsidR="00DC00DE" w:rsidRDefault="00DC00DE" w:rsidP="00A45CDA">
      <w:pPr>
        <w:rPr>
          <w:rFonts w:ascii="Georgia" w:hAnsi="Georgia" w:cs="Arial"/>
          <w:sz w:val="24"/>
          <w:szCs w:val="24"/>
        </w:rPr>
      </w:pPr>
      <w:r>
        <w:rPr>
          <w:rFonts w:ascii="Georgia" w:hAnsi="Georgia" w:cs="Arial"/>
          <w:sz w:val="24"/>
          <w:szCs w:val="24"/>
        </w:rPr>
        <w:t xml:space="preserve">Махнув рукой уже у самой двери вагона, девушка приложила штрих-код билета к электронному считывателю. Когда тот одобрительно пискнул, спала дополнительная защитная завеса в проеме и Мегу смогла войти. Она уже двигалась к своей каюте, когда двери с грохотом захлопнулись и поезд рывком дернулся, стремительно набирая скорость. Мегу пошатнулась, вынужденная схватиться за стену, чтобы не упасть, а затем, когда движение выровнялась, продолжила путь к каюте. Капли дождя били по окнам, хотя вскоре поезд должен был выехать из территорию Ямы, а значит и погода улучшится. Одна мысль об этом одновременно и радовала и печалила Мегу. </w:t>
      </w:r>
    </w:p>
    <w:p w:rsidR="00DC00DE" w:rsidRDefault="00DC00DE" w:rsidP="00A45CDA">
      <w:pPr>
        <w:rPr>
          <w:rFonts w:ascii="Georgia" w:hAnsi="Georgia" w:cs="Arial"/>
          <w:sz w:val="24"/>
          <w:szCs w:val="24"/>
        </w:rPr>
      </w:pPr>
      <w:r>
        <w:rPr>
          <w:rFonts w:ascii="Georgia" w:hAnsi="Georgia" w:cs="Arial"/>
          <w:sz w:val="24"/>
          <w:szCs w:val="24"/>
        </w:rPr>
        <w:t xml:space="preserve">Приложив штрих-код к табло у двери каюты, девушка подождала одобрительного писка, после которого дверь с шипением отошла в стену. Втиснувшись в каюту, Мегу скинула на одну из коек сумку и мокрую куртку, а сама упала на другую. Не так уж много людей путешествуют на поездах и совсем мало по этому маршруту, поэтому девушка могла не волноваться, что занимает чье-то место. Достав из сумки планшет, Мегу зевнула и, подтянув подушку под голову, развалилась на </w:t>
      </w:r>
      <w:r>
        <w:rPr>
          <w:rFonts w:ascii="Georgia" w:hAnsi="Georgia" w:cs="Arial"/>
          <w:sz w:val="24"/>
          <w:szCs w:val="24"/>
        </w:rPr>
        <w:lastRenderedPageBreak/>
        <w:t xml:space="preserve">кровати, листая список книг. Девушка многое знала о самых разных народах и расах, населяющих космос, хотя сама встречалась с единицами, ведь в основном имела дело с людьми. Впервые услышав, что к пятому рангу преступников относят беглых Кона, Мегу не поняла, кто это. Она долгое время думала, что Кона – обозначение для определенного типа людей, что недалеко от правды. Немного покопавшись, девушка узнала, что Кона означает «Раб». Но это не просто рабы, которых сотнями перекупают и перевозят с планеты на планету. Кона – целый народ, полностью порабощенный. Из всех источников, к которым имела доступ, Мегу выяснила, что когда-то тот народ вступил в войну с киборгами, противясь их власти. Киборги победили и в назидание прочим полностью уничтожили планету Кона, вместе с почти всем ее населением. Младшие же поколения народа были отданы в рабство и с тех пор не имеют никаких прав. </w:t>
      </w:r>
    </w:p>
    <w:p w:rsidR="00DC00DE" w:rsidRDefault="00DC00DE" w:rsidP="00A45CDA">
      <w:pPr>
        <w:rPr>
          <w:rFonts w:ascii="Georgia" w:hAnsi="Georgia" w:cs="Arial"/>
          <w:sz w:val="24"/>
          <w:szCs w:val="24"/>
        </w:rPr>
      </w:pPr>
      <w:r>
        <w:rPr>
          <w:rFonts w:ascii="Georgia" w:hAnsi="Georgia" w:cs="Arial"/>
          <w:sz w:val="24"/>
          <w:szCs w:val="24"/>
        </w:rPr>
        <w:t xml:space="preserve">«Вот, что случается с теми, кто перечит киборгам» - мрачно подумала тогда Мегу. На время она отложила эту тему, а затем вновь увлеклась, пытаясь найти хоть какие-то данные о порабощенном народе. Самое странное, что не было ничего. Языки, культура, история – вообще ничего, что бы действительно доказывало существование планеты Кона. Не сохранилось ни ее название, ни даже настоящее имя народа. Их словно всегда знали только как Кона. Только как рабов. Мегу искала следы в историях других рас, планет, но не находила ничего, что давало бы хоть какой-то намек на истинную природу Кона. Наконец, отчаявшись найти что-то в реальности, девушка решила погрузиться в легенды. Загрузив на планшет самые известные тома по легендам галактики, Мегу оставила их, чтобы почитать в поезде. До самой ночи девушка перебирала сказку за сказкой, в поиске чего-то действительно стоящего. Проблема была в том, что она не знала, что искать. Многие воевали с киборгами, все проигрывали, но никого киборги не пытались настолько стереть из вселенной. Это интриговало и ужасало. Чем особенны Кона? Почему киборги их так боялись? К ночи Мегу продолжали мучить эти вопросы, однако глаза медленно начинали болеть и слипаться. </w:t>
      </w:r>
    </w:p>
    <w:p w:rsidR="00DC00DE" w:rsidRDefault="00DC00DE" w:rsidP="00A45CDA">
      <w:pPr>
        <w:rPr>
          <w:rFonts w:ascii="Georgia" w:hAnsi="Georgia" w:cs="Arial"/>
          <w:sz w:val="24"/>
          <w:szCs w:val="24"/>
        </w:rPr>
      </w:pPr>
      <w:r>
        <w:rPr>
          <w:rFonts w:ascii="Georgia" w:hAnsi="Georgia" w:cs="Arial"/>
          <w:sz w:val="24"/>
          <w:szCs w:val="24"/>
        </w:rPr>
        <w:t>Обреченно вздохнув, девушка убрала планшет в сумку и, забравшись под одеяло, закрыла глаза. Поезд равномерно качался, маневрируя между воздушными потоками и шипя двигателями, выпускавшими облака белого дыма. Качка мгновенно усыпила Мегу, даруя ей легкий сон без сновидений.</w:t>
      </w:r>
    </w:p>
    <w:p w:rsidR="00DC00DE" w:rsidRDefault="00DC00DE" w:rsidP="00A45CDA">
      <w:pPr>
        <w:rPr>
          <w:rFonts w:ascii="Georgia" w:hAnsi="Georgia" w:cs="Arial"/>
          <w:sz w:val="24"/>
          <w:szCs w:val="24"/>
        </w:rPr>
      </w:pPr>
    </w:p>
    <w:p w:rsidR="00DC00DE" w:rsidRDefault="00DC00DE" w:rsidP="00A45CDA">
      <w:pPr>
        <w:rPr>
          <w:rFonts w:ascii="Georgia" w:hAnsi="Georgia" w:cs="Arial"/>
          <w:sz w:val="24"/>
          <w:szCs w:val="24"/>
        </w:rPr>
      </w:pPr>
    </w:p>
    <w:p w:rsidR="00DC00DE" w:rsidRDefault="00DC00DE" w:rsidP="00A45CDA">
      <w:pPr>
        <w:rPr>
          <w:rFonts w:ascii="Georgia" w:hAnsi="Georgia" w:cs="Arial"/>
          <w:sz w:val="24"/>
          <w:szCs w:val="24"/>
        </w:rPr>
      </w:pPr>
      <w:r>
        <w:rPr>
          <w:rFonts w:ascii="Georgia" w:hAnsi="Georgia" w:cs="Arial"/>
          <w:sz w:val="24"/>
          <w:szCs w:val="24"/>
        </w:rPr>
        <w:t xml:space="preserve">Прикрыв глаза, Мегу тяжело прислонилась лбом к стеклу. Еще две ночи, и ей придется вернуться на работу. Девушка мрачно усмехнулась. Когда-то эта мысль приносила ей только радость. В те годы Мегу мечтала покинуть Яму, покинуть </w:t>
      </w:r>
      <w:proofErr w:type="spellStart"/>
      <w:r>
        <w:rPr>
          <w:rFonts w:ascii="Georgia" w:hAnsi="Georgia" w:cs="Arial"/>
          <w:sz w:val="24"/>
          <w:szCs w:val="24"/>
        </w:rPr>
        <w:t>Саркс</w:t>
      </w:r>
      <w:proofErr w:type="spellEnd"/>
      <w:r>
        <w:rPr>
          <w:rFonts w:ascii="Georgia" w:hAnsi="Georgia" w:cs="Arial"/>
          <w:sz w:val="24"/>
          <w:szCs w:val="24"/>
        </w:rPr>
        <w:t xml:space="preserve">, чтобы больше никогда не видеть грязные улицы сточной канавы, в которой она выросла. Движимая надеждой, слишком образованная для сироты из мусорной ямы, Мегу бросилась на поиски корабля, способного увезти ее в далекий космос. Девушка грезила о других планетах, о мирах, которые ей сложно было даже представить. Она упивалась рассказами путешественников и историями из книг. </w:t>
      </w:r>
    </w:p>
    <w:p w:rsidR="00DC00DE" w:rsidRDefault="00DC00DE" w:rsidP="00A45CDA">
      <w:pPr>
        <w:rPr>
          <w:rFonts w:ascii="Georgia" w:hAnsi="Georgia" w:cs="Arial"/>
          <w:sz w:val="24"/>
          <w:szCs w:val="24"/>
        </w:rPr>
      </w:pPr>
      <w:r>
        <w:rPr>
          <w:rFonts w:ascii="Georgia" w:hAnsi="Georgia" w:cs="Arial"/>
          <w:sz w:val="24"/>
          <w:szCs w:val="24"/>
        </w:rPr>
        <w:t xml:space="preserve">И вот, в свои двадцать, Мегу смога устроиться работником на один из торговых кораблей, выполнявших поручения в ближнем горизонте </w:t>
      </w:r>
      <w:proofErr w:type="spellStart"/>
      <w:r>
        <w:rPr>
          <w:rFonts w:ascii="Georgia" w:hAnsi="Georgia" w:cs="Arial"/>
          <w:sz w:val="24"/>
          <w:szCs w:val="24"/>
        </w:rPr>
        <w:t>Саркса</w:t>
      </w:r>
      <w:proofErr w:type="spellEnd"/>
      <w:r>
        <w:rPr>
          <w:rFonts w:ascii="Georgia" w:hAnsi="Georgia" w:cs="Arial"/>
          <w:sz w:val="24"/>
          <w:szCs w:val="24"/>
        </w:rPr>
        <w:t xml:space="preserve"> – полосе планет, ближе всех расположенных к нему. Какой-никакой, а побег. Так ей тогда казалось. </w:t>
      </w:r>
      <w:r>
        <w:rPr>
          <w:rFonts w:ascii="Georgia" w:hAnsi="Georgia" w:cs="Arial"/>
          <w:sz w:val="24"/>
          <w:szCs w:val="24"/>
        </w:rPr>
        <w:lastRenderedPageBreak/>
        <w:t xml:space="preserve">Воодушевленная, Мегу на первом же поезде полетела в </w:t>
      </w:r>
      <w:proofErr w:type="spellStart"/>
      <w:r>
        <w:rPr>
          <w:rFonts w:ascii="Georgia" w:hAnsi="Georgia" w:cs="Arial"/>
          <w:sz w:val="24"/>
          <w:szCs w:val="24"/>
        </w:rPr>
        <w:t>Пошис</w:t>
      </w:r>
      <w:proofErr w:type="spellEnd"/>
      <w:r>
        <w:rPr>
          <w:rFonts w:ascii="Georgia" w:hAnsi="Georgia" w:cs="Arial"/>
          <w:sz w:val="24"/>
          <w:szCs w:val="24"/>
        </w:rPr>
        <w:t xml:space="preserve"> – крупный город, где обосновывалась торговая компания. Как сильно он отличался от канавы, в которой выросла девушка! Улицы в </w:t>
      </w:r>
      <w:proofErr w:type="spellStart"/>
      <w:r>
        <w:rPr>
          <w:rFonts w:ascii="Georgia" w:hAnsi="Georgia" w:cs="Arial"/>
          <w:sz w:val="24"/>
          <w:szCs w:val="24"/>
        </w:rPr>
        <w:t>Пошисе</w:t>
      </w:r>
      <w:proofErr w:type="spellEnd"/>
      <w:r>
        <w:rPr>
          <w:rFonts w:ascii="Georgia" w:hAnsi="Georgia" w:cs="Arial"/>
          <w:sz w:val="24"/>
          <w:szCs w:val="24"/>
        </w:rPr>
        <w:t xml:space="preserve"> оказались широкими и чистыми, а дома разделяли красивые дворы, в то время как в Яме уродливые </w:t>
      </w:r>
      <w:proofErr w:type="spellStart"/>
      <w:r>
        <w:rPr>
          <w:rFonts w:ascii="Georgia" w:hAnsi="Georgia" w:cs="Arial"/>
          <w:sz w:val="24"/>
          <w:szCs w:val="24"/>
        </w:rPr>
        <w:t>мгногоэтажки</w:t>
      </w:r>
      <w:proofErr w:type="spellEnd"/>
      <w:r>
        <w:rPr>
          <w:rFonts w:ascii="Georgia" w:hAnsi="Georgia" w:cs="Arial"/>
          <w:sz w:val="24"/>
          <w:szCs w:val="24"/>
        </w:rPr>
        <w:t xml:space="preserve"> лепились вплотную друг к другу, нисколько не заботясь об удобстве жильцов. И хотя все богатство </w:t>
      </w:r>
      <w:proofErr w:type="spellStart"/>
      <w:r>
        <w:rPr>
          <w:rFonts w:ascii="Georgia" w:hAnsi="Georgia" w:cs="Arial"/>
          <w:sz w:val="24"/>
          <w:szCs w:val="24"/>
        </w:rPr>
        <w:t>Пошиса</w:t>
      </w:r>
      <w:proofErr w:type="spellEnd"/>
      <w:r>
        <w:rPr>
          <w:rFonts w:ascii="Georgia" w:hAnsi="Georgia" w:cs="Arial"/>
          <w:sz w:val="24"/>
          <w:szCs w:val="24"/>
        </w:rPr>
        <w:t xml:space="preserve"> блекло по сравнению с любым городом любой другой планеты галактики, для Мегу он стал огромным сказочным королевством. </w:t>
      </w:r>
    </w:p>
    <w:p w:rsidR="00DC00DE" w:rsidRPr="00153A30" w:rsidRDefault="00DC00DE" w:rsidP="00613D21">
      <w:pPr>
        <w:rPr>
          <w:rFonts w:ascii="Georgia" w:hAnsi="Georgia" w:cs="Arial"/>
          <w:sz w:val="24"/>
          <w:szCs w:val="24"/>
        </w:rPr>
      </w:pPr>
      <w:r>
        <w:rPr>
          <w:rFonts w:ascii="Georgia" w:hAnsi="Georgia" w:cs="Arial"/>
          <w:sz w:val="24"/>
          <w:szCs w:val="24"/>
        </w:rPr>
        <w:t>Вздохнув, девушка оттолкнулась от стекла и двинулась на поиски штанов. По ногам уже начали бегать мурашки от холода, проникавшего в тело через ступни. Обтягивающие темно-фиолетовые кожаные брюки, брошенные на пол, теперь, словно злясь на столь бесцеремонное обращение, отказывались застегиваться. Мегу скрипела зубами и ругалась, пытаясь в полумраке справиться с многочисленными кнопками на ремне.</w:t>
      </w:r>
    </w:p>
    <w:p w:rsidR="00DC00DE" w:rsidRDefault="00DC00DE"/>
    <w:sectPr w:rsidR="00DC00DE" w:rsidSect="0013433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altName w:val="Cambria"/>
    <w:panose1 w:val="02040502050405020303"/>
    <w:charset w:val="CC"/>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9"/>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0B5"/>
    <w:rsid w:val="00041D31"/>
    <w:rsid w:val="00060064"/>
    <w:rsid w:val="00063406"/>
    <w:rsid w:val="00077203"/>
    <w:rsid w:val="0009237D"/>
    <w:rsid w:val="000B5726"/>
    <w:rsid w:val="000D1E31"/>
    <w:rsid w:val="000F142A"/>
    <w:rsid w:val="00122E54"/>
    <w:rsid w:val="00134337"/>
    <w:rsid w:val="001514B6"/>
    <w:rsid w:val="00153A30"/>
    <w:rsid w:val="001611D4"/>
    <w:rsid w:val="001A31A7"/>
    <w:rsid w:val="001B4A1D"/>
    <w:rsid w:val="001C019A"/>
    <w:rsid w:val="001C129E"/>
    <w:rsid w:val="001C46B7"/>
    <w:rsid w:val="001C54C5"/>
    <w:rsid w:val="00290498"/>
    <w:rsid w:val="002A71AB"/>
    <w:rsid w:val="002B3482"/>
    <w:rsid w:val="002E3DD4"/>
    <w:rsid w:val="00301CA9"/>
    <w:rsid w:val="0033570D"/>
    <w:rsid w:val="003E397D"/>
    <w:rsid w:val="003F2EE0"/>
    <w:rsid w:val="003F3C8A"/>
    <w:rsid w:val="00403401"/>
    <w:rsid w:val="00426375"/>
    <w:rsid w:val="0044538F"/>
    <w:rsid w:val="00491FF2"/>
    <w:rsid w:val="004A448A"/>
    <w:rsid w:val="004E6B9A"/>
    <w:rsid w:val="00515078"/>
    <w:rsid w:val="00581358"/>
    <w:rsid w:val="005E444C"/>
    <w:rsid w:val="00613D21"/>
    <w:rsid w:val="00691BB7"/>
    <w:rsid w:val="006B534D"/>
    <w:rsid w:val="007210B5"/>
    <w:rsid w:val="00764883"/>
    <w:rsid w:val="007A4751"/>
    <w:rsid w:val="007B5EFF"/>
    <w:rsid w:val="007E4BFD"/>
    <w:rsid w:val="00803745"/>
    <w:rsid w:val="008225CE"/>
    <w:rsid w:val="00830FB8"/>
    <w:rsid w:val="0089406D"/>
    <w:rsid w:val="0090256B"/>
    <w:rsid w:val="00903C6A"/>
    <w:rsid w:val="009424DB"/>
    <w:rsid w:val="009562D5"/>
    <w:rsid w:val="009E7544"/>
    <w:rsid w:val="009F748C"/>
    <w:rsid w:val="00A1788D"/>
    <w:rsid w:val="00A45CDA"/>
    <w:rsid w:val="00AC4FF0"/>
    <w:rsid w:val="00B82D69"/>
    <w:rsid w:val="00BA4556"/>
    <w:rsid w:val="00BC7D38"/>
    <w:rsid w:val="00C114CE"/>
    <w:rsid w:val="00C601D8"/>
    <w:rsid w:val="00CD328A"/>
    <w:rsid w:val="00CD706E"/>
    <w:rsid w:val="00D2540F"/>
    <w:rsid w:val="00D50967"/>
    <w:rsid w:val="00D62E32"/>
    <w:rsid w:val="00D63947"/>
    <w:rsid w:val="00DC00DE"/>
    <w:rsid w:val="00DC3D90"/>
    <w:rsid w:val="00DD2FE6"/>
    <w:rsid w:val="00DF6B0A"/>
    <w:rsid w:val="00E01143"/>
    <w:rsid w:val="00E30F6B"/>
    <w:rsid w:val="00E5100E"/>
    <w:rsid w:val="00E84FC2"/>
    <w:rsid w:val="00EB6387"/>
    <w:rsid w:val="00EC2096"/>
    <w:rsid w:val="00EE28DB"/>
    <w:rsid w:val="00F034C1"/>
    <w:rsid w:val="00F22A0C"/>
    <w:rsid w:val="00F42A57"/>
    <w:rsid w:val="00F5331C"/>
    <w:rsid w:val="00F640B8"/>
    <w:rsid w:val="00F71B85"/>
    <w:rsid w:val="00F87E5B"/>
    <w:rsid w:val="00FA1380"/>
    <w:rsid w:val="00FA6865"/>
    <w:rsid w:val="00FB2B87"/>
    <w:rsid w:val="00FC3236"/>
    <w:rsid w:val="00FE7C2C"/>
    <w:rsid w:val="00FF5A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5:docId w15:val="{A4ED8390-8A05-4C4A-A1AB-B7ECD91C0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sz w:val="22"/>
        <w:szCs w:val="22"/>
        <w:lang w:val="ru-RU" w:eastAsia="ru-RU"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34337"/>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13</Pages>
  <Words>5260</Words>
  <Characters>29982</Characters>
  <Application>Microsoft Office Word</Application>
  <DocSecurity>0</DocSecurity>
  <Lines>249</Lines>
  <Paragraphs>70</Paragraphs>
  <ScaleCrop>false</ScaleCrop>
  <Company/>
  <LinksUpToDate>false</LinksUpToDate>
  <CharactersWithSpaces>35172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Предисловие</dc:title>
  <dc:subject/>
  <dc:creator>Дарья Грунина</dc:creator>
  <cp:keywords/>
  <dc:description/>
  <cp:lastModifiedBy>Дарья Грунина</cp:lastModifiedBy>
  <cp:revision>12</cp:revision>
  <dcterms:created xsi:type="dcterms:W3CDTF">2018-03-15T08:36:00Z</dcterms:created>
  <dcterms:modified xsi:type="dcterms:W3CDTF">2018-05-18T08:42:00Z</dcterms:modified>
</cp:coreProperties>
</file>