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C8" w:rsidRDefault="00866BC8" w:rsidP="00262FEC">
      <w:pPr>
        <w:jc w:val="right"/>
        <w:rPr>
          <w:rFonts w:ascii="Georgia" w:hAnsi="Georgia" w:cs="Arial"/>
          <w:i/>
          <w:sz w:val="24"/>
          <w:szCs w:val="24"/>
        </w:rPr>
      </w:pPr>
      <w:r>
        <w:rPr>
          <w:rFonts w:ascii="Georgia" w:hAnsi="Georgia" w:cs="Arial"/>
          <w:i/>
          <w:sz w:val="24"/>
          <w:szCs w:val="24"/>
        </w:rPr>
        <w:t>Космическое пространство над Илоном. Ближний горизонт Саркса329.</w:t>
      </w:r>
    </w:p>
    <w:p w:rsidR="00866BC8" w:rsidRDefault="00866BC8" w:rsidP="00262FEC">
      <w:pPr>
        <w:jc w:val="right"/>
        <w:rPr>
          <w:rFonts w:ascii="Georgia" w:hAnsi="Georgia" w:cs="Arial"/>
          <w:i/>
          <w:sz w:val="24"/>
          <w:szCs w:val="24"/>
        </w:rPr>
      </w:pPr>
      <w:r>
        <w:rPr>
          <w:rFonts w:ascii="Georgia" w:hAnsi="Georgia" w:cs="Arial"/>
          <w:i/>
          <w:sz w:val="24"/>
          <w:szCs w:val="24"/>
        </w:rPr>
        <w:t xml:space="preserve">3114-171. День. </w:t>
      </w:r>
    </w:p>
    <w:p w:rsidR="00866BC8" w:rsidRDefault="00866BC8" w:rsidP="00262FEC">
      <w:pPr>
        <w:jc w:val="both"/>
        <w:rPr>
          <w:rFonts w:ascii="Georgia" w:hAnsi="Georgia" w:cs="Arial"/>
          <w:i/>
          <w:sz w:val="24"/>
          <w:szCs w:val="24"/>
        </w:rPr>
      </w:pP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Посадки не будет.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Два слова, которые способны уничтожить любую надежду на нормальный отдых. Кесс – самый крупный город Илона – полупустынной планеты, где почти нет плодородной земли и воды, это единственный город, куда можно посадить торговый корабль. К моменту подлета «Омелы» к Илону, стало известно, что Кесс на карантине из-за эпидемии вируса X22, убивающего в течение месяца. В крупном городе, где живет больше десяти миллионов существ, такой вирус распространяется очень быстро. Комиссия киборгов и врачи вскоре должны прилететь от имени Империи, однако «Омела» не могла ждать, пока ситуация разрешиться. Было принято решение отправить груз на шаттле в один из соседних городов. Когда карантин снимут, груз перевезут в Кесс, а «Омела» уже будет лететь к следующей цели. Обещанная экипажу отпускная неделя проводилась непосредственно на корабле, на время, пока шаттл спускается и возвращается. Требовалось оформить отчетность и отослать на Саркс, чтобы сообщить о возникшей проблеме.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Мегу тоскливо смотрела в окно на холодную белую звезду, безразлично освещавшую ближайшие планеты. Девушке в следующие сутки исполнялось двадцать четыре и она надеялась, что проведет маленькое торжество на твердой поверхности вместе с Мэттом, Тео и Аланом. Теперь, когда шаттл пошел на снижение, а «Омела» застыла на орбите, все, на что могла надеяться Мегу – пресные полуфабрикаты и вода вместо вина, ведь проносить алкоголь на борт запрещалось должностными инструкциями.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Мегу вздохнула и оглядела пустой коридор. На шаттле улетела одна треть команды, а остальные разошлись по каютам, придумывая, чем себя занять. Мегу догадывалась, что происходит в каюте Алана – самой большой, по сравнению с комнатами других охранников, но не спешила туда идти. Она медленно брела по коридору, покручивая пальцами небольшой зазубренный круглый амулет на шее. За прошедшие месяцы это действие вошло у Мегу в привычку.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В каюте Алана стоял гул. Все охранники и еще несколько членов экипажа расселись на полу, насколько хватало свободного места и держали карты. Как только дверь распахнулась, все головы повернулись к Мегу. Девушка широко улыбнулась и тряхнула розовыми волосами.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Во что играете? 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В «Девушку», - легко ответил Тео, словно не замечая недовольных взглядов и напряженной атмосферы. Впрочем, только охранники и чувствовали себя беспечно, в то время как все остальные готовы были сложить карты и уйти, если Мегу решит остаться.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Я с вами! – без всяких сомнений вскрикнула девушка и уверенно растолкала ближайших игроков, усевшись между ними. Она буквально кожей чувствовала недовольство соседей. Мегу всю жизнь приходилось бороться с подобным отношением, поэтому девушка притворилась, что не замечает напряженности игроков.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Тео и Мэтт переглянулись и усмехнулись. Алан спокойно собрал у всех карты и перетасовал колоду. «Девушка» была известной на Сарксе карточной игрой. Всем игрокам раздавался некоторый начальный набор из семи карт, далее у них было пять ходов. Во время хода можно скинуть карту в, так называемую «пустую колоду», откуда ее уже никто не мог взять, вернуть в рабочую колоду или взять новую. Если приходилось скидывать, то большинство, конечно же, сбрасывали в «пустую колоду» - чтобы ненароком не подсобить другим. Затем, когда все игроки потратили свои ходы, начинаются ставки и блеф.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Когда-то в школьные годы, Мегу в совершенстве освоила «Девушку». Она использовала собственную внимательность в отношении противников, а модуль объединял всю информацию, которую девушка собирала, а затем выдвигал гипотезы. Таким образом, Мегу точно знала, когда человек блефует, а когда действительно имеет выигрышную позицию, поэтому она никогда крупно не проигрывала. В первые разы играя с командой охранников «Омелы», Мегу не использовала полученные в Яме навыки. Она намеренно проигрывала, и Алан быстро это вычислил. Тео махнул рукой на все объяснения девушки и потребовал честной игры. Умения Мегу, ее модуль, были неоспоримыми преимуществами, а их нелепо не использовать – так сказал Тео. После Мегу ни разу не проиграла парням. Она знала, что для них игра становится менее интересной из-за нее, а так же знала, что использование модуля все равно в некотором смысле не честно – ведь их встречи носили развлекательный характер, и Мегу не ставила целью опустошить карманы друзей. Поэтому девушка редко играла. Сейчас же ей просто не хотелось в одиночестве бродить по кораблю.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Алан уверенно раздал карты. Мегу опустила глаза. В модуле уже были все необходимые, чтобы определить блеф,  данные по Мэтту, Тео и Алану, а так же еще двум игрокам, сидящим в каюте. Девушка улыбнулась и сделала первый ход.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</w:p>
    <w:p w:rsidR="00866BC8" w:rsidRDefault="00866BC8" w:rsidP="00FA3999">
      <w:pPr>
        <w:jc w:val="right"/>
        <w:rPr>
          <w:rFonts w:ascii="Georgia" w:hAnsi="Georgia" w:cs="Arial"/>
          <w:i/>
          <w:sz w:val="24"/>
          <w:szCs w:val="24"/>
        </w:rPr>
      </w:pPr>
      <w:r>
        <w:rPr>
          <w:rFonts w:ascii="Georgia" w:hAnsi="Georgia" w:cs="Arial"/>
          <w:i/>
          <w:sz w:val="24"/>
          <w:szCs w:val="24"/>
        </w:rPr>
        <w:t xml:space="preserve">3114-172. Вечер. </w:t>
      </w:r>
    </w:p>
    <w:p w:rsidR="00866BC8" w:rsidRDefault="00866BC8" w:rsidP="00E33223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Спустя сутки Мегу вновь пересекла порок каюты Алана, но в этот раз там были только ребята из охраны. В руке девушка держала «пузырчатое» серебряное вино.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Небольшой подарок от капитана с разрешением и даже приказом незамедлительно его открыть! Я обожаю этого человека! – довольно заявила Мегу и вызвала одобрительный гул друзей. Мэтт подскочил первым, осмотрел этикетку и с печалью заключил, что маленькой бутылки двенадцати процентного алкоголя на четверых явно недостаточно, чтобы расслабиться после почти полугодового хаотичного режима работы и прерывистого сна. В каюте вновь зазвучал смех.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Так как вся питьевая вода раздавалась команде в бутылках, у друзей не было никаких сосудов, чтобы наполнить их вином. Было принято решение распивать из бутылки. Мегу торжественно пробовала первой и тут же скривилась - вино оказалось просто ужасным. И все же девушка передала его дальше, Мэтту.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За Мегу! - торжественно произнес парень. - За то, чтобы ты нашла свое место в жизни и дело, которым действительно хочешь заниматься.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За тебя, - отсалютовав бутылкой, тихо сказал Тео.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Бутылка плавно перекочевала в руки Алана: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За то, чтобы ты оставалась такой же жизнелюбивой и бойкой.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Это был явно запас на черный день, - не удержался от замечания Мэтт, - хуже гадости я еще не пробовал.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Дружный смех разнесся по каюте и тихим эхом вылетел в коридор, чтобы смешаться с шумом корабля.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Как ты понимаешь, - взял слово Алан, - никто не додумался запастись подарком заранее, на Сарксе.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Мы всегда подлетали на Илон как раз к твоему дню рождения и искали что-нибудь в Кессе, а потом праздновали на твердой поверхности, - добавил Тео.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Поэтому в этом году, - неожиданно громко и быстро заговорил Мэтт, - Тео спилил для тебя кусок корабля!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Никто не успел остановить голубоглазого парня. Тео стрельнул на него недобрым взглядом, и вздохнул, как будто вынужден был иметь дело с непутевым ребенком. Парню пришлось предоставлять подарок первым. Тео потянулся к карману и достал что-то маленькое и черное.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Я действительно выплавил его из части корабля, - покаянно признался Тео и протянул девушке кольцо. – Однако она была изъята со склада инженеров с их полного согласия, хотя Мэтт продолжает представлять меня с напильником у какой-нибудь стены в коридоре.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Алан едва заметно улыбнулся. Мэтт по-детски показал Тео язык.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Кольцо было не идеально ровное, черное с прожилками серого и темно-синего, оно подходило только двум пальцам. Мегу надела его на средний палец правой руки и сразу же приподняла ее, чтобы показать. Девушка не носила колец и не могла наверняка определить нравиться ей новое ощущение или нет.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Тут Алан кашлянул, привлекая внимание, и заставил Мегу отвлечься от созерцания тонкой полоски металла на пальце.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Я помню, ты увлекалась историями различных народов галактики, - начал мужчина и потянулся к сумке, - поэтому решил, что тебе стоит изучить одну интересную вещь, которую я нашел, как ни странно, на Сарксе. Я полиглот, хотя до твоего модуля мне далеко, и все же среди всех известных языков галактики, живых и мертвых, так и не смог определить принадлежность этой вещицы.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bookmarkStart w:id="0" w:name="_GoBack"/>
      <w:bookmarkEnd w:id="0"/>
      <w:r>
        <w:rPr>
          <w:rFonts w:ascii="Georgia" w:hAnsi="Georgia" w:cs="Arial"/>
          <w:sz w:val="24"/>
          <w:szCs w:val="24"/>
        </w:rPr>
        <w:t xml:space="preserve">Девушка с любопытством, сменившимся удивлением, приняла в протянутые руки квадратный предмет, около тридцати сантиметров в ширину. Тяжелая книга была довольно толстой, одна только обложка из странной коричневой кожи в толщину занимала сантиметра два. На коже были выдавлены знаки, значение которых осталось для Мегу загадкой. Дрожащими от возбуждения руками, девушка подняла тяжелую обложку и открыла первую страницу, потертую, желтую страницу от которой пахло краской и сыростью.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Это книга! – Мегу вскинула на Алана светящиеся от восторга глаза. Она выглядела, как ребенок, получивший то, о чем он уже очень долго мечтал. – В смысле, это же книга! Настоящая! Из бумаги и… как? Откуда?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Я купил ее у торговца редкостями, в ужасе бежавшего от киборгов через Саркс. Ему настолько не терпелось избавиться от книги, что я получил ее почти задаром.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Алан неопределенно пожал плечами. Многие столетия назад компьютерные технологии полностью вытеснили бумажную литературу. Первыми исчезли газеты, потом все реже печатались книги. Покупка и продажа в сети оказалась намного проще и выгоднее, поэтому к моменту рождения Мегу обычные бумажные книги стали невероятной редкостью, хранившейся в коллекциях богачей просто как предмет исторического прошлого.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Это что-то опасное? – Мегу улыбнулась и лукаво сверкнула глазами. Однако на Алана прием не сработал. Его ответ был тихим и вполне серьезным, что несколько нарушало сложившуюся шутливую атмосферу.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Нет. Не думаю. Часть книги переведена на официальный язык. Я прочел, что смог и это всего лишь сказка. История народа, который никогда не существовал – я проверил. Ни такой планеты, ни таких существ никогда не было, а значит это всего лишь выдуманная история. Раньше их очень много писали. Единственная странность – символы. Если кто-то смог их перевести, значит, они должны принадлежать какому-то языку, но у меня не получилось его обнаружить.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Мегу пролистала несколько страниц. В стыки между основными страницами книги были вшиты рукописные листы на знакомом девушке языке. Мегу мало интересовали истории несуществующих рас, потому что вселенная достаточно обширна и всегда найдется цивилизация, о которой девушка еще не читала. К чему тратить время на то, что не существует, если есть много интересного в реальности? Однако загадка неизвестного языка не могла оставить Мегу равнодушной.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Спасибо, Алан, - с улыбкой произнесла Мегу и отложила книгу. Мужчина коротко кивнул. Далее взгляд девушки переметнулся к Мэтту. Хитрое выражение лица парня не сулило ничего хорошего.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Я бездарен и не читаю книг, - подняв согнутые в локтях руки примирительным жестом, начал Мэтт. – Но я хорош собой, поэтому отдаю тебе себя в полное распоряжение.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Парень раскинул руки в стороны, как будто предлагал Мегу тут же броситься в его объятья. Девушка не выдержала и рассмеялась, выдавливая в перерывах между приступами: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Есть вещи… которые ты… определенно хотел бы… чтобы я сделала…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Ее слова послужили катализатором и вскоре уже все в каюте пытались справиться с новой волной смеха. Мэтт и Алан успокоились первыми. Тео глубоко дышал и медленно приходил в себя. Мегу скрючилась на полу, уткнувшись лбом в книгу. В тот момент девушка мысленно замерла. Она чувствовала каждого человека в комнате и осознавала, что команда корабля действительно стала для нее семьей. Эти люди поддерживали, помогали и заставляли смеяться. И неожиданно в голове девушки возникла мысль: «А может больше ничего и не надо?». За приключениями гонятся подростки, но в жизни Мегу было достаточно побегов, чтобы точно знать: в этом нет ничего интересного. Обустроиться на чужой планете сложно и требует огромного терпения и времени. К моменту, как у девушки появится там работа, с зарплатой, на которую можно жить, а не выживать, будет уже поздно создавать семью. Мегу не хотела остаться одна. Она боялась одиночества. Так может, нет ничего плохого в той жизни, что есть сейчас? Может, этого достаточно?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Мегу вскинула голову, осматривая знакомую компанию совершенно новым взглядом. Весь ее мир пошатнулся и рухнул вместе с осознанием неизбежного будущего. Неожиданно девушка поняла, что чувствовал Алан, а затем особо остро осознала то «отеческое» отношение, с которым он обращался к каждому новому члену экипажа, мечтавшему использовать «Омелу» просто как способ сбежать на другую планету.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Сбежать невозможно. Это не нужно.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Эй, дайте Мегу той гадости, а то у нее слишком пресное выражение лица! – крикнул Мэтт. Тео медленно потянулся за бутылкой.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Мне просто на мгновение пришла в голову мысль, что было бы неплохо остаться здесь навсегда, - Мегу выдавила из себя улыбку. - От подобных идей хочется броситься за борт!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Смех Тео и Мэтта развеял остатки напряжения в атмосфере и только Алан, взглянув в лицо Мегу, понял, что это была вовсе не шутка.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Прошло еще немного времени и друзьям стало скучно в пределах каюты. Музыка и карты заняли первые часа два, а дальше пошли пари. Три головы картинно высунулись из двери, одна над другой, осматривая коридор. Алан спокойно продолжал сидеть на полу и мерно покачивался под музыку. Громкие отзвуки разлетались по комнате, отражаясь от стен.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У Питера в каюте спрятан коньяк,  - шепотом сообщил Мэтт с самого низа. Мегу, чья голова расположилась над ним, сдавленно хихикнула.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Он нас убьет, - прошептал в ответ Тео.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Все трое разом повернулись к Алану, который не слышал разговора, но по лицам понял, что дело не чисто.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Алана никто не заподозрит, - так же тихо прошептал Тео.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- Тогда Алан нас убьет, - торопливо ответил Мэтт.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Лица парней оставались совершенно серьезными, и Мегу сдерживала смех, закрывая рот рукой изо всех сил. </w:t>
      </w:r>
    </w:p>
    <w:p w:rsidR="00866BC8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- Лучше Алан или Питер? </w:t>
      </w:r>
    </w:p>
    <w:p w:rsidR="00866BC8" w:rsidRPr="00571A91" w:rsidRDefault="00866BC8" w:rsidP="00262FEC">
      <w:pPr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Парни переглянулись, одновременно решив, что лучше пережить гнев Питера, чем недовольство Алана. Последний видимо понял их намерения, а потому перестал пронизывать друзей суровым взглядом, закрыл глаза и продолжил покачиваться под музыку. Мегу поддержала идею парней о похищении коньяка. Вечеринка продолжалась. </w:t>
      </w:r>
    </w:p>
    <w:sectPr w:rsidR="00866BC8" w:rsidRPr="00571A91" w:rsidSect="00260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altName w:val="Cambr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261F"/>
    <w:rsid w:val="00003E0C"/>
    <w:rsid w:val="00260060"/>
    <w:rsid w:val="00262FEC"/>
    <w:rsid w:val="00351F48"/>
    <w:rsid w:val="003919F4"/>
    <w:rsid w:val="0039261F"/>
    <w:rsid w:val="003938FC"/>
    <w:rsid w:val="00571A91"/>
    <w:rsid w:val="00582134"/>
    <w:rsid w:val="00610DE3"/>
    <w:rsid w:val="00660AA4"/>
    <w:rsid w:val="006B72D9"/>
    <w:rsid w:val="007474F0"/>
    <w:rsid w:val="00793663"/>
    <w:rsid w:val="00797F19"/>
    <w:rsid w:val="007D3C5C"/>
    <w:rsid w:val="00866BC8"/>
    <w:rsid w:val="008A6BE7"/>
    <w:rsid w:val="009272CD"/>
    <w:rsid w:val="00986500"/>
    <w:rsid w:val="00A01C68"/>
    <w:rsid w:val="00A2409E"/>
    <w:rsid w:val="00B1143B"/>
    <w:rsid w:val="00B13FEA"/>
    <w:rsid w:val="00B716AB"/>
    <w:rsid w:val="00B91779"/>
    <w:rsid w:val="00B92E54"/>
    <w:rsid w:val="00BA4F41"/>
    <w:rsid w:val="00C32C1C"/>
    <w:rsid w:val="00C74FB6"/>
    <w:rsid w:val="00D4496D"/>
    <w:rsid w:val="00D4603C"/>
    <w:rsid w:val="00D75EFF"/>
    <w:rsid w:val="00D82C28"/>
    <w:rsid w:val="00D86448"/>
    <w:rsid w:val="00E33223"/>
    <w:rsid w:val="00EA500C"/>
    <w:rsid w:val="00EB0648"/>
    <w:rsid w:val="00EE1BA6"/>
    <w:rsid w:val="00F46150"/>
    <w:rsid w:val="00FA3999"/>
    <w:rsid w:val="00FB2B43"/>
    <w:rsid w:val="00FB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060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2374</TotalTime>
  <Pages>5</Pages>
  <Words>2050</Words>
  <Characters>11689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Грунина</dc:creator>
  <cp:keywords/>
  <dc:description/>
  <cp:lastModifiedBy>User</cp:lastModifiedBy>
  <cp:revision>35</cp:revision>
  <dcterms:created xsi:type="dcterms:W3CDTF">2018-07-21T19:38:00Z</dcterms:created>
  <dcterms:modified xsi:type="dcterms:W3CDTF">2018-07-25T10:47:00Z</dcterms:modified>
</cp:coreProperties>
</file>