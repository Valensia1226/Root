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6F383" w14:textId="77777777" w:rsidR="00E55695" w:rsidRDefault="00E55695" w:rsidP="00766D39">
      <w:pPr>
        <w:jc w:val="right"/>
        <w:rPr>
          <w:rFonts w:ascii="Georgia" w:hAnsi="Georgia" w:cs="Arial"/>
          <w:i/>
          <w:sz w:val="24"/>
          <w:szCs w:val="24"/>
        </w:rPr>
      </w:pPr>
      <w:r>
        <w:rPr>
          <w:rFonts w:ascii="Georgia" w:hAnsi="Georgia" w:cs="Arial"/>
          <w:i/>
          <w:sz w:val="24"/>
          <w:szCs w:val="24"/>
        </w:rPr>
        <w:t>Саркс392. Яма.</w:t>
      </w:r>
    </w:p>
    <w:p w14:paraId="4498D0F7" w14:textId="458D6735" w:rsidR="00E55695" w:rsidRDefault="00E55695" w:rsidP="00766D39">
      <w:pPr>
        <w:jc w:val="right"/>
        <w:rPr>
          <w:rFonts w:ascii="Georgia" w:hAnsi="Georgia" w:cs="Arial"/>
          <w:i/>
          <w:sz w:val="24"/>
          <w:szCs w:val="24"/>
        </w:rPr>
      </w:pPr>
      <w:r>
        <w:rPr>
          <w:rFonts w:ascii="Georgia" w:hAnsi="Georgia" w:cs="Arial"/>
          <w:i/>
          <w:sz w:val="24"/>
          <w:szCs w:val="24"/>
        </w:rPr>
        <w:t>3114 – 1</w:t>
      </w:r>
      <w:r w:rsidR="005039C1">
        <w:rPr>
          <w:rFonts w:ascii="Georgia" w:hAnsi="Georgia" w:cs="Arial"/>
          <w:i/>
          <w:sz w:val="24"/>
          <w:szCs w:val="24"/>
        </w:rPr>
        <w:t>4</w:t>
      </w:r>
      <w:r>
        <w:rPr>
          <w:rFonts w:ascii="Georgia" w:hAnsi="Georgia" w:cs="Arial"/>
          <w:i/>
          <w:sz w:val="24"/>
          <w:szCs w:val="24"/>
        </w:rPr>
        <w:t xml:space="preserve">. </w:t>
      </w:r>
      <w:r w:rsidR="00381F3F">
        <w:rPr>
          <w:rFonts w:ascii="Georgia" w:hAnsi="Georgia" w:cs="Arial"/>
          <w:i/>
          <w:sz w:val="24"/>
          <w:szCs w:val="24"/>
        </w:rPr>
        <w:t>18</w:t>
      </w:r>
      <w:r>
        <w:rPr>
          <w:rFonts w:ascii="Georgia" w:hAnsi="Georgia" w:cs="Arial"/>
          <w:i/>
          <w:sz w:val="24"/>
          <w:szCs w:val="24"/>
        </w:rPr>
        <w:t>:</w:t>
      </w:r>
      <w:r w:rsidR="00381F3F">
        <w:rPr>
          <w:rFonts w:ascii="Georgia" w:hAnsi="Georgia" w:cs="Arial"/>
          <w:i/>
          <w:sz w:val="24"/>
          <w:szCs w:val="24"/>
        </w:rPr>
        <w:t>43</w:t>
      </w:r>
      <w:r>
        <w:rPr>
          <w:rFonts w:ascii="Georgia" w:hAnsi="Georgia" w:cs="Arial"/>
          <w:i/>
          <w:sz w:val="24"/>
          <w:szCs w:val="24"/>
        </w:rPr>
        <w:t>.</w:t>
      </w:r>
    </w:p>
    <w:p w14:paraId="2B020AEA" w14:textId="3E684D18" w:rsidR="00381F3F" w:rsidRDefault="005039C1" w:rsidP="00381F3F">
      <w:pPr>
        <w:rPr>
          <w:rFonts w:ascii="Georgia" w:hAnsi="Georgia" w:cs="Arial"/>
          <w:sz w:val="24"/>
          <w:szCs w:val="24"/>
        </w:rPr>
      </w:pPr>
      <w:r>
        <w:rPr>
          <w:rFonts w:ascii="Georgia" w:hAnsi="Georgia" w:cs="Arial"/>
          <w:sz w:val="24"/>
          <w:szCs w:val="24"/>
        </w:rPr>
        <w:t xml:space="preserve">Том замер у двери в клинику. </w:t>
      </w:r>
    </w:p>
    <w:p w14:paraId="42625F0C" w14:textId="1BB72385" w:rsidR="005039C1" w:rsidRDefault="005039C1" w:rsidP="005039C1">
      <w:pPr>
        <w:jc w:val="both"/>
        <w:rPr>
          <w:rFonts w:ascii="Georgia" w:hAnsi="Georgia" w:cs="Arial"/>
          <w:sz w:val="24"/>
          <w:szCs w:val="24"/>
        </w:rPr>
      </w:pPr>
      <w:r>
        <w:rPr>
          <w:rFonts w:ascii="Georgia" w:hAnsi="Georgia" w:cs="Arial"/>
          <w:sz w:val="24"/>
          <w:szCs w:val="24"/>
        </w:rPr>
        <w:t xml:space="preserve">Он посадил Мегу на вечерний поезд больше двух суток назад и сразу же отправился домой. Ключ больше не жег карман, и Том чувствовал себя одновременно освободившимся и немного виноватым. Как будто, передав Мегу ключ, он также передал ей часть вины за совершенное им преступление. </w:t>
      </w:r>
    </w:p>
    <w:p w14:paraId="5BDA5F03" w14:textId="635BD646" w:rsidR="002D5C13" w:rsidRDefault="002D5C13" w:rsidP="005039C1">
      <w:pPr>
        <w:jc w:val="both"/>
        <w:rPr>
          <w:rFonts w:ascii="Georgia" w:hAnsi="Georgia" w:cs="Arial"/>
          <w:sz w:val="24"/>
          <w:szCs w:val="24"/>
        </w:rPr>
      </w:pPr>
      <w:r>
        <w:rPr>
          <w:rFonts w:ascii="Georgia" w:hAnsi="Georgia" w:cs="Arial"/>
          <w:sz w:val="24"/>
          <w:szCs w:val="24"/>
        </w:rPr>
        <w:t xml:space="preserve">Доктор Росс стоял на улице, прислонившись к мокрой стене здания. Вместо белого халата на нем была простая, длинная серая куртка. Росс выглядел таким обычным, что Том не сразу узнал его – слишком непривычно было видеть доктора вне стен его маленького королевства. Иногда Тому казалось, что Росс просто боится выходить из клиники. Но доктор выглядел достаточно уверенно, и парень усомнился в версии о фобии. </w:t>
      </w:r>
    </w:p>
    <w:p w14:paraId="553831F7" w14:textId="12007404" w:rsidR="002D5C13" w:rsidRDefault="002D5C13" w:rsidP="005039C1">
      <w:pPr>
        <w:jc w:val="both"/>
        <w:rPr>
          <w:rFonts w:ascii="Georgia" w:hAnsi="Georgia" w:cs="Arial"/>
          <w:sz w:val="24"/>
          <w:szCs w:val="24"/>
        </w:rPr>
      </w:pPr>
      <w:r>
        <w:rPr>
          <w:rFonts w:ascii="Georgia" w:hAnsi="Georgia" w:cs="Arial"/>
          <w:sz w:val="24"/>
          <w:szCs w:val="24"/>
        </w:rPr>
        <w:t xml:space="preserve">Дождь медленно накрапывал, не решаясь перейти в ливень. </w:t>
      </w:r>
    </w:p>
    <w:p w14:paraId="366F6FF5" w14:textId="443FA8BF" w:rsidR="000F6007" w:rsidRDefault="000F6007" w:rsidP="005039C1">
      <w:pPr>
        <w:jc w:val="both"/>
        <w:rPr>
          <w:rFonts w:ascii="Georgia" w:hAnsi="Georgia" w:cs="Arial"/>
          <w:sz w:val="24"/>
          <w:szCs w:val="24"/>
        </w:rPr>
      </w:pPr>
      <w:r>
        <w:rPr>
          <w:rFonts w:ascii="Georgia" w:hAnsi="Georgia" w:cs="Arial"/>
          <w:sz w:val="24"/>
          <w:szCs w:val="24"/>
        </w:rPr>
        <w:t xml:space="preserve">«У его куртки нет капюшона», - подумал Том, подходя ближе. Это было очень странно, ведь в Яме практически постоянно лил дождь. Даже если Росс выходил очень редко, у него не было не быть капюшона. Никто в Яме не носил курток без капюшона. </w:t>
      </w:r>
    </w:p>
    <w:p w14:paraId="5939766F" w14:textId="0C2E4F2A" w:rsidR="003E0D6A" w:rsidRDefault="003E0D6A" w:rsidP="005039C1">
      <w:pPr>
        <w:jc w:val="both"/>
        <w:rPr>
          <w:rFonts w:ascii="Georgia" w:hAnsi="Georgia" w:cs="Arial"/>
          <w:sz w:val="24"/>
          <w:szCs w:val="24"/>
        </w:rPr>
      </w:pPr>
      <w:r>
        <w:rPr>
          <w:rFonts w:ascii="Georgia" w:hAnsi="Georgia" w:cs="Arial"/>
          <w:sz w:val="24"/>
          <w:szCs w:val="24"/>
        </w:rPr>
        <w:t xml:space="preserve">- Я слышал ты ищешь работу, - негромко произнес доктор, когда Том оказался всего в паре шагов от него. Парень замер. </w:t>
      </w:r>
    </w:p>
    <w:p w14:paraId="0F8F1F68" w14:textId="1ECD0F37" w:rsidR="00C3168B" w:rsidRDefault="00C3168B" w:rsidP="005039C1">
      <w:pPr>
        <w:jc w:val="both"/>
        <w:rPr>
          <w:rFonts w:ascii="Georgia" w:hAnsi="Georgia" w:cs="Arial"/>
          <w:sz w:val="24"/>
          <w:szCs w:val="24"/>
        </w:rPr>
      </w:pPr>
      <w:r>
        <w:rPr>
          <w:rFonts w:ascii="Georgia" w:hAnsi="Georgia" w:cs="Arial"/>
          <w:sz w:val="24"/>
          <w:szCs w:val="24"/>
        </w:rPr>
        <w:t xml:space="preserve">- Какие у тебя профили? </w:t>
      </w:r>
    </w:p>
    <w:p w14:paraId="3BCD6FFF" w14:textId="7A5ED819" w:rsidR="00C3168B" w:rsidRDefault="00C3168B" w:rsidP="005039C1">
      <w:pPr>
        <w:jc w:val="both"/>
        <w:rPr>
          <w:rFonts w:ascii="Georgia" w:hAnsi="Georgia" w:cs="Arial"/>
          <w:sz w:val="24"/>
          <w:szCs w:val="24"/>
        </w:rPr>
      </w:pPr>
      <w:r>
        <w:rPr>
          <w:rFonts w:ascii="Georgia" w:hAnsi="Georgia" w:cs="Arial"/>
          <w:sz w:val="24"/>
          <w:szCs w:val="24"/>
        </w:rPr>
        <w:t xml:space="preserve">Мысли в голове Тома путались и толкались. Он не мог и слова составить, не то, что предложение. Так бывало постоянно, когда парень оказывался втянут в диалог, о котором заранее не думал. Закрыв глаза, Том быстро сосчитал до десяти. </w:t>
      </w:r>
    </w:p>
    <w:p w14:paraId="239525D4" w14:textId="2B7355C8" w:rsidR="00C3168B" w:rsidRDefault="00C3168B" w:rsidP="005039C1">
      <w:pPr>
        <w:jc w:val="both"/>
        <w:rPr>
          <w:rFonts w:ascii="Georgia" w:hAnsi="Georgia" w:cs="Arial"/>
          <w:sz w:val="24"/>
          <w:szCs w:val="24"/>
        </w:rPr>
      </w:pPr>
      <w:r>
        <w:rPr>
          <w:rFonts w:ascii="Georgia" w:hAnsi="Georgia" w:cs="Arial"/>
          <w:sz w:val="24"/>
          <w:szCs w:val="24"/>
        </w:rPr>
        <w:t xml:space="preserve">- </w:t>
      </w:r>
      <w:r w:rsidR="00A12E7A">
        <w:rPr>
          <w:rFonts w:ascii="Georgia" w:hAnsi="Georgia" w:cs="Arial"/>
          <w:sz w:val="24"/>
          <w:szCs w:val="24"/>
        </w:rPr>
        <w:t>Механика протезов, автомеханика, мелкая и крупная бытовая техника, телефоны, передатчики, приемники, ключи, - перечислял Том, вспоминая все, чем занимался</w:t>
      </w:r>
      <w:r w:rsidR="00A12E7A">
        <w:rPr>
          <w:rFonts w:ascii="Georgia" w:hAnsi="Georgia" w:cs="Arial"/>
          <w:sz w:val="24"/>
          <w:szCs w:val="24"/>
        </w:rPr>
        <w:t xml:space="preserve"> большую часть жизни. – Разве что корабли не строю, - со смехом добавил парень и развел руками. </w:t>
      </w:r>
    </w:p>
    <w:p w14:paraId="60C6E027" w14:textId="18BB5C82" w:rsidR="007A6A8D" w:rsidRDefault="007D65EE" w:rsidP="007D65EE">
      <w:pPr>
        <w:jc w:val="both"/>
        <w:rPr>
          <w:rFonts w:ascii="Georgia" w:hAnsi="Georgia" w:cs="Arial"/>
          <w:sz w:val="24"/>
          <w:szCs w:val="24"/>
        </w:rPr>
      </w:pPr>
      <w:r>
        <w:rPr>
          <w:rFonts w:ascii="Georgia" w:hAnsi="Georgia" w:cs="Arial"/>
          <w:sz w:val="24"/>
          <w:szCs w:val="24"/>
        </w:rPr>
        <w:t xml:space="preserve">- Как насчет </w:t>
      </w:r>
      <w:proofErr w:type="spellStart"/>
      <w:r>
        <w:rPr>
          <w:rFonts w:ascii="Georgia" w:hAnsi="Georgia" w:cs="Arial"/>
          <w:sz w:val="24"/>
          <w:szCs w:val="24"/>
        </w:rPr>
        <w:t>кибер</w:t>
      </w:r>
      <w:proofErr w:type="spellEnd"/>
      <w:r>
        <w:rPr>
          <w:rFonts w:ascii="Georgia" w:hAnsi="Georgia" w:cs="Arial"/>
          <w:sz w:val="24"/>
          <w:szCs w:val="24"/>
        </w:rPr>
        <w:t xml:space="preserve">-технологий? </w:t>
      </w:r>
      <w:r w:rsidR="007A6A8D">
        <w:rPr>
          <w:rFonts w:ascii="Georgia" w:hAnsi="Georgia" w:cs="Arial"/>
          <w:sz w:val="24"/>
          <w:szCs w:val="24"/>
        </w:rPr>
        <w:t xml:space="preserve"> </w:t>
      </w:r>
    </w:p>
    <w:p w14:paraId="48922E1B" w14:textId="77777777" w:rsidR="007A6A8D" w:rsidRDefault="007A6A8D" w:rsidP="00766D39">
      <w:pPr>
        <w:rPr>
          <w:rFonts w:ascii="Georgia" w:hAnsi="Georgia" w:cs="Arial"/>
          <w:sz w:val="24"/>
          <w:szCs w:val="24"/>
        </w:rPr>
      </w:pPr>
      <w:r>
        <w:rPr>
          <w:rFonts w:ascii="Georgia" w:hAnsi="Georgia" w:cs="Arial"/>
          <w:sz w:val="24"/>
          <w:szCs w:val="24"/>
        </w:rPr>
        <w:t xml:space="preserve">Том нахмурился, пытаясь понять, что у доктора в голове. </w:t>
      </w:r>
    </w:p>
    <w:p w14:paraId="2AFF97E7" w14:textId="77777777" w:rsidR="007A6A8D" w:rsidRDefault="007A6A8D" w:rsidP="00766D39">
      <w:pPr>
        <w:rPr>
          <w:rFonts w:ascii="Georgia" w:hAnsi="Georgia" w:cs="Arial"/>
          <w:sz w:val="24"/>
          <w:szCs w:val="24"/>
        </w:rPr>
      </w:pPr>
      <w:r>
        <w:rPr>
          <w:rFonts w:ascii="Georgia" w:hAnsi="Georgia" w:cs="Arial"/>
          <w:sz w:val="24"/>
          <w:szCs w:val="24"/>
        </w:rPr>
        <w:t>- У меня никогда не было возможности заняться ими.</w:t>
      </w:r>
    </w:p>
    <w:p w14:paraId="2A734772" w14:textId="77777777" w:rsidR="007A6A8D" w:rsidRDefault="007A6A8D" w:rsidP="00766D39">
      <w:pPr>
        <w:rPr>
          <w:rFonts w:ascii="Georgia" w:hAnsi="Georgia" w:cs="Arial"/>
          <w:sz w:val="24"/>
          <w:szCs w:val="24"/>
        </w:rPr>
      </w:pPr>
      <w:r>
        <w:rPr>
          <w:rFonts w:ascii="Georgia" w:hAnsi="Georgia" w:cs="Arial"/>
          <w:sz w:val="24"/>
          <w:szCs w:val="24"/>
        </w:rPr>
        <w:t>- А если бы была?</w:t>
      </w:r>
    </w:p>
    <w:p w14:paraId="2388A1AE" w14:textId="1372DF54" w:rsidR="007A6A8D" w:rsidRDefault="007A6A8D" w:rsidP="00766D39">
      <w:pPr>
        <w:rPr>
          <w:rFonts w:ascii="Georgia" w:hAnsi="Georgia" w:cs="Arial"/>
          <w:sz w:val="24"/>
          <w:szCs w:val="24"/>
        </w:rPr>
      </w:pPr>
      <w:r>
        <w:rPr>
          <w:rFonts w:ascii="Georgia" w:hAnsi="Georgia" w:cs="Arial"/>
          <w:sz w:val="24"/>
          <w:szCs w:val="24"/>
        </w:rPr>
        <w:t xml:space="preserve">За словами доктора стоял не просто интерес. Том вдруг понял, что ему предлагают работу. </w:t>
      </w:r>
      <w:r w:rsidR="00255022">
        <w:rPr>
          <w:rFonts w:ascii="Georgia" w:hAnsi="Georgia" w:cs="Arial"/>
          <w:sz w:val="24"/>
          <w:szCs w:val="24"/>
        </w:rPr>
        <w:t xml:space="preserve">Точнее, могут предложить. Парень стал соображать необычайно быстро. Доктор Росс обладал целым этажом здания и спокойно растил Мегу двадцать лет, она никогда ни в чем не нуждалась, возможно, попала на Омелу благодаря Россу. Значит этот человек хорошо зарабатывал. Однако его имени не было в списке преступников даже первого ранга и его никогда не видели на арене, где зарабатывает большая часть жителей Ямы. Значит, либо его дело легально, либо он очень хорошо скрывается. </w:t>
      </w:r>
    </w:p>
    <w:p w14:paraId="6C15773F" w14:textId="74FA4599" w:rsidR="003D3626" w:rsidRDefault="003D3626" w:rsidP="00766D39">
      <w:pPr>
        <w:rPr>
          <w:rFonts w:ascii="Georgia" w:hAnsi="Georgia" w:cs="Arial"/>
          <w:sz w:val="24"/>
          <w:szCs w:val="24"/>
        </w:rPr>
      </w:pPr>
      <w:r>
        <w:rPr>
          <w:rFonts w:ascii="Georgia" w:hAnsi="Georgia" w:cs="Arial"/>
          <w:sz w:val="24"/>
          <w:szCs w:val="24"/>
        </w:rPr>
        <w:lastRenderedPageBreak/>
        <w:t xml:space="preserve">- Я бы занялся. Если бы эти знания позволили получить работу, - честно ответил Том. Его раздумья заняли не больше минуты. Доктору ответ понравился. </w:t>
      </w:r>
    </w:p>
    <w:p w14:paraId="404CF3C5" w14:textId="71C369E1" w:rsidR="003D3626" w:rsidRDefault="003D3626" w:rsidP="00766D39">
      <w:pPr>
        <w:rPr>
          <w:rFonts w:ascii="Georgia" w:hAnsi="Georgia" w:cs="Arial"/>
          <w:sz w:val="24"/>
          <w:szCs w:val="24"/>
        </w:rPr>
      </w:pPr>
      <w:r>
        <w:rPr>
          <w:rFonts w:ascii="Georgia" w:hAnsi="Georgia" w:cs="Arial"/>
          <w:sz w:val="24"/>
          <w:szCs w:val="24"/>
        </w:rPr>
        <w:t xml:space="preserve">- Я хочу предложить тебе работу, очень тяжелую, но очень хорошо оплачиваемую. </w:t>
      </w:r>
    </w:p>
    <w:p w14:paraId="70C1BFF1" w14:textId="50331095" w:rsidR="003D3626" w:rsidRDefault="003D3626" w:rsidP="00766D39">
      <w:pPr>
        <w:rPr>
          <w:rFonts w:ascii="Georgia" w:hAnsi="Georgia" w:cs="Arial"/>
          <w:sz w:val="24"/>
          <w:szCs w:val="24"/>
        </w:rPr>
      </w:pPr>
      <w:r>
        <w:rPr>
          <w:rFonts w:ascii="Georgia" w:hAnsi="Georgia" w:cs="Arial"/>
          <w:sz w:val="24"/>
          <w:szCs w:val="24"/>
        </w:rPr>
        <w:t>Почему-то Тома дернуло спросить:</w:t>
      </w:r>
    </w:p>
    <w:p w14:paraId="52101113" w14:textId="7991BDFD" w:rsidR="003D3626" w:rsidRDefault="003D3626" w:rsidP="00766D39">
      <w:pPr>
        <w:rPr>
          <w:rFonts w:ascii="Georgia" w:hAnsi="Georgia" w:cs="Arial"/>
          <w:sz w:val="24"/>
          <w:szCs w:val="24"/>
        </w:rPr>
      </w:pPr>
      <w:r>
        <w:rPr>
          <w:rFonts w:ascii="Georgia" w:hAnsi="Georgia" w:cs="Arial"/>
          <w:sz w:val="24"/>
          <w:szCs w:val="24"/>
        </w:rPr>
        <w:t>- Легальную?</w:t>
      </w:r>
    </w:p>
    <w:p w14:paraId="67329C40" w14:textId="626621C5" w:rsidR="003D3626" w:rsidRDefault="003D3626" w:rsidP="00766D39">
      <w:pPr>
        <w:rPr>
          <w:rFonts w:ascii="Georgia" w:hAnsi="Georgia" w:cs="Arial"/>
          <w:sz w:val="24"/>
          <w:szCs w:val="24"/>
        </w:rPr>
      </w:pPr>
      <w:r>
        <w:rPr>
          <w:rFonts w:ascii="Georgia" w:hAnsi="Georgia" w:cs="Arial"/>
          <w:sz w:val="24"/>
          <w:szCs w:val="24"/>
        </w:rPr>
        <w:t xml:space="preserve">Парень запоздало прикусил язык. Он не заметил и тени недовольства на лице доктора, однако Том, даже в отчаявшемся положении, не готов был просто заглотить приманку из красивых слов и обещаний. В его голове крутилось множество вопросов: «Почему я?», «Предлагал ли он работу Мегу?», «Если нет, то почему?», «Легальная или нелегальная», «Если нелегальна, то насколько опасна», «Что нужно делать?», «Ему нужен механик или он хочет обучить меня еще чему-то?», «Если последнее, то почему меня, ведь можно обучить еще кого-нибудь?»… Этот поток не останавливался. Один вопрос тянул за собой другой. </w:t>
      </w:r>
    </w:p>
    <w:p w14:paraId="59FCF7FE" w14:textId="77777777" w:rsidR="003D3626" w:rsidRDefault="003D3626" w:rsidP="00766D39">
      <w:pPr>
        <w:rPr>
          <w:rFonts w:ascii="Georgia" w:hAnsi="Georgia" w:cs="Arial"/>
          <w:sz w:val="24"/>
          <w:szCs w:val="24"/>
        </w:rPr>
      </w:pPr>
      <w:r>
        <w:rPr>
          <w:rFonts w:ascii="Georgia" w:hAnsi="Georgia" w:cs="Arial"/>
          <w:sz w:val="24"/>
          <w:szCs w:val="24"/>
        </w:rPr>
        <w:t xml:space="preserve">- По отношению к </w:t>
      </w:r>
      <w:proofErr w:type="spellStart"/>
      <w:r>
        <w:rPr>
          <w:rFonts w:ascii="Georgia" w:hAnsi="Georgia" w:cs="Arial"/>
          <w:sz w:val="24"/>
          <w:szCs w:val="24"/>
        </w:rPr>
        <w:t>Кибер</w:t>
      </w:r>
      <w:proofErr w:type="spellEnd"/>
      <w:r>
        <w:rPr>
          <w:rFonts w:ascii="Georgia" w:hAnsi="Georgia" w:cs="Arial"/>
          <w:sz w:val="24"/>
          <w:szCs w:val="24"/>
        </w:rPr>
        <w:t xml:space="preserve">-Империи? – доктор усмехнулся, - определенно нет. </w:t>
      </w:r>
    </w:p>
    <w:p w14:paraId="032A6B18" w14:textId="6D9B8D08" w:rsidR="003D3626" w:rsidRDefault="003D3626" w:rsidP="00766D39">
      <w:pPr>
        <w:rPr>
          <w:rFonts w:ascii="Georgia" w:hAnsi="Georgia" w:cs="Arial"/>
          <w:sz w:val="24"/>
          <w:szCs w:val="24"/>
        </w:rPr>
      </w:pPr>
      <w:r>
        <w:rPr>
          <w:rFonts w:ascii="Georgia" w:hAnsi="Georgia" w:cs="Arial"/>
          <w:sz w:val="24"/>
          <w:szCs w:val="24"/>
        </w:rPr>
        <w:t xml:space="preserve">Лицо Тома осталось сосредоточенным. Казалось, только теперь доктор заметил весь тот поток мыслей, что мучили парня. Они отражались на его лице и в хаотичном движении глаз. Том ни на чем не мог сосредоточиться. Он бегал взглядом по стенам домов, асфальту, серому небу, перечеркнутому транспортными мостами и куртке доктора, у которой не было капюшона . Последнее особенно волновало парня. Том никак не мог успокоиться при виде этой куртки. </w:t>
      </w:r>
    </w:p>
    <w:p w14:paraId="037E5868" w14:textId="12F312B0" w:rsidR="003D3626" w:rsidRDefault="003D3626" w:rsidP="00766D39">
      <w:pPr>
        <w:rPr>
          <w:rFonts w:ascii="Georgia" w:hAnsi="Georgia" w:cs="Arial"/>
          <w:sz w:val="24"/>
          <w:szCs w:val="24"/>
        </w:rPr>
      </w:pPr>
      <w:r>
        <w:rPr>
          <w:rFonts w:ascii="Georgia" w:hAnsi="Georgia" w:cs="Arial"/>
          <w:sz w:val="24"/>
          <w:szCs w:val="24"/>
        </w:rPr>
        <w:t xml:space="preserve">- Подумай и приходи, - наконец выдохнул Росс и, не дожидаясь ответа парня, скрылся в парадной. Дождь усилился. Казалось, словно он ждал позволения доктора и смог полить, только когда тот оказался под крышей здания. Эта мысль засела в голове Тома не менее прочно, чем куртка без капюшона. Он простоял там еще несколько минут, прежде чем осознал, что разговор окончен, и можно продолжить свой путь домой. </w:t>
      </w:r>
    </w:p>
    <w:p w14:paraId="4FE59030" w14:textId="1609802E" w:rsidR="00B1738F" w:rsidRDefault="007A6A8D" w:rsidP="00766D39">
      <w:pPr>
        <w:rPr>
          <w:rFonts w:ascii="Georgia" w:hAnsi="Georgia" w:cs="Arial"/>
          <w:sz w:val="24"/>
          <w:szCs w:val="24"/>
        </w:rPr>
      </w:pPr>
      <w:r>
        <w:rPr>
          <w:rFonts w:ascii="Georgia" w:hAnsi="Georgia" w:cs="Arial"/>
          <w:sz w:val="24"/>
          <w:szCs w:val="24"/>
        </w:rPr>
        <w:t xml:space="preserve">И вот теперь, когда Мегу уже должна была полдня, как покинуть планету, Том замер у двери в клинику, не зная, что делать. </w:t>
      </w:r>
      <w:r w:rsidR="00B1738F">
        <w:rPr>
          <w:rFonts w:ascii="Georgia" w:hAnsi="Georgia" w:cs="Arial"/>
          <w:sz w:val="24"/>
          <w:szCs w:val="24"/>
        </w:rPr>
        <w:t xml:space="preserve">Он не спал всю ночь после того разговора, рассортировывая вопросы в голове. Парень долгое время пытался получить какую-нибудь работу в </w:t>
      </w:r>
      <w:proofErr w:type="spellStart"/>
      <w:r w:rsidR="00B1738F">
        <w:rPr>
          <w:rFonts w:ascii="Georgia" w:hAnsi="Georgia" w:cs="Arial"/>
          <w:sz w:val="24"/>
          <w:szCs w:val="24"/>
        </w:rPr>
        <w:t>Пошисе</w:t>
      </w:r>
      <w:proofErr w:type="spellEnd"/>
      <w:r w:rsidR="00B1738F">
        <w:rPr>
          <w:rFonts w:ascii="Georgia" w:hAnsi="Georgia" w:cs="Arial"/>
          <w:sz w:val="24"/>
          <w:szCs w:val="24"/>
        </w:rPr>
        <w:t xml:space="preserve">, но это было сложно, ведь до того момента, все чем он занимался не было легальным, а значит у него не было отметки об опыте в </w:t>
      </w:r>
      <w:proofErr w:type="spellStart"/>
      <w:r w:rsidR="00B1738F">
        <w:rPr>
          <w:rFonts w:ascii="Georgia" w:hAnsi="Georgia" w:cs="Arial"/>
          <w:sz w:val="24"/>
          <w:szCs w:val="24"/>
        </w:rPr>
        <w:t>кибер</w:t>
      </w:r>
      <w:proofErr w:type="spellEnd"/>
      <w:r w:rsidR="00B1738F">
        <w:rPr>
          <w:rFonts w:ascii="Georgia" w:hAnsi="Georgia" w:cs="Arial"/>
          <w:sz w:val="24"/>
          <w:szCs w:val="24"/>
        </w:rPr>
        <w:t xml:space="preserve">-базе. Том хорошо зарабатывал, делая ставки на арене. Пожалуй, лучше всех в Яме, однако он умел быть осторожным. Это не тот вид заработка, где стоит увлекаться и привлекать излишнее внимание. Поэтому деньги у него имелись, но их никогда не было достаточно. Работа, которую предлагал Росс оставалась тайной за семью печатями, нелегальная и хорошо оплачиваемая. Все это отдавало подозрительностью, и Том два дня кусал губы, не зная, </w:t>
      </w:r>
      <w:bookmarkStart w:id="0" w:name="_GoBack"/>
      <w:bookmarkEnd w:id="0"/>
      <w:r w:rsidR="00B1738F">
        <w:rPr>
          <w:rFonts w:ascii="Georgia" w:hAnsi="Georgia" w:cs="Arial"/>
          <w:sz w:val="24"/>
          <w:szCs w:val="24"/>
        </w:rPr>
        <w:t xml:space="preserve">что ему предпринять. </w:t>
      </w:r>
    </w:p>
    <w:p w14:paraId="27E1D809" w14:textId="77777777" w:rsidR="0088031B" w:rsidRDefault="0088031B" w:rsidP="00766D39">
      <w:pPr>
        <w:rPr>
          <w:rFonts w:ascii="Georgia" w:hAnsi="Georgia" w:cs="Arial"/>
          <w:sz w:val="24"/>
          <w:szCs w:val="24"/>
        </w:rPr>
      </w:pPr>
    </w:p>
    <w:p w14:paraId="3F37471D" w14:textId="77777777" w:rsidR="0088031B" w:rsidRDefault="0088031B" w:rsidP="00766D39">
      <w:pPr>
        <w:rPr>
          <w:rFonts w:ascii="Georgia" w:hAnsi="Georgia" w:cs="Arial"/>
          <w:sz w:val="24"/>
          <w:szCs w:val="24"/>
        </w:rPr>
      </w:pPr>
    </w:p>
    <w:p w14:paraId="2F27E45D" w14:textId="1E29A8A3" w:rsidR="007A6A8D" w:rsidRDefault="007A6A8D" w:rsidP="00766D39">
      <w:pPr>
        <w:rPr>
          <w:rFonts w:ascii="Georgia" w:hAnsi="Georgia" w:cs="Arial"/>
          <w:sz w:val="24"/>
          <w:szCs w:val="24"/>
        </w:rPr>
      </w:pPr>
      <w:r>
        <w:rPr>
          <w:rFonts w:ascii="Georgia" w:hAnsi="Georgia" w:cs="Arial"/>
          <w:sz w:val="24"/>
          <w:szCs w:val="24"/>
        </w:rPr>
        <w:t xml:space="preserve">- Входи уже! – послышался громки оклик доктора из прихожей. Том вздрогнул от неожиданности и вынужден был толкнуть дверь. Та без скрипа отворилась. </w:t>
      </w:r>
    </w:p>
    <w:p w14:paraId="287093BC" w14:textId="77777777" w:rsidR="007A6A8D" w:rsidRDefault="007A6A8D" w:rsidP="00766D39">
      <w:pPr>
        <w:rPr>
          <w:rFonts w:ascii="Georgia" w:hAnsi="Georgia" w:cs="Arial"/>
          <w:sz w:val="24"/>
          <w:szCs w:val="24"/>
        </w:rPr>
      </w:pPr>
      <w:r>
        <w:rPr>
          <w:rFonts w:ascii="Georgia" w:hAnsi="Georgia" w:cs="Arial"/>
          <w:sz w:val="24"/>
          <w:szCs w:val="24"/>
        </w:rPr>
        <w:lastRenderedPageBreak/>
        <w:t xml:space="preserve">- Как давно вы знали, что я там стоял? – неуверенно спросил парень, осторожно прикрывая за собой дверь. На самом деле Том не был уверен, что хочет знать ответ. Его немного пугал Росс еще с момента их первой встречи, когда доктор застал двух страстно обнимающихся подростков на кушетке в кабинете. Том до сих пор с дрожью вспоминал этот момент, в то время, как Мегу, скорее всего, уже давно о нем забыла. </w:t>
      </w:r>
    </w:p>
    <w:p w14:paraId="01E065DF" w14:textId="77777777" w:rsidR="007A6A8D" w:rsidRDefault="007A6A8D" w:rsidP="00766D39">
      <w:pPr>
        <w:rPr>
          <w:rFonts w:ascii="Georgia" w:hAnsi="Georgia" w:cs="Arial"/>
          <w:sz w:val="24"/>
          <w:szCs w:val="24"/>
        </w:rPr>
      </w:pPr>
      <w:r>
        <w:rPr>
          <w:rFonts w:ascii="Georgia" w:hAnsi="Georgia" w:cs="Arial"/>
          <w:sz w:val="24"/>
          <w:szCs w:val="24"/>
        </w:rPr>
        <w:t xml:space="preserve">- С момента, как ты подошел, - недовольно объявил Росс, а затем оттолкнулся и на стуле поехал из приемной в кабинет. Не зная, что делать дальше, Том снял ботинки и проследовал за доктором. </w:t>
      </w:r>
    </w:p>
    <w:p w14:paraId="18B0D5EF" w14:textId="77777777" w:rsidR="007A6A8D" w:rsidRDefault="007A6A8D" w:rsidP="00766D39">
      <w:pPr>
        <w:rPr>
          <w:rFonts w:ascii="Georgia" w:hAnsi="Georgia" w:cs="Arial"/>
          <w:sz w:val="24"/>
          <w:szCs w:val="24"/>
        </w:rPr>
      </w:pPr>
      <w:r>
        <w:rPr>
          <w:rFonts w:ascii="Georgia" w:hAnsi="Georgia" w:cs="Arial"/>
          <w:sz w:val="24"/>
          <w:szCs w:val="24"/>
        </w:rPr>
        <w:t>- Итак, начнем с того, что я объясню правила, - тут же заговорил Росс, сидя перед компьютером и очень быстро что-то печатая. Том не успел понять что – как только он подошел, доктор закончил и свернул окно, а затем резко развернулся и впился своими жуткими ястребиными глазами в вздрогнувшего от неожиданности парня.</w:t>
      </w:r>
    </w:p>
    <w:p w14:paraId="530BF4F6" w14:textId="77777777" w:rsidR="007A6A8D" w:rsidRDefault="007A6A8D" w:rsidP="00766D39">
      <w:pPr>
        <w:rPr>
          <w:rFonts w:ascii="Georgia" w:hAnsi="Georgia" w:cs="Arial"/>
          <w:sz w:val="24"/>
          <w:szCs w:val="24"/>
        </w:rPr>
      </w:pPr>
      <w:r>
        <w:rPr>
          <w:rFonts w:ascii="Georgia" w:hAnsi="Georgia" w:cs="Arial"/>
          <w:sz w:val="24"/>
          <w:szCs w:val="24"/>
        </w:rPr>
        <w:t>- Первое. Я не терплю лени, - сурово начал Росс, загибая указательный палец. – Судя по тому, что я о тебе слышал, с этим у нас проблем не должно возникнуть. Второе. Если ты слаб, то можешь поворачиваться и идти отсюда, потому что я загружу тебя работой по двадцать три часа в сутки, и если ты думаешь, что оставшиеся пять идут на сон, то добавь к ним завтраки, обеды и ужины и прочую ненужную ерунду, которой люди занимаются в свободные минуты.</w:t>
      </w:r>
    </w:p>
    <w:p w14:paraId="0CC1689F" w14:textId="77777777" w:rsidR="007A6A8D" w:rsidRDefault="007A6A8D" w:rsidP="00766D39">
      <w:pPr>
        <w:rPr>
          <w:rFonts w:ascii="Georgia" w:hAnsi="Georgia" w:cs="Arial"/>
          <w:sz w:val="24"/>
          <w:szCs w:val="24"/>
        </w:rPr>
      </w:pPr>
      <w:r>
        <w:rPr>
          <w:rFonts w:ascii="Georgia" w:hAnsi="Georgia" w:cs="Arial"/>
          <w:sz w:val="24"/>
          <w:szCs w:val="24"/>
        </w:rPr>
        <w:t xml:space="preserve">От пренебрежительного тона доктора в отношении еды, Том почувствовал себя двояко. С одной стороны от слов Росса хотелось развернуться и бежать куда глаза глядят, с другой, парню хотелось усмехнуться и заметить, что доктор питается одним только кофе, поэтому и тратит времени меньше, чем обычные люди. Подумав, Том решил благоразумно промолчать, выслушивая запальчивую речь Росса. </w:t>
      </w:r>
    </w:p>
    <w:p w14:paraId="72D75AC6" w14:textId="77777777" w:rsidR="007A6A8D" w:rsidRDefault="007A6A8D" w:rsidP="00766D39">
      <w:pPr>
        <w:rPr>
          <w:rFonts w:ascii="Georgia" w:hAnsi="Georgia" w:cs="Arial"/>
          <w:sz w:val="24"/>
          <w:szCs w:val="24"/>
        </w:rPr>
      </w:pPr>
      <w:r>
        <w:rPr>
          <w:rFonts w:ascii="Georgia" w:hAnsi="Georgia" w:cs="Arial"/>
          <w:sz w:val="24"/>
          <w:szCs w:val="24"/>
        </w:rPr>
        <w:t xml:space="preserve">- Третье. Я не терплю непунктуальности, благо ты живешь рядом и надеюсь, у нас не возникнет с этим проблем. Четвертое. Я превращу твою жизнь в ад, уже к концу этой недели ты будешь молиться и мечтать вернуться к своим машинкам, однако как только мы закончим, ты станешь профессионалом, молодым профессионалом о котором Яма может только мечтать и будешь зарабатывать за месяц больше, чем на своих машинках за полгода. Это то, что я могу тебе гарантировать. Несколько лет ада, взамен благополучной жизни. Такая вот сделка. Пятое. Я буду требовать безоговорочного доверия. Задавай вопросы по делу – я отвечу, но не суй нос в то, что тебя не касается, и мы отлично сработаемся. В том, что не касается моей личной жизни я буду полностью с тобой откровенен. </w:t>
      </w:r>
    </w:p>
    <w:p w14:paraId="4AC254EA" w14:textId="77777777" w:rsidR="007A6A8D" w:rsidRDefault="007A6A8D" w:rsidP="00766D39">
      <w:pPr>
        <w:rPr>
          <w:rFonts w:ascii="Georgia" w:hAnsi="Georgia" w:cs="Arial"/>
          <w:sz w:val="24"/>
          <w:szCs w:val="24"/>
        </w:rPr>
      </w:pPr>
      <w:r>
        <w:rPr>
          <w:rFonts w:ascii="Georgia" w:hAnsi="Georgia" w:cs="Arial"/>
          <w:sz w:val="24"/>
          <w:szCs w:val="24"/>
        </w:rPr>
        <w:t>- А как я узнаю, что попал не на ту территорию? – невольно вырвалось у Тома.</w:t>
      </w:r>
    </w:p>
    <w:p w14:paraId="1C407FEF" w14:textId="77777777" w:rsidR="007A6A8D" w:rsidRDefault="007A6A8D" w:rsidP="00766D39">
      <w:pPr>
        <w:rPr>
          <w:rFonts w:ascii="Georgia" w:hAnsi="Georgia" w:cs="Arial"/>
          <w:sz w:val="24"/>
          <w:szCs w:val="24"/>
        </w:rPr>
      </w:pPr>
      <w:r>
        <w:rPr>
          <w:rFonts w:ascii="Georgia" w:hAnsi="Georgia" w:cs="Arial"/>
          <w:sz w:val="24"/>
          <w:szCs w:val="24"/>
        </w:rPr>
        <w:t xml:space="preserve">- Поверь, ты поймешь, - почти угрожающе ответил доктор и при этом так сверкнул глазами, что у парня кишки в животе перевернулись. К горлу вдруг подступил комок. Том запоздало понял, что это страх. Он был в ужасе и все же не смог изменить решения. Вздохнув, парень закрыл глаза, посчитал до трех и решительно кивнул. </w:t>
      </w:r>
    </w:p>
    <w:p w14:paraId="7178AF04" w14:textId="77777777" w:rsidR="007A6A8D" w:rsidRDefault="007A6A8D" w:rsidP="00766D39">
      <w:pPr>
        <w:rPr>
          <w:rFonts w:ascii="Georgia" w:hAnsi="Georgia" w:cs="Arial"/>
          <w:sz w:val="24"/>
          <w:szCs w:val="24"/>
        </w:rPr>
      </w:pPr>
      <w:r>
        <w:rPr>
          <w:rFonts w:ascii="Georgia" w:hAnsi="Georgia" w:cs="Arial"/>
          <w:sz w:val="24"/>
          <w:szCs w:val="24"/>
        </w:rPr>
        <w:t xml:space="preserve">- Я согласен. </w:t>
      </w:r>
    </w:p>
    <w:p w14:paraId="3DDF1953" w14:textId="77777777" w:rsidR="007A6A8D" w:rsidRDefault="007A6A8D"/>
    <w:sectPr w:rsidR="007A6A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altName w:val="Cambr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8D"/>
    <w:rsid w:val="000F6007"/>
    <w:rsid w:val="00255022"/>
    <w:rsid w:val="002D5C13"/>
    <w:rsid w:val="00381F3F"/>
    <w:rsid w:val="003D3626"/>
    <w:rsid w:val="003E0D6A"/>
    <w:rsid w:val="005039C1"/>
    <w:rsid w:val="00605521"/>
    <w:rsid w:val="007A6A8D"/>
    <w:rsid w:val="007D65EE"/>
    <w:rsid w:val="0088031B"/>
    <w:rsid w:val="00A12E7A"/>
    <w:rsid w:val="00B1738F"/>
    <w:rsid w:val="00C3168B"/>
    <w:rsid w:val="00E55695"/>
    <w:rsid w:val="00F577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041F076"/>
  <w15:chartTrackingRefBased/>
  <w15:docId w15:val="{1CBB390C-765C-8C48-8F35-7661E2CE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Грунина</dc:creator>
  <cp:keywords/>
  <dc:description/>
  <cp:lastModifiedBy>Дарья Грунина</cp:lastModifiedBy>
  <cp:revision>2</cp:revision>
  <dcterms:created xsi:type="dcterms:W3CDTF">2018-06-08T17:35:00Z</dcterms:created>
  <dcterms:modified xsi:type="dcterms:W3CDTF">2018-06-08T17:35:00Z</dcterms:modified>
</cp:coreProperties>
</file>